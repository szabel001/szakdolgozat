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F742C" w14:textId="1C2AD3CA" w:rsidR="0063585C" w:rsidRPr="004851C7" w:rsidRDefault="009D2FD8" w:rsidP="00E22515">
      <w:pPr>
        <w:pStyle w:val="Cmlaplog"/>
      </w:pPr>
      <w:bookmarkStart w:id="0" w:name="_Hlk150810772"/>
      <w:bookmarkEnd w:id="0"/>
      <w:r w:rsidRPr="004851C7">
        <w:rPr>
          <w:noProof/>
          <w:lang w:eastAsia="hu-HU"/>
        </w:rPr>
        <w:drawing>
          <wp:inline distT="0" distB="0" distL="0" distR="0" wp14:anchorId="75FFBEFA" wp14:editId="6F4E6F3C">
            <wp:extent cx="1931035" cy="541020"/>
            <wp:effectExtent l="0" t="0" r="0" b="0"/>
            <wp:docPr id="1" name="Kép 1" descr="muegye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03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87E3" w14:textId="77777777" w:rsidR="004851C7" w:rsidRPr="004851C7" w:rsidRDefault="004851C7" w:rsidP="00E22515">
      <w:pPr>
        <w:pStyle w:val="Cmlapegyetem"/>
      </w:pPr>
      <w:r w:rsidRPr="004851C7">
        <w:t>Budapesti Műszaki és Gazdaságtudományi Egyetem</w:t>
      </w:r>
    </w:p>
    <w:p w14:paraId="6261E961" w14:textId="77777777" w:rsidR="004851C7" w:rsidRPr="004851C7" w:rsidRDefault="004851C7" w:rsidP="00E22515">
      <w:pPr>
        <w:pStyle w:val="Cmlapkarstanszk"/>
      </w:pPr>
      <w:r w:rsidRPr="004851C7">
        <w:t>Villamosmérnöki és Informatikai Kar</w:t>
      </w:r>
    </w:p>
    <w:p w14:paraId="636BBB01" w14:textId="51E05ADC" w:rsidR="004851C7" w:rsidRDefault="008F76D0" w:rsidP="00E22515">
      <w:pPr>
        <w:ind w:firstLine="0"/>
        <w:jc w:val="center"/>
      </w:pPr>
      <w:r w:rsidRPr="008F76D0">
        <w:rPr>
          <w:szCs w:val="20"/>
        </w:rPr>
        <w:t>Hálózati Rendszerek és Szolgáltatások Tanszék</w:t>
      </w:r>
    </w:p>
    <w:p w14:paraId="36F20A54" w14:textId="77777777" w:rsidR="004851C7" w:rsidRDefault="004851C7" w:rsidP="00680626">
      <w:pPr>
        <w:ind w:firstLine="709"/>
      </w:pPr>
    </w:p>
    <w:p w14:paraId="7E8300BE" w14:textId="77777777" w:rsidR="004851C7" w:rsidRDefault="004851C7" w:rsidP="00680626">
      <w:pPr>
        <w:ind w:firstLine="709"/>
      </w:pPr>
    </w:p>
    <w:p w14:paraId="02C07D20" w14:textId="77777777" w:rsidR="004851C7" w:rsidRDefault="004851C7" w:rsidP="00680626">
      <w:pPr>
        <w:ind w:firstLine="709"/>
      </w:pPr>
    </w:p>
    <w:p w14:paraId="1309EF9A" w14:textId="77777777" w:rsidR="004851C7" w:rsidRDefault="004851C7" w:rsidP="00680626">
      <w:pPr>
        <w:ind w:firstLine="709"/>
      </w:pPr>
    </w:p>
    <w:p w14:paraId="7F39B52B" w14:textId="77777777" w:rsidR="004851C7" w:rsidRPr="00B50CAA" w:rsidRDefault="004851C7" w:rsidP="00680626">
      <w:pPr>
        <w:ind w:firstLine="709"/>
      </w:pPr>
    </w:p>
    <w:p w14:paraId="63E824BC" w14:textId="58465760" w:rsidR="0063585C" w:rsidRPr="00B50CAA" w:rsidRDefault="003C040F" w:rsidP="00E22515">
      <w:pPr>
        <w:pStyle w:val="Cmlapszerz"/>
      </w:pPr>
      <w:r>
        <w:t>Szentgyörgyi Ábel</w:t>
      </w:r>
    </w:p>
    <w:p w14:paraId="43BD3853" w14:textId="4C1E8F77" w:rsidR="00630A92" w:rsidRDefault="003C040F" w:rsidP="00ED6F2F">
      <w:pPr>
        <w:keepLines/>
        <w:spacing w:after="0"/>
        <w:ind w:firstLine="0"/>
        <w:jc w:val="center"/>
        <w:rPr>
          <w:smallCaps/>
        </w:rPr>
      </w:pPr>
      <w:r w:rsidRPr="003C040F">
        <w:rPr>
          <w:rFonts w:cs="Arial"/>
          <w:b/>
          <w:bCs/>
          <w:caps/>
          <w:kern w:val="28"/>
          <w:sz w:val="52"/>
          <w:szCs w:val="32"/>
        </w:rPr>
        <w:t>Elektronikus orr felhasználása precíziós mezőgazdaságban</w:t>
      </w:r>
    </w:p>
    <w:p w14:paraId="4D26AE0E" w14:textId="77777777" w:rsidR="00630A92" w:rsidRDefault="00630A92" w:rsidP="00680626">
      <w:pPr>
        <w:keepLines/>
        <w:spacing w:after="0"/>
        <w:ind w:firstLine="709"/>
        <w:jc w:val="center"/>
        <w:rPr>
          <w:smallCaps/>
        </w:rPr>
      </w:pPr>
    </w:p>
    <w:p w14:paraId="5FF02A1F" w14:textId="77777777" w:rsidR="00630A92" w:rsidRDefault="00630A92" w:rsidP="00680626">
      <w:pPr>
        <w:keepLines/>
        <w:spacing w:after="0"/>
        <w:ind w:firstLine="709"/>
        <w:jc w:val="center"/>
        <w:rPr>
          <w:smallCaps/>
        </w:rPr>
      </w:pPr>
    </w:p>
    <w:p w14:paraId="1B8CDBB4" w14:textId="77777777" w:rsidR="00630A92" w:rsidRDefault="00630A92" w:rsidP="00680626">
      <w:pPr>
        <w:keepLines/>
        <w:spacing w:after="0"/>
        <w:ind w:firstLine="709"/>
        <w:jc w:val="center"/>
        <w:rPr>
          <w:smallCaps/>
        </w:rPr>
      </w:pPr>
    </w:p>
    <w:p w14:paraId="05D54636" w14:textId="77777777" w:rsidR="00630A92" w:rsidRDefault="00630A92" w:rsidP="00680626">
      <w:pPr>
        <w:keepLines/>
        <w:spacing w:after="0"/>
        <w:ind w:firstLine="709"/>
        <w:jc w:val="center"/>
        <w:rPr>
          <w:smallCaps/>
        </w:rPr>
      </w:pPr>
    </w:p>
    <w:p w14:paraId="61F33379" w14:textId="77777777" w:rsidR="00630A92" w:rsidRDefault="00630A92" w:rsidP="00680626">
      <w:pPr>
        <w:keepLines/>
        <w:spacing w:after="0"/>
        <w:ind w:firstLine="709"/>
        <w:jc w:val="center"/>
        <w:rPr>
          <w:smallCaps/>
        </w:rPr>
      </w:pPr>
    </w:p>
    <w:p w14:paraId="4A0A8917" w14:textId="77777777" w:rsidR="00630A92" w:rsidRDefault="00630A92" w:rsidP="00680626">
      <w:pPr>
        <w:keepLines/>
        <w:spacing w:after="0"/>
        <w:ind w:firstLine="709"/>
        <w:jc w:val="center"/>
        <w:rPr>
          <w:smallCaps/>
        </w:rPr>
      </w:pPr>
    </w:p>
    <w:p w14:paraId="113A12EC" w14:textId="77777777" w:rsidR="00630A92" w:rsidRDefault="00630A92" w:rsidP="00680626">
      <w:pPr>
        <w:keepLines/>
        <w:spacing w:after="0"/>
        <w:ind w:firstLine="709"/>
        <w:jc w:val="center"/>
        <w:rPr>
          <w:smallCaps/>
        </w:rPr>
      </w:pPr>
    </w:p>
    <w:p w14:paraId="7BF499DC" w14:textId="77777777" w:rsidR="00630A92" w:rsidRDefault="00630A92" w:rsidP="00E22515">
      <w:pPr>
        <w:keepLines/>
        <w:spacing w:after="0"/>
        <w:ind w:firstLine="0"/>
        <w:jc w:val="center"/>
        <w:rPr>
          <w:smallCaps/>
        </w:rPr>
      </w:pPr>
      <w:r>
        <w:rPr>
          <w:smallCaps/>
        </w:rPr>
        <w:t>Konzulens</w:t>
      </w:r>
    </w:p>
    <w:p w14:paraId="71BF7A9D" w14:textId="4BF3BB64" w:rsidR="00630A92" w:rsidRDefault="00630A92" w:rsidP="00E22515">
      <w:pPr>
        <w:pStyle w:val="Cmlapszerz"/>
      </w:pPr>
      <w:r>
        <w:fldChar w:fldCharType="begin"/>
      </w:r>
      <w:r>
        <w:instrText xml:space="preserve"> DOCPROPERTY "Manager"  \* MERGEFORMAT </w:instrText>
      </w:r>
      <w:r>
        <w:fldChar w:fldCharType="end"/>
      </w:r>
      <w:r w:rsidR="003C040F">
        <w:t>Dr. Szabó Sándor</w:t>
      </w:r>
    </w:p>
    <w:p w14:paraId="59CFD63D" w14:textId="3EEE1CF5" w:rsidR="0063585C" w:rsidRPr="00B50CAA" w:rsidRDefault="00630A92" w:rsidP="00E22515">
      <w:pPr>
        <w:spacing w:after="0"/>
        <w:ind w:firstLine="0"/>
        <w:jc w:val="center"/>
      </w:pPr>
      <w:r>
        <w:t>BUDAPEST,</w:t>
      </w:r>
      <w:r w:rsidR="003C040F">
        <w:t xml:space="preserve"> 2023</w:t>
      </w:r>
    </w:p>
    <w:p w14:paraId="155AD015" w14:textId="77777777" w:rsidR="0063585C" w:rsidRPr="00B50CAA" w:rsidRDefault="0063585C" w:rsidP="00E22515">
      <w:pPr>
        <w:pStyle w:val="Fejezetcmtartalomjegyzknlkl"/>
      </w:pPr>
      <w:r w:rsidRPr="00B50CAA">
        <w:lastRenderedPageBreak/>
        <w:t>Tartalomjegyzék</w:t>
      </w:r>
    </w:p>
    <w:p w14:paraId="5F8D75BF" w14:textId="1F934622" w:rsidR="00293ADF" w:rsidRDefault="00396178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52890544" w:history="1">
        <w:r w:rsidR="00293ADF" w:rsidRPr="00EC46DF">
          <w:rPr>
            <w:rStyle w:val="Hiperhivatkozs"/>
            <w:noProof/>
          </w:rPr>
          <w:t>Összefoglaló</w:t>
        </w:r>
        <w:r w:rsidR="00293ADF">
          <w:rPr>
            <w:noProof/>
            <w:webHidden/>
          </w:rPr>
          <w:tab/>
        </w:r>
        <w:r w:rsidR="00293ADF">
          <w:rPr>
            <w:noProof/>
            <w:webHidden/>
          </w:rPr>
          <w:fldChar w:fldCharType="begin"/>
        </w:r>
        <w:r w:rsidR="00293ADF">
          <w:rPr>
            <w:noProof/>
            <w:webHidden/>
          </w:rPr>
          <w:instrText xml:space="preserve"> PAGEREF _Toc152890544 \h </w:instrText>
        </w:r>
        <w:r w:rsidR="00293ADF">
          <w:rPr>
            <w:noProof/>
            <w:webHidden/>
          </w:rPr>
        </w:r>
        <w:r w:rsidR="00293ADF">
          <w:rPr>
            <w:noProof/>
            <w:webHidden/>
          </w:rPr>
          <w:fldChar w:fldCharType="separate"/>
        </w:r>
        <w:r w:rsidR="00293ADF">
          <w:rPr>
            <w:noProof/>
            <w:webHidden/>
          </w:rPr>
          <w:t>5</w:t>
        </w:r>
        <w:r w:rsidR="00293ADF">
          <w:rPr>
            <w:noProof/>
            <w:webHidden/>
          </w:rPr>
          <w:fldChar w:fldCharType="end"/>
        </w:r>
      </w:hyperlink>
    </w:p>
    <w:p w14:paraId="50EB12BA" w14:textId="069CAA5F" w:rsidR="00293ADF" w:rsidRDefault="00293ADF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45" w:history="1">
        <w:r w:rsidRPr="00EC46DF">
          <w:rPr>
            <w:rStyle w:val="Hiperhivatkozs"/>
            <w:noProof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53A4A73" w14:textId="5936120F" w:rsidR="00293ADF" w:rsidRDefault="00293ADF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46" w:history="1">
        <w:r w:rsidRPr="00EC46DF">
          <w:rPr>
            <w:rStyle w:val="Hiperhivatkozs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4718AA" w14:textId="3CCBC5AC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47" w:history="1">
        <w:r w:rsidRPr="00EC46DF">
          <w:rPr>
            <w:rStyle w:val="Hiperhivatkozs"/>
            <w:noProof/>
          </w:rPr>
          <w:t>1.1 Mezőgazdaság fejlődése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A89E10A" w14:textId="2B99C981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48" w:history="1">
        <w:r w:rsidRPr="00EC46DF">
          <w:rPr>
            <w:rStyle w:val="Hiperhivatkozs"/>
            <w:noProof/>
          </w:rPr>
          <w:t>1.2 Precíziós mezőgazdaság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8B07B7" w14:textId="4E0454EC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49" w:history="1">
        <w:r w:rsidRPr="00EC46DF">
          <w:rPr>
            <w:rStyle w:val="Hiperhivatkozs"/>
            <w:noProof/>
          </w:rPr>
          <w:t>1.3 Elektronikos orr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EB3AB1C" w14:textId="1F4FD7ED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50" w:history="1">
        <w:r w:rsidRPr="00EC46DF">
          <w:rPr>
            <w:rStyle w:val="Hiperhivatkozs"/>
            <w:noProof/>
          </w:rPr>
          <w:t>1.4 Dolgozat célja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B80A6A" w14:textId="54817860" w:rsidR="00293ADF" w:rsidRDefault="00293ADF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51" w:history="1">
        <w:r w:rsidRPr="00EC46DF">
          <w:rPr>
            <w:rStyle w:val="Hiperhivatkozs"/>
            <w:noProof/>
          </w:rPr>
          <w:t>2 Irodalomkutatás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747C05" w14:textId="185091E9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52" w:history="1">
        <w:r w:rsidRPr="00EC46DF">
          <w:rPr>
            <w:rStyle w:val="Hiperhivatkozs"/>
            <w:noProof/>
          </w:rPr>
          <w:t>2.1 Állatjólét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7C69ADE" w14:textId="690E6FC9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53" w:history="1">
        <w:r w:rsidRPr="00EC46DF">
          <w:rPr>
            <w:rStyle w:val="Hiperhivatkozs"/>
            <w:noProof/>
          </w:rPr>
          <w:t>2.2 Gazdasági tényezők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300253" w14:textId="24BCF265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54" w:history="1">
        <w:r w:rsidRPr="00EC46DF">
          <w:rPr>
            <w:rStyle w:val="Hiperhivatkozs"/>
            <w:noProof/>
          </w:rPr>
          <w:t>2.2.1 Mezőgazdaság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1D61587" w14:textId="7430016A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55" w:history="1">
        <w:r w:rsidRPr="00EC46DF">
          <w:rPr>
            <w:rStyle w:val="Hiperhivatkozs"/>
            <w:noProof/>
          </w:rPr>
          <w:t>2.2.2 Energiagazdálkodás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049AAF" w14:textId="37CC4077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56" w:history="1">
        <w:r w:rsidRPr="00EC46DF">
          <w:rPr>
            <w:rStyle w:val="Hiperhivatkozs"/>
            <w:noProof/>
          </w:rPr>
          <w:t>2.3 Feladat indokoltsága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4AEFFB8" w14:textId="2A331D8B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57" w:history="1">
        <w:r w:rsidRPr="00EC46DF">
          <w:rPr>
            <w:rStyle w:val="Hiperhivatkozs"/>
            <w:noProof/>
          </w:rPr>
          <w:t>2.4 Hasonló kutatások összevetése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8950F02" w14:textId="4EB09013" w:rsidR="00293ADF" w:rsidRDefault="00293ADF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58" w:history="1">
        <w:r w:rsidRPr="00EC46DF">
          <w:rPr>
            <w:rStyle w:val="Hiperhivatkozs"/>
            <w:noProof/>
          </w:rPr>
          <w:t>3 Pontos célkitűzés, kezdeti lépések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96D9F69" w14:textId="3061FC58" w:rsidR="00293ADF" w:rsidRDefault="00293ADF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59" w:history="1">
        <w:r w:rsidRPr="00EC46DF">
          <w:rPr>
            <w:rStyle w:val="Hiperhivatkozs"/>
            <w:noProof/>
          </w:rPr>
          <w:t>4 Használt eszközök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895743" w14:textId="72405DBE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60" w:history="1">
        <w:r w:rsidRPr="00EC46DF">
          <w:rPr>
            <w:rStyle w:val="Hiperhivatkozs"/>
            <w:noProof/>
          </w:rPr>
          <w:t>4.1 Számítási rendszer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E57031" w14:textId="344B1909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61" w:history="1">
        <w:r w:rsidRPr="00EC46DF">
          <w:rPr>
            <w:rStyle w:val="Hiperhivatkozs"/>
            <w:noProof/>
          </w:rPr>
          <w:t>4.2 Érzékelő rendszer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50DF33F" w14:textId="75DA3F93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62" w:history="1">
        <w:r w:rsidRPr="00EC46DF">
          <w:rPr>
            <w:rStyle w:val="Hiperhivatkozs"/>
            <w:noProof/>
          </w:rPr>
          <w:t>4.2.1 Előzetes számítások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339A3DC" w14:textId="48B8DDDC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63" w:history="1">
        <w:r w:rsidRPr="00EC46DF">
          <w:rPr>
            <w:rStyle w:val="Hiperhivatkozs"/>
            <w:noProof/>
          </w:rPr>
          <w:t>4.3 Egyéb eszközök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54FFF05" w14:textId="707C5AB4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64" w:history="1">
        <w:r w:rsidRPr="00EC46DF">
          <w:rPr>
            <w:rStyle w:val="Hiperhivatkozs"/>
            <w:noProof/>
          </w:rPr>
          <w:t>4.3.1 Hőmérséklet és páratartalom mérő szenzor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8F74353" w14:textId="29ADB494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65" w:history="1">
        <w:r w:rsidRPr="00EC46DF">
          <w:rPr>
            <w:rStyle w:val="Hiperhivatkozs"/>
            <w:noProof/>
          </w:rPr>
          <w:t>4.3.2 Multiplexer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0DE9F32" w14:textId="6E3C671E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66" w:history="1">
        <w:r w:rsidRPr="00EC46DF">
          <w:rPr>
            <w:rStyle w:val="Hiperhivatkozs"/>
            <w:noProof/>
          </w:rPr>
          <w:t>4.3.3 Tápegység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78E050C" w14:textId="0AF3F8D8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67" w:history="1">
        <w:r w:rsidRPr="00EC46DF">
          <w:rPr>
            <w:rStyle w:val="Hiperhivatkozs"/>
            <w:noProof/>
          </w:rPr>
          <w:t>4.3.4 Feszültségosztó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E648CED" w14:textId="3CE19349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68" w:history="1">
        <w:r w:rsidRPr="00EC46DF">
          <w:rPr>
            <w:rStyle w:val="Hiperhivatkozs"/>
            <w:noProof/>
          </w:rPr>
          <w:t>4.3.5 Breadboard, kábelek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27F4BB3" w14:textId="14B80818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69" w:history="1">
        <w:r w:rsidRPr="00EC46DF">
          <w:rPr>
            <w:rStyle w:val="Hiperhivatkozs"/>
            <w:noProof/>
          </w:rPr>
          <w:t>4.3.6 Kész rendszer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887BF35" w14:textId="44D42328" w:rsidR="00293ADF" w:rsidRDefault="00293ADF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70" w:history="1">
        <w:r w:rsidRPr="00EC46DF">
          <w:rPr>
            <w:rStyle w:val="Hiperhivatkozs"/>
            <w:noProof/>
          </w:rPr>
          <w:t>5 Használt technológiák, szoftverek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ABF4267" w14:textId="4588F257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71" w:history="1">
        <w:r w:rsidRPr="00EC46DF">
          <w:rPr>
            <w:rStyle w:val="Hiperhivatkozs"/>
            <w:noProof/>
          </w:rPr>
          <w:t>5.1 MQTT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6633458" w14:textId="78ADD4FF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72" w:history="1">
        <w:r w:rsidRPr="00EC46DF">
          <w:rPr>
            <w:rStyle w:val="Hiperhivatkozs"/>
            <w:noProof/>
          </w:rPr>
          <w:t>5.2 ThingSpeak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6DC0663" w14:textId="16D42F12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73" w:history="1">
        <w:r w:rsidRPr="00EC46DF">
          <w:rPr>
            <w:rStyle w:val="Hiperhivatkozs"/>
            <w:noProof/>
          </w:rPr>
          <w:t>5.3 Mosquitto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1EDC574" w14:textId="50747DEF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74" w:history="1">
        <w:r w:rsidRPr="00EC46DF">
          <w:rPr>
            <w:rStyle w:val="Hiperhivatkozs"/>
            <w:noProof/>
          </w:rPr>
          <w:t>5.4 Node-RED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9BCC38B" w14:textId="0D8BE6D9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75" w:history="1">
        <w:r w:rsidRPr="00EC46DF">
          <w:rPr>
            <w:rStyle w:val="Hiperhivatkozs"/>
            <w:noProof/>
          </w:rPr>
          <w:t>5.5 Arduino 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9A65B27" w14:textId="49ADEC49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76" w:history="1">
        <w:r w:rsidRPr="00EC46DF">
          <w:rPr>
            <w:rStyle w:val="Hiperhivatkozs"/>
            <w:noProof/>
          </w:rPr>
          <w:t>5.5.1 R0 számítása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E03AEB9" w14:textId="221703EF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77" w:history="1">
        <w:r w:rsidRPr="00EC46DF">
          <w:rPr>
            <w:rStyle w:val="Hiperhivatkozs"/>
            <w:noProof/>
          </w:rPr>
          <w:t>5.5.2 Elektronikus orr kódja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E52DAF5" w14:textId="6FB60870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78" w:history="1">
        <w:r w:rsidRPr="00EC46DF">
          <w:rPr>
            <w:rStyle w:val="Hiperhivatkozs"/>
            <w:noProof/>
          </w:rPr>
          <w:t>5.6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BA6A445" w14:textId="7EDFC609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79" w:history="1">
        <w:r w:rsidRPr="00EC46DF">
          <w:rPr>
            <w:rStyle w:val="Hiperhivatkozs"/>
            <w:noProof/>
          </w:rPr>
          <w:t>5.6.1 importModules.py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2F8DEE7" w14:textId="7A8182A0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80" w:history="1">
        <w:r w:rsidRPr="00EC46DF">
          <w:rPr>
            <w:rStyle w:val="Hiperhivatkozs"/>
            <w:noProof/>
          </w:rPr>
          <w:t>5.6.2 init.py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8C3D3A" w14:textId="05E5100A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81" w:history="1">
        <w:r w:rsidRPr="00EC46DF">
          <w:rPr>
            <w:rStyle w:val="Hiperhivatkozs"/>
            <w:noProof/>
          </w:rPr>
          <w:t>5.6.3 measEval.py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F15B6E8" w14:textId="5FB00B8D" w:rsidR="00293ADF" w:rsidRDefault="00293ADF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82" w:history="1">
        <w:r w:rsidRPr="00EC46DF">
          <w:rPr>
            <w:rStyle w:val="Hiperhivatkozs"/>
            <w:noProof/>
          </w:rPr>
          <w:t>5.6.4 measPrototype.py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F16BE24" w14:textId="61EDB6EA" w:rsidR="00293ADF" w:rsidRDefault="00293ADF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83" w:history="1">
        <w:r w:rsidRPr="00EC46DF">
          <w:rPr>
            <w:rStyle w:val="Hiperhivatkozs"/>
            <w:noProof/>
          </w:rPr>
          <w:t>6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6895F71" w14:textId="1580C812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84" w:history="1">
        <w:r w:rsidRPr="00EC46DF">
          <w:rPr>
            <w:rStyle w:val="Hiperhivatkozs"/>
            <w:noProof/>
          </w:rPr>
          <w:t>6.1 Laboratóriumi környezetben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F1F4F55" w14:textId="71C6777A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85" w:history="1">
        <w:r w:rsidRPr="00EC46DF">
          <w:rPr>
            <w:rStyle w:val="Hiperhivatkozs"/>
            <w:noProof/>
          </w:rPr>
          <w:t>6.2 Otthoni környezetben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F33758E" w14:textId="0898F52A" w:rsidR="00293ADF" w:rsidRDefault="00293ADF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86" w:history="1">
        <w:r w:rsidRPr="00EC46DF">
          <w:rPr>
            <w:rStyle w:val="Hiperhivatkozs"/>
            <w:noProof/>
          </w:rPr>
          <w:t>6.3 Eredmények kiértékelése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4317DDD" w14:textId="502A15B1" w:rsidR="00293ADF" w:rsidRDefault="00293ADF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87" w:history="1">
        <w:r w:rsidRPr="00EC46DF">
          <w:rPr>
            <w:rStyle w:val="Hiperhivatkozs"/>
            <w:noProof/>
          </w:rPr>
          <w:t>7 Összegzés és 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9B64061" w14:textId="29A45B24" w:rsidR="00293ADF" w:rsidRDefault="00293ADF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88" w:history="1">
        <w:r w:rsidRPr="00EC46DF">
          <w:rPr>
            <w:rStyle w:val="Hiperhivatkozs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6FD0B2CF" w14:textId="40C8DEA9" w:rsidR="00293ADF" w:rsidRDefault="00293ADF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90589" w:history="1">
        <w:r w:rsidRPr="00EC46DF">
          <w:rPr>
            <w:rStyle w:val="Hiperhivatkozs"/>
            <w:noProof/>
          </w:rPr>
          <w:t>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_Toc152890589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5012F29" w14:textId="3468ACC8" w:rsidR="00730B3C" w:rsidRDefault="00396178" w:rsidP="00E22515">
      <w:pPr>
        <w:ind w:firstLine="0"/>
      </w:pPr>
      <w:r>
        <w:rPr>
          <w:b/>
        </w:rPr>
        <w:fldChar w:fldCharType="end"/>
      </w:r>
    </w:p>
    <w:p w14:paraId="597B17CD" w14:textId="77777777" w:rsidR="0063585C" w:rsidRPr="00B50CAA" w:rsidRDefault="0063585C" w:rsidP="00E22515">
      <w:pPr>
        <w:pStyle w:val="Kpalrs"/>
      </w:pPr>
    </w:p>
    <w:p w14:paraId="624D007E" w14:textId="77777777" w:rsidR="00681E99" w:rsidRPr="00B50CAA" w:rsidRDefault="00681E99" w:rsidP="00ED6F2F">
      <w:pPr>
        <w:pStyle w:val="Nyilatkozatcm"/>
      </w:pPr>
      <w:r w:rsidRPr="00B50CAA">
        <w:lastRenderedPageBreak/>
        <w:t>Hallgatói nyilatkozat</w:t>
      </w:r>
    </w:p>
    <w:p w14:paraId="3F18C6A1" w14:textId="276D7378" w:rsidR="00681E99" w:rsidRDefault="00681E99" w:rsidP="00680626">
      <w:pPr>
        <w:pStyle w:val="Nyilatkozatszveg"/>
        <w:ind w:firstLine="709"/>
      </w:pPr>
      <w:r w:rsidRPr="00B50CAA">
        <w:t xml:space="preserve">Alulírott </w:t>
      </w:r>
      <w:r w:rsidR="003C040F">
        <w:rPr>
          <w:b/>
          <w:bCs/>
        </w:rPr>
        <w:t>Szentgyörgyi Ábel</w:t>
      </w:r>
      <w:r w:rsidRPr="00B50CAA">
        <w:t xml:space="preserve">, szigorló hallgató kijelentem, hogy ezt a </w:t>
      </w:r>
      <w:r>
        <w:t>szakdolgozatot</w:t>
      </w:r>
      <w:r w:rsidR="003C040F"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488D4B2" w14:textId="77777777" w:rsidR="00681E99" w:rsidRPr="00EE1A1F" w:rsidRDefault="00681E99" w:rsidP="00680626">
      <w:pPr>
        <w:pStyle w:val="Nyilatkozatszveg"/>
        <w:ind w:firstLine="709"/>
      </w:pPr>
      <w:r w:rsidRPr="00EE1A1F">
        <w:t>Hozzájárulok, hogy a jel</w:t>
      </w:r>
      <w:r w:rsidR="00630A92">
        <w:t>en munkám alapadatait (szerző</w:t>
      </w:r>
      <w:r w:rsidRPr="00EE1A1F">
        <w:t>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00549213" w14:textId="515CA6ED" w:rsidR="00681E99" w:rsidRPr="00B50CAA" w:rsidRDefault="00681E99" w:rsidP="00680626">
      <w:pPr>
        <w:pStyle w:val="Nyilatkozatkeltezs"/>
        <w:ind w:firstLine="709"/>
      </w:pPr>
      <w:r w:rsidRPr="00B50CAA">
        <w:t xml:space="preserve">Kelt: Budapest, </w:t>
      </w:r>
      <w:r w:rsidR="003C040F">
        <w:t>2023.1</w:t>
      </w:r>
      <w:r w:rsidR="00850277">
        <w:t>2</w:t>
      </w:r>
      <w:r w:rsidR="003C040F">
        <w:t>.</w:t>
      </w:r>
      <w:r w:rsidR="00850277">
        <w:t>07</w:t>
      </w:r>
      <w:r w:rsidR="003C040F">
        <w:t>.</w:t>
      </w:r>
    </w:p>
    <w:p w14:paraId="7F0039B6" w14:textId="5FB7B92A" w:rsidR="00AC0D40" w:rsidRDefault="00AC0D40" w:rsidP="00680626">
      <w:pPr>
        <w:pStyle w:val="Nyilatkozatalrs"/>
        <w:tabs>
          <w:tab w:val="clear" w:pos="6237"/>
          <w:tab w:val="left" w:pos="4536"/>
          <w:tab w:val="right" w:leader="hyphen" w:pos="7938"/>
        </w:tabs>
        <w:ind w:left="0" w:firstLine="709"/>
      </w:pPr>
      <w:r>
        <w:tab/>
      </w:r>
      <w:r>
        <w:tab/>
      </w:r>
    </w:p>
    <w:p w14:paraId="5F7D501E" w14:textId="144A8201" w:rsidR="005E01E0" w:rsidRDefault="00AC0D40" w:rsidP="00680626">
      <w:pPr>
        <w:pStyle w:val="Nyilatkozatalrs"/>
        <w:ind w:left="0" w:firstLine="709"/>
      </w:pPr>
      <w:r>
        <w:tab/>
      </w:r>
      <w:r w:rsidR="003C040F">
        <w:t>Szentgyörgyi Ábel</w:t>
      </w:r>
    </w:p>
    <w:p w14:paraId="65776AFC" w14:textId="77777777" w:rsidR="00854BDC" w:rsidRPr="00B50CAA" w:rsidRDefault="00854BDC" w:rsidP="00680626">
      <w:pPr>
        <w:pStyle w:val="Nyilatkozatszveg"/>
        <w:ind w:firstLine="709"/>
      </w:pPr>
    </w:p>
    <w:p w14:paraId="31502874" w14:textId="50679193" w:rsidR="00681E99" w:rsidRPr="00B50CAA" w:rsidRDefault="00C261B8" w:rsidP="00ED6F2F">
      <w:pPr>
        <w:pStyle w:val="Fejezetcimszmozsnlkl"/>
      </w:pPr>
      <w:bookmarkStart w:id="1" w:name="_Toc152890544"/>
      <w:r>
        <w:lastRenderedPageBreak/>
        <w:t>Összefoglaló</w:t>
      </w:r>
      <w:bookmarkEnd w:id="1"/>
    </w:p>
    <w:p w14:paraId="17757676" w14:textId="186D5F11" w:rsidR="00F246A2" w:rsidRDefault="00EA197E" w:rsidP="00680626">
      <w:pPr>
        <w:ind w:firstLine="709"/>
      </w:pPr>
      <w:r>
        <w:t>Az állattenyésztés egy nagy részét képzi a baromfitenyésztés. Az állatok jóléte kulcsfontosságú tényező az állatok</w:t>
      </w:r>
      <w:r w:rsidR="00495034">
        <w:t xml:space="preserve"> szempontjából is</w:t>
      </w:r>
      <w:r>
        <w:t xml:space="preserve"> és a gazda szempontjából is. Ha rossz körülmények között fejlődnek</w:t>
      </w:r>
      <w:r w:rsidR="00725AF0">
        <w:t xml:space="preserve">, </w:t>
      </w:r>
      <w:r>
        <w:t xml:space="preserve">kevesebb tojást tojnak, lassabb ütemben növekednek, de akár végzetes </w:t>
      </w:r>
      <w:r w:rsidR="00D725E2">
        <w:t>kimenetelekhez</w:t>
      </w:r>
      <w:r>
        <w:t xml:space="preserve"> is </w:t>
      </w:r>
      <w:r w:rsidR="00A96D40">
        <w:t>vezethet</w:t>
      </w:r>
      <w:r w:rsidR="00C84A2A">
        <w:t>nek</w:t>
      </w:r>
      <w:r>
        <w:t xml:space="preserve">. Mivel a baromfikat elsősorban zárt tartásban tartják, az egyik legfontosabb környezeti tényező a levegőminőség. Fontos, hogy az állatok </w:t>
      </w:r>
      <w:r w:rsidR="00DB5D10">
        <w:t>állandó</w:t>
      </w:r>
      <w:r w:rsidR="00F01D31">
        <w:t>an</w:t>
      </w:r>
      <w:r>
        <w:t xml:space="preserve"> jó minőségű légtérben legyenek, mivel több kutatás is kimutat</w:t>
      </w:r>
      <w:r w:rsidR="004C0D1F">
        <w:t>t</w:t>
      </w:r>
      <w:r>
        <w:t>a, hogy a levegő különböző paraméterei</w:t>
      </w:r>
      <w:r w:rsidR="001D3780">
        <w:t xml:space="preserve"> </w:t>
      </w:r>
      <w:r w:rsidR="004C0D1F">
        <w:t xml:space="preserve">hatással </w:t>
      </w:r>
      <w:r w:rsidR="00A80C12">
        <w:t xml:space="preserve">lehetnek </w:t>
      </w:r>
      <w:r w:rsidR="004C0D1F">
        <w:t xml:space="preserve">az állatokra. Egyik ilyen paraméter az ammóniakoncentráció, melyet folyamatosan monitorozni kell. </w:t>
      </w:r>
      <w:r w:rsidR="000E0E80">
        <w:t xml:space="preserve">A probléma az ammóniaszenzorok költsége. Sajnos egyelőre csak elég magas áron lehet beszerezni komplett ammóniaérzékelőket, </w:t>
      </w:r>
      <w:r w:rsidR="007F6159">
        <w:t>ami így az alacsonyabb költségvetésű gazdaságoknak nehézséget jelent.</w:t>
      </w:r>
    </w:p>
    <w:p w14:paraId="0557D24B" w14:textId="02066718" w:rsidR="00BD3E40" w:rsidRDefault="009C2D78" w:rsidP="00680626">
      <w:pPr>
        <w:ind w:firstLine="709"/>
      </w:pPr>
      <w:r>
        <w:t xml:space="preserve">Szerencsére több kutatás is arra mutat, hogy van lehetőség olcsóbb szenzorokból álló ammóniaérzékelő rendszer építésére </w:t>
      </w:r>
      <w:r w:rsidR="00470CAD">
        <w:t>fém-oxid szenzoro</w:t>
      </w:r>
      <w:r w:rsidR="00266E77">
        <w:t>k</w:t>
      </w:r>
      <w:r w:rsidR="00320B24">
        <w:t xml:space="preserve"> bevonásával</w:t>
      </w:r>
      <w:r w:rsidR="00470CAD">
        <w:t xml:space="preserve">. </w:t>
      </w:r>
      <w:r w:rsidR="00EC191F">
        <w:t>Az ötlet izgalmas része az, hogy mindez</w:t>
      </w:r>
      <w:r w:rsidR="005C409D">
        <w:t>t úgy lehet kivitelezni, hogy közben konkrét ammóniaszenzor nincs a rendszerben.</w:t>
      </w:r>
      <w:r w:rsidR="00EC191F">
        <w:t xml:space="preserve"> </w:t>
      </w:r>
      <w:r w:rsidR="00470CAD">
        <w:t>A célom az, hogy egy saját kutatás során én is közelebb kerülhessek ezen megoldásho</w:t>
      </w:r>
      <w:r w:rsidR="00F246A2">
        <w:t>z</w:t>
      </w:r>
      <w:r w:rsidR="00585969">
        <w:t xml:space="preserve">, illetve beleláthassak az ehhez potenciálisan szükséges technológiák </w:t>
      </w:r>
      <w:r w:rsidR="000D226A">
        <w:t>működésébe.</w:t>
      </w:r>
    </w:p>
    <w:p w14:paraId="3D076AFD" w14:textId="4326ABF2" w:rsidR="00F246A2" w:rsidRDefault="00F246A2" w:rsidP="00680626">
      <w:pPr>
        <w:ind w:firstLine="709"/>
      </w:pPr>
      <w:r>
        <w:t>A</w:t>
      </w:r>
      <w:r w:rsidR="00585969">
        <w:t xml:space="preserve"> dolgozat írása során</w:t>
      </w:r>
      <w:r w:rsidR="00522A6E">
        <w:t xml:space="preserve"> sikerült </w:t>
      </w:r>
      <w:r w:rsidR="00B31763">
        <w:t xml:space="preserve">összeállítanom egy olyan rendszert, amivel megvizsgálhattam a szenzorok </w:t>
      </w:r>
      <w:r w:rsidR="00466B11">
        <w:t>tulajdonságait, mindezt egy olya</w:t>
      </w:r>
      <w:r w:rsidR="00D04481">
        <w:t>n környezet</w:t>
      </w:r>
      <w:r w:rsidR="00CA6539">
        <w:t>ben</w:t>
      </w:r>
      <w:r w:rsidR="00D04481">
        <w:t xml:space="preserve"> felépítve, ami akár a kész rendszer </w:t>
      </w:r>
      <w:r w:rsidR="00913C13">
        <w:t>alapját is képezheti a továbbiakban.</w:t>
      </w:r>
    </w:p>
    <w:p w14:paraId="7CB0FA33" w14:textId="257847D7" w:rsidR="00F246A2" w:rsidRPr="00F90DA4" w:rsidRDefault="00E03AEC" w:rsidP="00680626">
      <w:pPr>
        <w:ind w:firstLine="709"/>
      </w:pPr>
      <w:r>
        <w:t xml:space="preserve">Mint minden </w:t>
      </w:r>
      <w:r w:rsidR="00180BA5">
        <w:t xml:space="preserve">elektronikai rendszer esetén, itt is szembesültem néhány problémával, nehézséggel, </w:t>
      </w:r>
      <w:r w:rsidR="00FB2C52">
        <w:t xml:space="preserve">amiket a tőlem telhető módon igyekeztem </w:t>
      </w:r>
      <w:r w:rsidR="008A777E">
        <w:t xml:space="preserve">javítani, </w:t>
      </w:r>
      <w:r w:rsidR="00625EF6">
        <w:t>viszont előzetes konklúzióként elmondhat</w:t>
      </w:r>
      <w:r w:rsidR="00EC191F">
        <w:t>om</w:t>
      </w:r>
      <w:r w:rsidR="00625EF6">
        <w:t xml:space="preserve">, hogy </w:t>
      </w:r>
      <w:r w:rsidR="00A72201">
        <w:t>bár</w:t>
      </w:r>
      <w:r w:rsidR="00625EF6">
        <w:t xml:space="preserve"> az </w:t>
      </w:r>
      <w:r w:rsidR="005C409D">
        <w:t>alapgondolatot</w:t>
      </w:r>
      <w:r w:rsidR="00625EF6">
        <w:t xml:space="preserve"> az ammóniaszenzor kiváltására a kutatásom során én is működőnek véltem, precízebb műszerekre van szükség a teljes siker érdekében.</w:t>
      </w:r>
    </w:p>
    <w:p w14:paraId="7C02BBBF" w14:textId="7F4D60DE" w:rsidR="005334AD" w:rsidRDefault="0063585C" w:rsidP="00ED6F2F">
      <w:pPr>
        <w:pStyle w:val="Fejezetcimszmozsnlkl"/>
      </w:pPr>
      <w:bookmarkStart w:id="2" w:name="_Toc152890545"/>
      <w:proofErr w:type="spellStart"/>
      <w:r w:rsidRPr="00B50CAA">
        <w:lastRenderedPageBreak/>
        <w:t>Abstract</w:t>
      </w:r>
      <w:bookmarkEnd w:id="2"/>
      <w:proofErr w:type="spellEnd"/>
    </w:p>
    <w:p w14:paraId="46ADD054" w14:textId="7CF849BE" w:rsidR="000C6919" w:rsidRPr="002E3730" w:rsidRDefault="000C6919" w:rsidP="00680626">
      <w:pPr>
        <w:pStyle w:val="NormlWeb"/>
        <w:spacing w:before="0" w:beforeAutospacing="0" w:after="120" w:afterAutospacing="0" w:line="360" w:lineRule="auto"/>
        <w:ind w:firstLine="709"/>
        <w:jc w:val="both"/>
        <w:rPr>
          <w:lang w:eastAsia="en-US"/>
        </w:rPr>
      </w:pPr>
      <w:proofErr w:type="spellStart"/>
      <w:r w:rsidRPr="002E3730">
        <w:rPr>
          <w:lang w:eastAsia="en-US"/>
        </w:rPr>
        <w:t>Animal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husbandry</w:t>
      </w:r>
      <w:proofErr w:type="spellEnd"/>
      <w:r w:rsidRPr="002E3730">
        <w:rPr>
          <w:lang w:eastAsia="en-US"/>
        </w:rPr>
        <w:t xml:space="preserve"> is a </w:t>
      </w:r>
      <w:proofErr w:type="spellStart"/>
      <w:r w:rsidRPr="002E3730">
        <w:rPr>
          <w:lang w:eastAsia="en-US"/>
        </w:rPr>
        <w:t>significant</w:t>
      </w:r>
      <w:proofErr w:type="spellEnd"/>
      <w:r w:rsidRPr="002E3730">
        <w:rPr>
          <w:lang w:eastAsia="en-US"/>
        </w:rPr>
        <w:t xml:space="preserve"> part of </w:t>
      </w:r>
      <w:proofErr w:type="spellStart"/>
      <w:r w:rsidRPr="002E3730">
        <w:rPr>
          <w:lang w:eastAsia="en-US"/>
        </w:rPr>
        <w:t>poultry</w:t>
      </w:r>
      <w:proofErr w:type="spellEnd"/>
      <w:r w:rsidRPr="002E3730">
        <w:rPr>
          <w:lang w:eastAsia="en-US"/>
        </w:rPr>
        <w:t xml:space="preserve"> farming. </w:t>
      </w:r>
      <w:proofErr w:type="spellStart"/>
      <w:r w:rsidRPr="002E3730">
        <w:rPr>
          <w:lang w:eastAsia="en-US"/>
        </w:rPr>
        <w:t>Animal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welfare</w:t>
      </w:r>
      <w:proofErr w:type="spellEnd"/>
      <w:r w:rsidRPr="002E3730">
        <w:rPr>
          <w:lang w:eastAsia="en-US"/>
        </w:rPr>
        <w:t xml:space="preserve"> is a </w:t>
      </w:r>
      <w:proofErr w:type="spellStart"/>
      <w:r w:rsidRPr="002E3730">
        <w:rPr>
          <w:lang w:eastAsia="en-US"/>
        </w:rPr>
        <w:t>crucial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factor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both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 and the farmer. </w:t>
      </w:r>
      <w:proofErr w:type="spellStart"/>
      <w:r w:rsidRPr="002E3730">
        <w:rPr>
          <w:lang w:eastAsia="en-US"/>
        </w:rPr>
        <w:t>If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develop</w:t>
      </w:r>
      <w:proofErr w:type="spellEnd"/>
      <w:r w:rsidRPr="002E3730">
        <w:rPr>
          <w:lang w:eastAsia="en-US"/>
        </w:rPr>
        <w:t xml:space="preserve"> in </w:t>
      </w:r>
      <w:proofErr w:type="spellStart"/>
      <w:r w:rsidRPr="002E3730">
        <w:rPr>
          <w:lang w:eastAsia="en-US"/>
        </w:rPr>
        <w:t>poor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conditions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they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lay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fewer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eggs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grow</w:t>
      </w:r>
      <w:proofErr w:type="spellEnd"/>
      <w:r w:rsidRPr="002E3730">
        <w:rPr>
          <w:lang w:eastAsia="en-US"/>
        </w:rPr>
        <w:t xml:space="preserve"> more </w:t>
      </w:r>
      <w:proofErr w:type="spellStart"/>
      <w:r w:rsidRPr="002E3730">
        <w:rPr>
          <w:lang w:eastAsia="en-US"/>
        </w:rPr>
        <w:t>slowly</w:t>
      </w:r>
      <w:proofErr w:type="spellEnd"/>
      <w:r w:rsidRPr="002E3730">
        <w:rPr>
          <w:lang w:eastAsia="en-US"/>
        </w:rPr>
        <w:t xml:space="preserve">, and </w:t>
      </w:r>
      <w:proofErr w:type="spellStart"/>
      <w:r w:rsidRPr="002E3730">
        <w:rPr>
          <w:lang w:eastAsia="en-US"/>
        </w:rPr>
        <w:t>can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even</w:t>
      </w:r>
      <w:proofErr w:type="spellEnd"/>
      <w:r w:rsidRPr="002E3730">
        <w:rPr>
          <w:lang w:eastAsia="en-US"/>
        </w:rPr>
        <w:t xml:space="preserve"> lead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fatal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outcomes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Since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poultry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are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primarily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kept</w:t>
      </w:r>
      <w:proofErr w:type="spellEnd"/>
      <w:r w:rsidRPr="002E3730">
        <w:rPr>
          <w:lang w:eastAsia="en-US"/>
        </w:rPr>
        <w:t xml:space="preserve"> in </w:t>
      </w:r>
      <w:proofErr w:type="spellStart"/>
      <w:r w:rsidRPr="002E3730">
        <w:rPr>
          <w:lang w:eastAsia="en-US"/>
        </w:rPr>
        <w:t>enclosed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spaces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one</w:t>
      </w:r>
      <w:proofErr w:type="spellEnd"/>
      <w:r w:rsidRPr="002E3730">
        <w:rPr>
          <w:lang w:eastAsia="en-US"/>
        </w:rPr>
        <w:t xml:space="preserve"> of the most </w:t>
      </w:r>
      <w:proofErr w:type="spellStart"/>
      <w:r w:rsidRPr="002E3730">
        <w:rPr>
          <w:lang w:eastAsia="en-US"/>
        </w:rPr>
        <w:t>important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environmental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factors</w:t>
      </w:r>
      <w:proofErr w:type="spellEnd"/>
      <w:r w:rsidRPr="002E3730">
        <w:rPr>
          <w:lang w:eastAsia="en-US"/>
        </w:rPr>
        <w:t xml:space="preserve"> is air </w:t>
      </w:r>
      <w:proofErr w:type="spellStart"/>
      <w:r w:rsidRPr="002E3730">
        <w:rPr>
          <w:lang w:eastAsia="en-US"/>
        </w:rPr>
        <w:t>quality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It's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essential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be in a </w:t>
      </w:r>
      <w:proofErr w:type="spellStart"/>
      <w:r w:rsidRPr="002E3730">
        <w:rPr>
          <w:lang w:eastAsia="en-US"/>
        </w:rPr>
        <w:t>constantly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high-quality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airspace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because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several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studies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have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shown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various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parameters</w:t>
      </w:r>
      <w:proofErr w:type="spellEnd"/>
      <w:r w:rsidRPr="002E3730">
        <w:rPr>
          <w:lang w:eastAsia="en-US"/>
        </w:rPr>
        <w:t xml:space="preserve"> of the air </w:t>
      </w:r>
      <w:proofErr w:type="spellStart"/>
      <w:r w:rsidRPr="002E3730">
        <w:rPr>
          <w:lang w:eastAsia="en-US"/>
        </w:rPr>
        <w:t>affect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One</w:t>
      </w:r>
      <w:proofErr w:type="spellEnd"/>
      <w:r w:rsidRPr="002E3730">
        <w:rPr>
          <w:lang w:eastAsia="en-US"/>
        </w:rPr>
        <w:t xml:space="preserve"> of </w:t>
      </w:r>
      <w:proofErr w:type="spellStart"/>
      <w:r w:rsidRPr="002E3730">
        <w:rPr>
          <w:lang w:eastAsia="en-US"/>
        </w:rPr>
        <w:t>these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parameters</w:t>
      </w:r>
      <w:proofErr w:type="spellEnd"/>
      <w:r w:rsidRPr="002E3730">
        <w:rPr>
          <w:lang w:eastAsia="en-US"/>
        </w:rPr>
        <w:t xml:space="preserve"> is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concentration, </w:t>
      </w:r>
      <w:proofErr w:type="spellStart"/>
      <w:r w:rsidRPr="002E3730">
        <w:rPr>
          <w:lang w:eastAsia="en-US"/>
        </w:rPr>
        <w:t>which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needs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be </w:t>
      </w:r>
      <w:proofErr w:type="spellStart"/>
      <w:r w:rsidRPr="002E3730">
        <w:rPr>
          <w:lang w:eastAsia="en-US"/>
        </w:rPr>
        <w:t>continuously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monitored</w:t>
      </w:r>
      <w:proofErr w:type="spellEnd"/>
      <w:r w:rsidRPr="002E3730">
        <w:rPr>
          <w:lang w:eastAsia="en-US"/>
        </w:rPr>
        <w:t xml:space="preserve">. The </w:t>
      </w:r>
      <w:proofErr w:type="spellStart"/>
      <w:r w:rsidRPr="002E3730">
        <w:rPr>
          <w:lang w:eastAsia="en-US"/>
        </w:rPr>
        <w:t>problem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lies</w:t>
      </w:r>
      <w:proofErr w:type="spellEnd"/>
      <w:r w:rsidRPr="002E3730">
        <w:rPr>
          <w:lang w:eastAsia="en-US"/>
        </w:rPr>
        <w:t xml:space="preserve"> in the cost of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Unfortunately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complete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are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currently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only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available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at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relatively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high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price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which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poses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challenge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low-budget</w:t>
      </w:r>
      <w:proofErr w:type="spellEnd"/>
      <w:r w:rsidRPr="002E3730">
        <w:rPr>
          <w:lang w:eastAsia="en-US"/>
        </w:rPr>
        <w:t xml:space="preserve"> farms.</w:t>
      </w:r>
    </w:p>
    <w:p w14:paraId="151DF1F9" w14:textId="77777777" w:rsidR="000C6919" w:rsidRPr="002E3730" w:rsidRDefault="000C6919" w:rsidP="00680626">
      <w:pPr>
        <w:pStyle w:val="NormlWeb"/>
        <w:spacing w:before="0" w:beforeAutospacing="0" w:after="120" w:afterAutospacing="0" w:line="360" w:lineRule="auto"/>
        <w:ind w:firstLine="709"/>
        <w:jc w:val="both"/>
        <w:rPr>
          <w:lang w:eastAsia="en-US"/>
        </w:rPr>
      </w:pPr>
      <w:proofErr w:type="spellStart"/>
      <w:r w:rsidRPr="002E3730">
        <w:rPr>
          <w:lang w:eastAsia="en-US"/>
        </w:rPr>
        <w:t>Fortunately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several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studies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suggest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it's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possible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build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cheaper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using</w:t>
      </w:r>
      <w:proofErr w:type="spellEnd"/>
      <w:r w:rsidRPr="002E3730">
        <w:rPr>
          <w:lang w:eastAsia="en-US"/>
        </w:rPr>
        <w:t xml:space="preserve"> metal-</w:t>
      </w:r>
      <w:proofErr w:type="spellStart"/>
      <w:r w:rsidRPr="002E3730">
        <w:rPr>
          <w:lang w:eastAsia="en-US"/>
        </w:rPr>
        <w:t>oxide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. The </w:t>
      </w:r>
      <w:proofErr w:type="spellStart"/>
      <w:r w:rsidRPr="002E3730">
        <w:rPr>
          <w:lang w:eastAsia="en-US"/>
        </w:rPr>
        <w:t>exciting</w:t>
      </w:r>
      <w:proofErr w:type="spellEnd"/>
      <w:r w:rsidRPr="002E3730">
        <w:rPr>
          <w:lang w:eastAsia="en-US"/>
        </w:rPr>
        <w:t xml:space="preserve"> part of the idea is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this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can</w:t>
      </w:r>
      <w:proofErr w:type="spellEnd"/>
      <w:r w:rsidRPr="002E3730">
        <w:rPr>
          <w:lang w:eastAsia="en-US"/>
        </w:rPr>
        <w:t xml:space="preserve"> be </w:t>
      </w:r>
      <w:proofErr w:type="spellStart"/>
      <w:r w:rsidRPr="002E3730">
        <w:rPr>
          <w:lang w:eastAsia="en-US"/>
        </w:rPr>
        <w:t>achieved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without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having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specific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</w:t>
      </w:r>
      <w:proofErr w:type="spellEnd"/>
      <w:r w:rsidRPr="002E3730">
        <w:rPr>
          <w:lang w:eastAsia="en-US"/>
        </w:rPr>
        <w:t xml:space="preserve"> in the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goal</w:t>
      </w:r>
      <w:proofErr w:type="spellEnd"/>
      <w:r w:rsidRPr="002E3730">
        <w:rPr>
          <w:lang w:eastAsia="en-US"/>
        </w:rPr>
        <w:t xml:space="preserve"> is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get </w:t>
      </w:r>
      <w:proofErr w:type="spellStart"/>
      <w:r w:rsidRPr="002E3730">
        <w:rPr>
          <w:lang w:eastAsia="en-US"/>
        </w:rPr>
        <w:t>closer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this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solution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through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own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research</w:t>
      </w:r>
      <w:proofErr w:type="spellEnd"/>
      <w:r w:rsidRPr="002E3730">
        <w:rPr>
          <w:lang w:eastAsia="en-US"/>
        </w:rPr>
        <w:t xml:space="preserve"> and </w:t>
      </w:r>
      <w:proofErr w:type="spellStart"/>
      <w:r w:rsidRPr="002E3730">
        <w:rPr>
          <w:lang w:eastAsia="en-US"/>
        </w:rPr>
        <w:t>gain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insight</w:t>
      </w:r>
      <w:proofErr w:type="spellEnd"/>
      <w:r w:rsidRPr="002E3730">
        <w:rPr>
          <w:lang w:eastAsia="en-US"/>
        </w:rPr>
        <w:t xml:space="preserve"> into the </w:t>
      </w:r>
      <w:proofErr w:type="spellStart"/>
      <w:r w:rsidRPr="002E3730">
        <w:rPr>
          <w:lang w:eastAsia="en-US"/>
        </w:rPr>
        <w:t>potentially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required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technologies</w:t>
      </w:r>
      <w:proofErr w:type="spellEnd"/>
      <w:r w:rsidRPr="002E3730">
        <w:rPr>
          <w:lang w:eastAsia="en-US"/>
        </w:rPr>
        <w:t>.</w:t>
      </w:r>
    </w:p>
    <w:p w14:paraId="38D88D90" w14:textId="77777777" w:rsidR="000C6919" w:rsidRPr="002E3730" w:rsidRDefault="000C6919" w:rsidP="00680626">
      <w:pPr>
        <w:pStyle w:val="NormlWeb"/>
        <w:spacing w:before="0" w:beforeAutospacing="0" w:after="120" w:afterAutospacing="0" w:line="360" w:lineRule="auto"/>
        <w:ind w:firstLine="709"/>
        <w:jc w:val="both"/>
        <w:rPr>
          <w:lang w:eastAsia="en-US"/>
        </w:rPr>
      </w:pPr>
      <w:r w:rsidRPr="002E3730">
        <w:rPr>
          <w:lang w:eastAsia="en-US"/>
        </w:rPr>
        <w:t xml:space="preserve">During the </w:t>
      </w:r>
      <w:proofErr w:type="spellStart"/>
      <w:r w:rsidRPr="002E3730">
        <w:rPr>
          <w:lang w:eastAsia="en-US"/>
        </w:rPr>
        <w:t>writing</w:t>
      </w:r>
      <w:proofErr w:type="spellEnd"/>
      <w:r w:rsidRPr="002E3730">
        <w:rPr>
          <w:lang w:eastAsia="en-US"/>
        </w:rPr>
        <w:t xml:space="preserve"> of the </w:t>
      </w:r>
      <w:proofErr w:type="spellStart"/>
      <w:r w:rsidRPr="002E3730">
        <w:rPr>
          <w:lang w:eastAsia="en-US"/>
        </w:rPr>
        <w:t>thesis</w:t>
      </w:r>
      <w:proofErr w:type="spellEnd"/>
      <w:r w:rsidRPr="002E3730">
        <w:rPr>
          <w:lang w:eastAsia="en-US"/>
        </w:rPr>
        <w:t xml:space="preserve">, I </w:t>
      </w:r>
      <w:proofErr w:type="spellStart"/>
      <w:r w:rsidRPr="002E3730">
        <w:rPr>
          <w:lang w:eastAsia="en-US"/>
        </w:rPr>
        <w:t>managed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assemble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allowed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examine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properties</w:t>
      </w:r>
      <w:proofErr w:type="spellEnd"/>
      <w:r w:rsidRPr="002E3730">
        <w:rPr>
          <w:lang w:eastAsia="en-US"/>
        </w:rPr>
        <w:t xml:space="preserve"> of the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all</w:t>
      </w:r>
      <w:proofErr w:type="spellEnd"/>
      <w:r w:rsidRPr="002E3730">
        <w:rPr>
          <w:lang w:eastAsia="en-US"/>
        </w:rPr>
        <w:t xml:space="preserve"> in an </w:t>
      </w:r>
      <w:proofErr w:type="spellStart"/>
      <w:r w:rsidRPr="002E3730">
        <w:rPr>
          <w:lang w:eastAsia="en-US"/>
        </w:rPr>
        <w:t>environment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could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potentially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serve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as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basis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further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development</w:t>
      </w:r>
      <w:proofErr w:type="spellEnd"/>
      <w:r w:rsidRPr="002E3730">
        <w:rPr>
          <w:lang w:eastAsia="en-US"/>
        </w:rPr>
        <w:t>.</w:t>
      </w:r>
    </w:p>
    <w:p w14:paraId="66BB9850" w14:textId="37687219" w:rsidR="000C6919" w:rsidRPr="002E3730" w:rsidRDefault="000C6919" w:rsidP="00680626">
      <w:pPr>
        <w:pStyle w:val="NormlWeb"/>
        <w:spacing w:before="0" w:beforeAutospacing="0" w:after="120" w:afterAutospacing="0" w:line="360" w:lineRule="auto"/>
        <w:ind w:firstLine="709"/>
        <w:jc w:val="both"/>
        <w:rPr>
          <w:lang w:eastAsia="en-US"/>
        </w:rPr>
      </w:pPr>
      <w:proofErr w:type="spellStart"/>
      <w:r w:rsidRPr="002E3730">
        <w:rPr>
          <w:lang w:eastAsia="en-US"/>
        </w:rPr>
        <w:t>As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with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any</w:t>
      </w:r>
      <w:proofErr w:type="spellEnd"/>
      <w:r w:rsidRPr="002E3730">
        <w:rPr>
          <w:lang w:eastAsia="en-US"/>
        </w:rPr>
        <w:t xml:space="preserve"> electronic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, I </w:t>
      </w:r>
      <w:proofErr w:type="spellStart"/>
      <w:r w:rsidRPr="002E3730">
        <w:rPr>
          <w:lang w:eastAsia="en-US"/>
        </w:rPr>
        <w:t>encountered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some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problems</w:t>
      </w:r>
      <w:proofErr w:type="spellEnd"/>
      <w:r w:rsidRPr="002E3730">
        <w:rPr>
          <w:lang w:eastAsia="en-US"/>
        </w:rPr>
        <w:t xml:space="preserve"> and </w:t>
      </w:r>
      <w:proofErr w:type="spellStart"/>
      <w:r w:rsidRPr="002E3730">
        <w:rPr>
          <w:lang w:eastAsia="en-US"/>
        </w:rPr>
        <w:t>challenges</w:t>
      </w:r>
      <w:proofErr w:type="spellEnd"/>
      <w:r w:rsidRPr="002E3730">
        <w:rPr>
          <w:lang w:eastAsia="en-US"/>
        </w:rPr>
        <w:t xml:space="preserve"> in </w:t>
      </w:r>
      <w:proofErr w:type="spellStart"/>
      <w:r w:rsidRPr="002E3730">
        <w:rPr>
          <w:lang w:eastAsia="en-US"/>
        </w:rPr>
        <w:t>this</w:t>
      </w:r>
      <w:proofErr w:type="spellEnd"/>
      <w:r w:rsidRPr="002E3730">
        <w:rPr>
          <w:lang w:eastAsia="en-US"/>
        </w:rPr>
        <w:t xml:space="preserve"> project, </w:t>
      </w:r>
      <w:proofErr w:type="spellStart"/>
      <w:r w:rsidRPr="002E3730">
        <w:rPr>
          <w:lang w:eastAsia="en-US"/>
        </w:rPr>
        <w:t>which</w:t>
      </w:r>
      <w:proofErr w:type="spellEnd"/>
      <w:r w:rsidRPr="002E3730">
        <w:rPr>
          <w:lang w:eastAsia="en-US"/>
        </w:rPr>
        <w:t xml:space="preserve"> I </w:t>
      </w:r>
      <w:proofErr w:type="spellStart"/>
      <w:r w:rsidRPr="002E3730">
        <w:rPr>
          <w:lang w:eastAsia="en-US"/>
        </w:rPr>
        <w:t>tried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improve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best</w:t>
      </w:r>
      <w:proofErr w:type="spellEnd"/>
      <w:r w:rsidRPr="002E3730">
        <w:rPr>
          <w:lang w:eastAsia="en-US"/>
        </w:rPr>
        <w:t xml:space="preserve"> of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ability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However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as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preliminary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conclusion</w:t>
      </w:r>
      <w:proofErr w:type="spellEnd"/>
      <w:r w:rsidRPr="002E3730">
        <w:rPr>
          <w:lang w:eastAsia="en-US"/>
        </w:rPr>
        <w:t xml:space="preserve">, I </w:t>
      </w:r>
      <w:proofErr w:type="spellStart"/>
      <w:r w:rsidRPr="002E3730">
        <w:rPr>
          <w:lang w:eastAsia="en-US"/>
        </w:rPr>
        <w:t>can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say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while</w:t>
      </w:r>
      <w:proofErr w:type="spellEnd"/>
      <w:r w:rsidRPr="002E3730">
        <w:rPr>
          <w:lang w:eastAsia="en-US"/>
        </w:rPr>
        <w:t xml:space="preserve"> I </w:t>
      </w:r>
      <w:proofErr w:type="spellStart"/>
      <w:r w:rsidRPr="002E3730">
        <w:rPr>
          <w:lang w:eastAsia="en-US"/>
        </w:rPr>
        <w:t>considered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concept</w:t>
      </w:r>
      <w:proofErr w:type="spellEnd"/>
      <w:r w:rsidRPr="002E3730">
        <w:rPr>
          <w:lang w:eastAsia="en-US"/>
        </w:rPr>
        <w:t xml:space="preserve"> of </w:t>
      </w:r>
      <w:proofErr w:type="spellStart"/>
      <w:r w:rsidRPr="002E3730">
        <w:rPr>
          <w:lang w:eastAsia="en-US"/>
        </w:rPr>
        <w:t>replacing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be </w:t>
      </w:r>
      <w:proofErr w:type="spellStart"/>
      <w:r w:rsidR="002E3730">
        <w:rPr>
          <w:lang w:eastAsia="en-US"/>
        </w:rPr>
        <w:t>feasible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during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research</w:t>
      </w:r>
      <w:proofErr w:type="spellEnd"/>
      <w:r w:rsidRPr="002E3730">
        <w:rPr>
          <w:lang w:eastAsia="en-US"/>
        </w:rPr>
        <w:t xml:space="preserve">, more </w:t>
      </w:r>
      <w:proofErr w:type="spellStart"/>
      <w:r w:rsidRPr="002E3730">
        <w:rPr>
          <w:lang w:eastAsia="en-US"/>
        </w:rPr>
        <w:t>precise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instruments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are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needed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complete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success</w:t>
      </w:r>
      <w:proofErr w:type="spellEnd"/>
      <w:r w:rsidRPr="002E3730">
        <w:rPr>
          <w:lang w:eastAsia="en-US"/>
        </w:rPr>
        <w:t>.</w:t>
      </w:r>
    </w:p>
    <w:p w14:paraId="431C1E82" w14:textId="77777777" w:rsidR="000C6919" w:rsidRPr="000C6919" w:rsidRDefault="000C6919" w:rsidP="00680626">
      <w:pPr>
        <w:ind w:firstLine="709"/>
      </w:pPr>
    </w:p>
    <w:p w14:paraId="0FE98BBF" w14:textId="6193C902" w:rsidR="001A57BC" w:rsidRDefault="003F5425" w:rsidP="00680626">
      <w:pPr>
        <w:pStyle w:val="Cmsor1"/>
      </w:pPr>
      <w:bookmarkStart w:id="3" w:name="_Toc332797397"/>
      <w:bookmarkStart w:id="4" w:name="_Toc152890546"/>
      <w:r>
        <w:lastRenderedPageBreak/>
        <w:t>Bevezetés</w:t>
      </w:r>
      <w:bookmarkEnd w:id="3"/>
      <w:bookmarkEnd w:id="4"/>
    </w:p>
    <w:p w14:paraId="7939732E" w14:textId="2BB1B001" w:rsidR="00A63B3B" w:rsidRPr="00A63B3B" w:rsidRDefault="00C316A5" w:rsidP="00680626">
      <w:pPr>
        <w:ind w:firstLine="709"/>
      </w:pPr>
      <w:r>
        <w:t xml:space="preserve">A bevezetésen belül szeretném </w:t>
      </w:r>
      <w:r w:rsidR="00BA4116">
        <w:t>bemutatni</w:t>
      </w:r>
      <w:r w:rsidR="00A0605A">
        <w:t xml:space="preserve"> a precíziós mezőgazdaság </w:t>
      </w:r>
      <w:r w:rsidR="00CC52F9">
        <w:t>fejlődését, dolgozatom indokoltságát és motivációit, i</w:t>
      </w:r>
      <w:r w:rsidR="00BA4116">
        <w:t xml:space="preserve">lletve azokat a háttérinformációkat, amik a </w:t>
      </w:r>
      <w:r w:rsidR="00A63E03">
        <w:t>téma megértéséhez szükségesek.</w:t>
      </w:r>
    </w:p>
    <w:p w14:paraId="69150FE4" w14:textId="762F2FD2" w:rsidR="00334609" w:rsidRPr="00334609" w:rsidRDefault="00E756D4" w:rsidP="00680626">
      <w:pPr>
        <w:pStyle w:val="Cmsor2"/>
      </w:pPr>
      <w:bookmarkStart w:id="5" w:name="_Toc152890547"/>
      <w:r>
        <w:t>Mezőgazdaság fejlődése</w:t>
      </w:r>
      <w:bookmarkEnd w:id="5"/>
    </w:p>
    <w:p w14:paraId="34F71BF1" w14:textId="56644667" w:rsidR="003F23F7" w:rsidRDefault="00F90DA4" w:rsidP="00680626">
      <w:pPr>
        <w:spacing w:after="240"/>
        <w:ind w:firstLine="709"/>
      </w:pPr>
      <w:r>
        <w:t>Az ipari forradalom Ipar 4.0-ként</w:t>
      </w:r>
      <w:r w:rsidR="00B54988">
        <w:t xml:space="preserve"> </w:t>
      </w:r>
      <w:sdt>
        <w:sdtPr>
          <w:id w:val="832265945"/>
          <w:citation/>
        </w:sdtPr>
        <w:sdtContent>
          <w:r w:rsidR="001C2086">
            <w:fldChar w:fldCharType="begin"/>
          </w:r>
          <w:r w:rsidR="00A36CEC">
            <w:rPr>
              <w:b/>
              <w:bCs/>
            </w:rPr>
            <w:instrText xml:space="preserve">CITATION 1 \l 1038 </w:instrText>
          </w:r>
          <w:r w:rsidR="001C2086">
            <w:fldChar w:fldCharType="separate"/>
          </w:r>
          <w:r w:rsidR="00A36CEC">
            <w:rPr>
              <w:noProof/>
            </w:rPr>
            <w:t>[1]</w:t>
          </w:r>
          <w:r w:rsidR="001C2086">
            <w:fldChar w:fldCharType="end"/>
          </w:r>
        </w:sdtContent>
      </w:sdt>
      <w:r>
        <w:t xml:space="preserve"> elnevezett 4. állomása a különböző elektronikai és informatikai technológiák gyors fejlődésével bontakozhatott ki igazán. Az új vívmányok megjelenésével lehetőség nyílt a korábban csak rengeteg ember és idő igénybevételével megoldható folyamatok automatizálásához, korszerűsítéséhez. A régi</w:t>
      </w:r>
      <w:r w:rsidR="00636E2F">
        <w:t xml:space="preserve"> </w:t>
      </w:r>
      <w:r w:rsidR="00523E73">
        <w:t xml:space="preserve">módszerek </w:t>
      </w:r>
      <w:r>
        <w:t xml:space="preserve">nagy problémája az volt, hogy az emberi tényezővel sok hiba keletkezett, egyszerűen nem tudott olyan precíz lenni az összes folyamat, mint a gépek segítségével. </w:t>
      </w:r>
      <w:r w:rsidR="00AA5D89">
        <w:t>Humán munkaerővel k</w:t>
      </w:r>
      <w:r>
        <w:t>omplex, magas integráltságú rendszerek átlátása pedig egyenesen lehetetlen volt.</w:t>
      </w:r>
      <w:r w:rsidR="00636E2F">
        <w:t xml:space="preserve"> A mezőgazdaságot tekintve</w:t>
      </w:r>
      <w:r w:rsidR="003B4163">
        <w:t xml:space="preserve"> </w:t>
      </w:r>
      <w:r w:rsidR="00636E2F">
        <w:t>e</w:t>
      </w:r>
      <w:r w:rsidR="003F23F7">
        <w:t>gy másik</w:t>
      </w:r>
      <w:r w:rsidR="00773376">
        <w:t xml:space="preserve"> </w:t>
      </w:r>
      <w:r w:rsidR="003F23F7">
        <w:t>problém</w:t>
      </w:r>
      <w:r w:rsidR="00523E73">
        <w:t>a</w:t>
      </w:r>
      <w:r w:rsidR="003F23F7">
        <w:t xml:space="preserve"> a</w:t>
      </w:r>
      <w:r w:rsidR="00523E73">
        <w:t>z</w:t>
      </w:r>
      <w:r w:rsidR="003F23F7">
        <w:t>, hogy manapság egyre kevesebb fiatal</w:t>
      </w:r>
      <w:r w:rsidR="00F77724">
        <w:t xml:space="preserve"> </w:t>
      </w:r>
      <w:r w:rsidR="003328AC">
        <w:t>kezd bele a gazdálkodásba</w:t>
      </w:r>
      <w:r w:rsidR="009F44C3">
        <w:t xml:space="preserve">. </w:t>
      </w:r>
      <w:r w:rsidR="001A258A">
        <w:t xml:space="preserve">Ez azzal jár, hogy a növénytermesztéshez és állattenyésztéshez szükséges munkaerő lecsökken, amit valahogy </w:t>
      </w:r>
      <w:r w:rsidR="006033EF">
        <w:t xml:space="preserve">meg kell oldani. </w:t>
      </w:r>
      <w:r w:rsidR="00BA6FC3">
        <w:t xml:space="preserve">Ezt a </w:t>
      </w:r>
      <w:r w:rsidR="003D0468">
        <w:t>csökkenést a</w:t>
      </w:r>
      <w:r w:rsidR="00C5674E">
        <w:t xml:space="preserve"> KSH adatai alapján </w:t>
      </w:r>
      <w:r w:rsidR="00536CEC">
        <w:t>igazolni is lehet.</w:t>
      </w:r>
      <w:r w:rsidR="001A258A">
        <w:t xml:space="preserve"> </w:t>
      </w:r>
      <w:sdt>
        <w:sdtPr>
          <w:id w:val="-805006821"/>
          <w:citation/>
        </w:sdtPr>
        <w:sdtContent>
          <w:r w:rsidR="001C2086">
            <w:fldChar w:fldCharType="begin"/>
          </w:r>
          <w:r w:rsidR="001C2086">
            <w:instrText xml:space="preserve"> CITATION 2 \l 1038 </w:instrText>
          </w:r>
          <w:r w:rsidR="001C2086">
            <w:fldChar w:fldCharType="separate"/>
          </w:r>
          <w:r w:rsidR="00A36CEC">
            <w:rPr>
              <w:noProof/>
            </w:rPr>
            <w:t>[2]</w:t>
          </w:r>
          <w:r w:rsidR="001C2086">
            <w:fldChar w:fldCharType="end"/>
          </w:r>
        </w:sdtContent>
      </w:sdt>
    </w:p>
    <w:p w14:paraId="1CBD84C1" w14:textId="777210EB" w:rsidR="0013628A" w:rsidRDefault="00F90DA4" w:rsidP="00680626">
      <w:pPr>
        <w:spacing w:after="240"/>
        <w:ind w:firstLine="709"/>
      </w:pPr>
      <w:r>
        <w:t>A gyors fejlődés hatással volt a társadalomra, gazdaságra, de legfőképpen az iparra. A mezőgazdaság egy jó példa e</w:t>
      </w:r>
      <w:r w:rsidR="0091137F">
        <w:t xml:space="preserve">nnek </w:t>
      </w:r>
      <w:r>
        <w:t xml:space="preserve">ütemének megfigyelésére, mivel még ma is sok újdonság érkezik és sok részén van lehetőség fejlesztésre. Külön érdemes megemlíteni, hogy a mezőgazdaság </w:t>
      </w:r>
      <w:r w:rsidR="00680626">
        <w:t>modernizációja</w:t>
      </w:r>
      <w:r>
        <w:t xml:space="preserve"> nem teljesen homogén. Ezt úgy értem, hogy a nagyobb újításokat, automatizálást elsősorban a nagyobb gazdaságok veszik fel, a kisebb, vidéki gazdák gyakran nem lépnek túl a hagyományos módszereken és eszközökön, ami nyilvánvalóan financiális tényezőkön is múlik, ugyanakkor a legtöbb esetben akár kisebb költségű technológiai befektetésekkel is nagy nyereséget lehet elkönyvelni. A nagyobb gazdálkodások befektetései azonban lehetőséget nyújtanak az újdonságok fejlesztésére, így elérkezhettünk a precíziós mezőgazdaság megjelenéséhez is.</w:t>
      </w:r>
    </w:p>
    <w:p w14:paraId="2CB85759" w14:textId="6210A011" w:rsidR="00250F66" w:rsidRDefault="0013628A" w:rsidP="00680626">
      <w:pPr>
        <w:spacing w:after="0" w:line="240" w:lineRule="auto"/>
        <w:ind w:firstLine="709"/>
        <w:jc w:val="left"/>
      </w:pPr>
      <w:r>
        <w:br w:type="page"/>
      </w:r>
    </w:p>
    <w:p w14:paraId="6EE0CAC2" w14:textId="4D11648F" w:rsidR="00E756D4" w:rsidRDefault="00E756D4" w:rsidP="00680626">
      <w:pPr>
        <w:pStyle w:val="Cmsor2"/>
      </w:pPr>
      <w:bookmarkStart w:id="6" w:name="_Toc152890548"/>
      <w:r>
        <w:lastRenderedPageBreak/>
        <w:t>Precíziós mezőgazdaság</w:t>
      </w:r>
      <w:bookmarkEnd w:id="6"/>
    </w:p>
    <w:p w14:paraId="11645AFA" w14:textId="77777777" w:rsidR="00702F0F" w:rsidRDefault="003C3139" w:rsidP="00680626">
      <w:pPr>
        <w:ind w:firstLine="709"/>
      </w:pPr>
      <w:r>
        <w:t>A PLF-en</w:t>
      </w:r>
      <w:r w:rsidR="00D45DD3">
        <w:t xml:space="preserve"> (Precision Livestock Farming – Precíziós mezőgazdaság)</w:t>
      </w:r>
      <w:r>
        <w:t xml:space="preserve"> belül növénytermesztési és állattenyésztési precíziós megoldásokról beszélhetünk, amik azt jelentik, hogy valamilyen precíziós eszköz segítségével az állatok és növények tartásához kellő munkálatokat és környezeti tulajdonságokat tudjuk a lehető legoptimálisabban befolyásolni. Az ehhez kellő eszköz az informatika, mely segítségével adatokat tudunk gyűjteni és ezen adatok feldolgozásával és elemzésével optimalizálni tudjuk a rendszereinket. </w:t>
      </w:r>
    </w:p>
    <w:p w14:paraId="5BA2CDC9" w14:textId="27962750" w:rsidR="00DE58DF" w:rsidRDefault="003C3139" w:rsidP="00680626">
      <w:pPr>
        <w:ind w:firstLine="709"/>
      </w:pPr>
      <w:r>
        <w:t>Az optimalizáláshoz gyakran közvetlen beavatkozás tartozik, például amikor a hőmérsékletet egy adott intervallumon belül kell tartani és egy automatizált hőmérsékletszabályzó rendszer azonnal elvégzi a kellő beavatkozásokat</w:t>
      </w:r>
      <w:r w:rsidR="00680626">
        <w:t xml:space="preserve"> </w:t>
      </w:r>
      <w:r>
        <w:t xml:space="preserve">a fűtés fentebb vagy lentebb állításával. </w:t>
      </w:r>
      <w:r w:rsidR="00875693">
        <w:t>Az adott feladat n</w:t>
      </w:r>
      <w:r>
        <w:t>éha közvetett beavatkozás</w:t>
      </w:r>
      <w:r w:rsidR="00C42CA2">
        <w:t>sal</w:t>
      </w:r>
      <w:r>
        <w:t xml:space="preserve"> oldható csak meg, mely emberi tevékenységeket igényel.</w:t>
      </w:r>
      <w:r w:rsidR="00680626">
        <w:t xml:space="preserve"> A</w:t>
      </w:r>
      <w:r>
        <w:t>mikor egy kamerarendszer észleli, hogy egy etetőhöz nem járnak állatok, mivel az eldugult, a gazdának szükséges odamennie és javítani a hibán, mivel ez</w:t>
      </w:r>
      <w:r w:rsidR="00860C7C">
        <w:t>en</w:t>
      </w:r>
      <w:r>
        <w:t xml:space="preserve"> feladat</w:t>
      </w:r>
      <w:r w:rsidR="00860C7C">
        <w:t xml:space="preserve"> megoldása</w:t>
      </w:r>
      <w:r>
        <w:t xml:space="preserve"> csak nehezen automatizálható. </w:t>
      </w:r>
    </w:p>
    <w:p w14:paraId="61177170" w14:textId="56ADCD1A" w:rsidR="003C3139" w:rsidRDefault="003C3139" w:rsidP="00680626">
      <w:pPr>
        <w:ind w:firstLine="709"/>
      </w:pPr>
      <w:r>
        <w:t>A PLF egy folyamatosan újabbnál újabb megoldásokat igénylő ágazat, mely nagyszerű módon ötvözi a mezőgazdaság több évszázados tapasztalatát a mérnöki világ újdonságaival. Ez a munkában szoros együttműködést igényel a gazda és a mérnök között, így úgy gondolom, ez a terület egy nagyon izgalmas kitekintést nyújthat a mérnöknek, hogy egy igazán életközeli területen dolgozhasson, néha a számítógépes asztalt elhagyva. A PLF kulcsa</w:t>
      </w:r>
      <w:r w:rsidR="0037047E">
        <w:t xml:space="preserve"> </w:t>
      </w:r>
      <w:r>
        <w:t>az adatelemzés, melynek hála az állatok jóléte javítható, a gazdaság kiadásai csökkenthetők, a gazda kényelmesebben tud dolgozni és elkerülhetők a felesleges munkálatok, kiadások.</w:t>
      </w:r>
    </w:p>
    <w:p w14:paraId="76D3DF57" w14:textId="5C02BEFA" w:rsidR="0013628A" w:rsidRDefault="004D4E01" w:rsidP="00680626">
      <w:pPr>
        <w:ind w:firstLine="709"/>
      </w:pPr>
      <w:r>
        <w:t>Egyetemi tanulmányaim alatt</w:t>
      </w:r>
      <w:r w:rsidR="00B465E3">
        <w:t xml:space="preserve"> lehetőségem nyílt</w:t>
      </w:r>
      <w:r w:rsidR="0075354A">
        <w:t xml:space="preserve"> a témalabor és önálló labor tárgyak során </w:t>
      </w:r>
      <w:r w:rsidR="00B465E3">
        <w:t xml:space="preserve">több precíziós mezőgazdasághoz köthető kutatást, fejlesztést is </w:t>
      </w:r>
      <w:r w:rsidR="001F5816">
        <w:t>megismerni, amik mind azt mutatták, hogy van jövője az ilyesfajta törekvéseknek</w:t>
      </w:r>
      <w:r w:rsidR="004714A0">
        <w:t>.</w:t>
      </w:r>
      <w:r w:rsidR="00E56566">
        <w:t xml:space="preserve"> A mesterséges intelligencia </w:t>
      </w:r>
      <w:r w:rsidR="00116016">
        <w:t>bevetésével pedig számos olyan munkafolyamatot</w:t>
      </w:r>
      <w:r w:rsidR="00775125">
        <w:t xml:space="preserve"> és problémát oldhatunk meg a gazdálkodásoknak, amikhez eddig csak emberi beavatkozásos módszerek voltak.</w:t>
      </w:r>
    </w:p>
    <w:p w14:paraId="45229D8B" w14:textId="2092197F" w:rsidR="008F32F3" w:rsidRDefault="0013628A" w:rsidP="00680626">
      <w:pPr>
        <w:spacing w:after="0" w:line="240" w:lineRule="auto"/>
        <w:ind w:firstLine="709"/>
        <w:jc w:val="left"/>
      </w:pPr>
      <w:r>
        <w:br w:type="page"/>
      </w:r>
    </w:p>
    <w:p w14:paraId="329D737C" w14:textId="116DC5F7" w:rsidR="00334609" w:rsidRPr="00334609" w:rsidRDefault="000E66CD" w:rsidP="00680626">
      <w:pPr>
        <w:pStyle w:val="Cmsor2"/>
      </w:pPr>
      <w:bookmarkStart w:id="7" w:name="_Toc152890549"/>
      <w:r>
        <w:lastRenderedPageBreak/>
        <w:t>Elektronik</w:t>
      </w:r>
      <w:r w:rsidR="001852D6">
        <w:t>o</w:t>
      </w:r>
      <w:r>
        <w:t>s orr</w:t>
      </w:r>
      <w:bookmarkEnd w:id="7"/>
    </w:p>
    <w:p w14:paraId="71CFE5E8" w14:textId="7BE924F8" w:rsidR="00C63C4A" w:rsidRDefault="00C63C4A" w:rsidP="00680626">
      <w:pPr>
        <w:ind w:firstLine="709"/>
      </w:pPr>
      <w:r>
        <w:t>Az elektronikus orr</w:t>
      </w:r>
      <w:r w:rsidR="00CC14C3">
        <w:t xml:space="preserve"> </w:t>
      </w:r>
      <w:sdt>
        <w:sdtPr>
          <w:id w:val="-973901884"/>
          <w:citation/>
        </w:sdtPr>
        <w:sdtContent>
          <w:r w:rsidR="007D59BF">
            <w:fldChar w:fldCharType="begin"/>
          </w:r>
          <w:r w:rsidR="00A36CEC">
            <w:rPr>
              <w:b/>
              <w:bCs/>
            </w:rPr>
            <w:instrText xml:space="preserve">CITATION 3 \l 1038 </w:instrText>
          </w:r>
          <w:r w:rsidR="007D59BF">
            <w:fldChar w:fldCharType="separate"/>
          </w:r>
          <w:r w:rsidR="00A36CEC">
            <w:rPr>
              <w:noProof/>
            </w:rPr>
            <w:t>[3]</w:t>
          </w:r>
          <w:r w:rsidR="007D59BF">
            <w:fldChar w:fldCharType="end"/>
          </w:r>
        </w:sdtContent>
      </w:sdt>
      <w:r w:rsidR="00CC14C3">
        <w:t xml:space="preserve"> </w:t>
      </w:r>
      <w:r>
        <w:t>egy már ma is széleskörűen alkalmazott eszköz, mely alapvetően az emberi szaglás helyettesítésére, szagok, gázok érzékeléséhez használatos. Rendkívül sok problémára megoldást tud nyújtani, például a gyenge szaglású embereket figyelmeztetheti földgáz jelenlétére, tüdőrák, vagy más egészségügyi állapotok kimutatására is alkalmas lehet, illetve minőség-ellenőrzés is végezhető vele a húsfeldolgozáskor.</w:t>
      </w:r>
    </w:p>
    <w:p w14:paraId="76217C0A" w14:textId="7ED3358A" w:rsidR="00813AC8" w:rsidRDefault="002F18A7" w:rsidP="00680626">
      <w:pPr>
        <w:ind w:firstLine="709"/>
      </w:pPr>
      <w:r>
        <w:t>Az eszköz</w:t>
      </w:r>
      <w:r w:rsidR="009D3A64">
        <w:t xml:space="preserve"> </w:t>
      </w:r>
      <w:r w:rsidR="00813AC8">
        <w:t>3 fő részből áll</w:t>
      </w:r>
      <w:r w:rsidR="00CC14C3">
        <w:t>:</w:t>
      </w:r>
    </w:p>
    <w:p w14:paraId="13D95A37" w14:textId="3A7D11C0" w:rsidR="00813AC8" w:rsidRDefault="00813AC8" w:rsidP="00680626">
      <w:pPr>
        <w:pStyle w:val="Listaszerbekezds"/>
        <w:numPr>
          <w:ilvl w:val="0"/>
          <w:numId w:val="31"/>
        </w:numPr>
        <w:ind w:left="0" w:firstLine="709"/>
      </w:pPr>
      <w:r w:rsidRPr="00813AC8">
        <w:t>mintaszállító rendszer</w:t>
      </w:r>
    </w:p>
    <w:p w14:paraId="424E7D85" w14:textId="18A9C260" w:rsidR="00813AC8" w:rsidRDefault="00813AC8" w:rsidP="00680626">
      <w:pPr>
        <w:pStyle w:val="Listaszerbekezds"/>
        <w:numPr>
          <w:ilvl w:val="0"/>
          <w:numId w:val="31"/>
        </w:numPr>
        <w:ind w:left="0" w:firstLine="709"/>
      </w:pPr>
      <w:r w:rsidRPr="00813AC8">
        <w:t>érzékelő rendszer</w:t>
      </w:r>
    </w:p>
    <w:p w14:paraId="58319F69" w14:textId="45B9E5E1" w:rsidR="002F18A7" w:rsidRDefault="00813AC8" w:rsidP="00680626">
      <w:pPr>
        <w:pStyle w:val="Listaszerbekezds"/>
        <w:numPr>
          <w:ilvl w:val="0"/>
          <w:numId w:val="31"/>
        </w:numPr>
        <w:ind w:left="0" w:firstLine="709"/>
      </w:pPr>
      <w:r w:rsidRPr="00813AC8">
        <w:t>számítási rendszer</w:t>
      </w:r>
    </w:p>
    <w:p w14:paraId="1E40DDEF" w14:textId="466EF025" w:rsidR="00AD12AA" w:rsidRDefault="00AD12AA" w:rsidP="00680626">
      <w:pPr>
        <w:ind w:firstLine="709"/>
      </w:pPr>
      <w:r>
        <w:t>A min</w:t>
      </w:r>
      <w:r w:rsidR="00680626">
        <w:t>t</w:t>
      </w:r>
      <w:r>
        <w:t xml:space="preserve">aszállító rendszer </w:t>
      </w:r>
      <w:r w:rsidR="00337300">
        <w:t>felelős azért, hogy az adott mintát</w:t>
      </w:r>
      <w:r w:rsidR="00240B5A">
        <w:t xml:space="preserve"> </w:t>
      </w:r>
      <w:r w:rsidR="00337300">
        <w:t>az érzékelőkhöz juttassa.</w:t>
      </w:r>
      <w:r w:rsidR="00240B5A">
        <w:t xml:space="preserve"> </w:t>
      </w:r>
      <w:r w:rsidR="005A3DCD">
        <w:t xml:space="preserve">Ez abban az esetben fontos, ha a minta </w:t>
      </w:r>
      <w:r w:rsidR="000E5A9F">
        <w:t>nem tud közvetlenül az érzékelőkhöz jutni</w:t>
      </w:r>
      <w:r w:rsidR="006F5162">
        <w:t>, esetleg nagyobb koncentráció</w:t>
      </w:r>
      <w:r w:rsidR="00992C3C">
        <w:t>t kell előre készíteni és azt érzékelik a szenzorok. Ez a rész a</w:t>
      </w:r>
      <w:r w:rsidR="0078036C">
        <w:t xml:space="preserve"> tervezett rendszeremben nem szükséges, mivel a </w:t>
      </w:r>
      <w:r w:rsidR="009F068E">
        <w:t>mintát a légtérből kapja a rendszer, így azt direkt módon</w:t>
      </w:r>
      <w:r w:rsidR="00280BB3">
        <w:t xml:space="preserve"> </w:t>
      </w:r>
      <w:proofErr w:type="spellStart"/>
      <w:r w:rsidR="009F068E">
        <w:t>monitoroz</w:t>
      </w:r>
      <w:r w:rsidR="00280BB3">
        <w:t>za</w:t>
      </w:r>
      <w:proofErr w:type="spellEnd"/>
      <w:r w:rsidR="009F068E">
        <w:t>.</w:t>
      </w:r>
    </w:p>
    <w:p w14:paraId="1C59DB41" w14:textId="6E8D8E28" w:rsidR="00597750" w:rsidRDefault="00597750" w:rsidP="00680626">
      <w:pPr>
        <w:ind w:firstLine="709"/>
      </w:pPr>
      <w:r>
        <w:t xml:space="preserve">Az érzékelő rendszer több különböző érzékenységű szenzor együttese. A legelterjedtebb szenzortípusok: </w:t>
      </w:r>
      <w:r w:rsidR="00E7560D">
        <w:t>fém-oxid</w:t>
      </w:r>
      <w:r w:rsidR="00BD115B">
        <w:t xml:space="preserve"> </w:t>
      </w:r>
      <w:r w:rsidR="00E7560D">
        <w:t>félvezető (MOSFET) eszközök</w:t>
      </w:r>
      <w:r w:rsidR="006076C3">
        <w:t>, v</w:t>
      </w:r>
      <w:r w:rsidR="00E7560D">
        <w:t>ezető polimerek - szerves polimerek</w:t>
      </w:r>
      <w:r w:rsidR="006076C3">
        <w:t xml:space="preserve">, </w:t>
      </w:r>
      <w:r w:rsidR="00E7560D">
        <w:t>polimer kompozitok</w:t>
      </w:r>
      <w:r w:rsidR="006076C3">
        <w:t xml:space="preserve">, </w:t>
      </w:r>
      <w:r w:rsidR="00E7560D">
        <w:t>kvarckristály-mikromérleg (QCM</w:t>
      </w:r>
      <w:r w:rsidR="006076C3">
        <w:t xml:space="preserve">), </w:t>
      </w:r>
      <w:r w:rsidR="00E7560D">
        <w:t>felületi akusztikus hullám (a mikroelektromechanikus rendszerek (MEMS) egy osztálya</w:t>
      </w:r>
      <w:r w:rsidR="00F75A90">
        <w:t xml:space="preserve">), </w:t>
      </w:r>
      <w:r w:rsidR="00E7560D">
        <w:t>tömegspektrométerek</w:t>
      </w:r>
      <w:r w:rsidR="00F75A90">
        <w:t>. Én ezek köz</w:t>
      </w:r>
      <w:r w:rsidR="00680626">
        <w:t>ü</w:t>
      </w:r>
      <w:r w:rsidR="00F75A90">
        <w:t>l a fém-oxid félvezetőket alkalmazom</w:t>
      </w:r>
      <w:r w:rsidR="00813BF0">
        <w:t>.</w:t>
      </w:r>
    </w:p>
    <w:p w14:paraId="2690616B" w14:textId="4098DE5E" w:rsidR="00D377C9" w:rsidRDefault="00813BF0" w:rsidP="00680626">
      <w:pPr>
        <w:ind w:firstLine="709"/>
      </w:pPr>
      <w:r>
        <w:t xml:space="preserve">A számítási rendszer </w:t>
      </w:r>
      <w:r w:rsidR="005D64A5">
        <w:t>az elektronikus orr agya, ő végzi a szenzoroktól érkező jelek mintavételezését,</w:t>
      </w:r>
      <w:r w:rsidR="0080279A">
        <w:t xml:space="preserve"> rögzítését, feldolgozását. A feldolgozás során a szenzorok jeleit együttesen elemzi, amiket </w:t>
      </w:r>
      <w:r w:rsidR="008637AA">
        <w:t>összehasonlítva tud eredményeket adni. Én a rendszeremben egy ESP</w:t>
      </w:r>
      <w:r w:rsidR="00D377C9">
        <w:t>32</w:t>
      </w:r>
      <w:r w:rsidR="004E68CF">
        <w:t xml:space="preserve"> </w:t>
      </w:r>
      <w:r w:rsidR="00D377C9">
        <w:t>mikrokontrollert használok.</w:t>
      </w:r>
    </w:p>
    <w:p w14:paraId="7EA8D3FE" w14:textId="21178281" w:rsidR="003E50C2" w:rsidRPr="001C31B5" w:rsidRDefault="001C31B5" w:rsidP="00680626">
      <w:pPr>
        <w:ind w:firstLine="709"/>
      </w:pPr>
      <w:r>
        <w:t>Az elektronikus orr tehát egy nagyszerű és jelentőségteljes eszköz, ami bevethető lehet akár a precíziós mezőgazdaság különböző területein is, viszont én most elsősorban a baromfitenyésztésre koncentrálok.</w:t>
      </w:r>
      <w:r w:rsidR="00334609">
        <w:br w:type="page"/>
      </w:r>
    </w:p>
    <w:p w14:paraId="3A062C64" w14:textId="0E28EB7D" w:rsidR="00334609" w:rsidRPr="00334609" w:rsidRDefault="002D4F40" w:rsidP="00680626">
      <w:pPr>
        <w:pStyle w:val="Cmsor2"/>
      </w:pPr>
      <w:bookmarkStart w:id="8" w:name="_Toc152890550"/>
      <w:r>
        <w:lastRenderedPageBreak/>
        <w:t>Dolgozat célja</w:t>
      </w:r>
      <w:bookmarkEnd w:id="8"/>
    </w:p>
    <w:p w14:paraId="291519E9" w14:textId="309BE855" w:rsidR="007913CA" w:rsidRDefault="00334609" w:rsidP="00680626">
      <w:pPr>
        <w:ind w:firstLine="709"/>
      </w:pPr>
      <w:r>
        <w:t xml:space="preserve">A </w:t>
      </w:r>
      <w:r w:rsidR="002E6AE9">
        <w:t xml:space="preserve">dolgozatomban a fő cél az, hogy kimutassam, hogy a lentebb bővebben is bemutatásra kerülő </w:t>
      </w:r>
      <w:r w:rsidR="00AD75A8">
        <w:t>fém-oxid</w:t>
      </w:r>
      <w:r w:rsidR="00FD6906">
        <w:t xml:space="preserve"> félvezető</w:t>
      </w:r>
      <w:r w:rsidR="00AD75A8">
        <w:t xml:space="preserve"> szenzorok</w:t>
      </w:r>
      <w:r w:rsidR="00E009B5">
        <w:t xml:space="preserve"> (későbbiekben MQ</w:t>
      </w:r>
      <w:r w:rsidR="00E07316">
        <w:t xml:space="preserve"> (</w:t>
      </w:r>
      <w:r w:rsidR="00E07316" w:rsidRPr="00E07316">
        <w:t>Metal-Oxid</w:t>
      </w:r>
      <w:r w:rsidR="00E07316">
        <w:t>)</w:t>
      </w:r>
      <w:r w:rsidR="00E009B5">
        <w:t xml:space="preserve"> szenzor)</w:t>
      </w:r>
      <w:r w:rsidR="00AD75A8">
        <w:t xml:space="preserve"> képesek</w:t>
      </w:r>
      <w:r w:rsidR="0076617F">
        <w:t>-e</w:t>
      </w:r>
      <w:r w:rsidR="00AD75A8">
        <w:t xml:space="preserve"> az ammónia</w:t>
      </w:r>
      <w:r w:rsidR="00982EEA">
        <w:t xml:space="preserve"> </w:t>
      </w:r>
      <w:r w:rsidR="0015442B">
        <w:t xml:space="preserve">detektálására, illetve </w:t>
      </w:r>
      <w:r w:rsidR="00AD75A8">
        <w:t>koncentráció</w:t>
      </w:r>
      <w:r w:rsidR="0015442B">
        <w:t xml:space="preserve">jának </w:t>
      </w:r>
      <w:r w:rsidR="0076617F">
        <w:t>mérésére</w:t>
      </w:r>
      <w:r w:rsidR="00AD75A8">
        <w:t>.</w:t>
      </w:r>
      <w:r w:rsidR="007913CA">
        <w:t xml:space="preserve"> Ehhez </w:t>
      </w:r>
      <w:r w:rsidR="00FD6906">
        <w:t>összesen 9 különböző MQ szenzort</w:t>
      </w:r>
      <w:r w:rsidR="00D546D5">
        <w:t xml:space="preserve"> használok, kiegészítve egy szintén MQ típusú ammónia szenzorral, illetve </w:t>
      </w:r>
      <w:r w:rsidR="0099220A">
        <w:t>egy hőmérséklet és páratartalom mérésére alkalmas szenzorral.</w:t>
      </w:r>
    </w:p>
    <w:p w14:paraId="1657034A" w14:textId="5F9D64BD" w:rsidR="003E50C2" w:rsidRDefault="008A3CA3" w:rsidP="00680626">
      <w:pPr>
        <w:ind w:firstLine="709"/>
      </w:pPr>
      <w:r>
        <w:t>További célnak tűztem ki, hogy az összeállított szenzor</w:t>
      </w:r>
      <w:r w:rsidR="007913CA">
        <w:t>rendszer</w:t>
      </w:r>
      <w:r w:rsidR="0099220A">
        <w:t xml:space="preserve"> egy olyan</w:t>
      </w:r>
      <w:r w:rsidR="0099220A" w:rsidRPr="0099220A">
        <w:t xml:space="preserve"> </w:t>
      </w:r>
      <w:r w:rsidR="0099220A">
        <w:t xml:space="preserve">platformon működjön és képes legyen egy olyan </w:t>
      </w:r>
      <w:r>
        <w:t xml:space="preserve">kommunikációra, ami </w:t>
      </w:r>
      <w:r w:rsidR="00BF4C4C">
        <w:t>a valós felhasználás során is működő lehet.</w:t>
      </w:r>
      <w:r w:rsidR="00163CD8">
        <w:t xml:space="preserve"> Elsősorban vezeték nélküli kommunikációt</w:t>
      </w:r>
      <w:r w:rsidR="00647263">
        <w:t xml:space="preserve"> szerettem volna megvalósítani, mivel egy nagy telepen sok nehézséget és extra költséget jelentene a vezetékes megoldás, így ez tűnt </w:t>
      </w:r>
      <w:r w:rsidR="00394EDD">
        <w:t>optimálisabbnak, továbbá a rendszer bővíthetősége is könnyebb lesz ezáltal.</w:t>
      </w:r>
    </w:p>
    <w:p w14:paraId="79F2BE6A" w14:textId="7A4FE0F7" w:rsidR="00394EDD" w:rsidRDefault="002D747A" w:rsidP="00680626">
      <w:pPr>
        <w:ind w:firstLine="709"/>
      </w:pPr>
      <w:r>
        <w:t xml:space="preserve">Mindezeket beleértve a személyes célom az volt, hogy a </w:t>
      </w:r>
      <w:r w:rsidR="003E2B46">
        <w:t xml:space="preserve">rendszer felépítéséhez szükséges technológiákat mélyebben is megismerhessem, </w:t>
      </w:r>
      <w:r w:rsidR="00591674">
        <w:t>jobban belelássak a mikrokontrollerek és szenzorok világába és a kommunikációs protokollok működési elveit is elsajátíthassam</w:t>
      </w:r>
      <w:r w:rsidR="00E35D31">
        <w:t>.</w:t>
      </w:r>
    </w:p>
    <w:p w14:paraId="6B8C8C07" w14:textId="47937D0E" w:rsidR="003200B3" w:rsidRDefault="003200B3" w:rsidP="00680626">
      <w:pPr>
        <w:ind w:firstLine="709"/>
      </w:pPr>
      <w:r>
        <w:t xml:space="preserve">Mivel a későbbiekben taglalt </w:t>
      </w:r>
      <w:r w:rsidR="00817A7C">
        <w:t>irodalomkutatá</w:t>
      </w:r>
      <w:r w:rsidR="00472D04">
        <w:t xml:space="preserve">s során </w:t>
      </w:r>
      <w:r w:rsidR="00FF0EF6">
        <w:t>talált</w:t>
      </w:r>
      <w:r>
        <w:t xml:space="preserve"> eredménye</w:t>
      </w:r>
      <w:r w:rsidR="00FF0EF6">
        <w:t xml:space="preserve">k </w:t>
      </w:r>
      <w:r w:rsidR="00817A7C">
        <w:t xml:space="preserve">megfelelően </w:t>
      </w:r>
      <w:r w:rsidR="00472D04">
        <w:t>sikeres</w:t>
      </w:r>
      <w:r w:rsidR="00FF0EF6">
        <w:t xml:space="preserve">nek tűntek, </w:t>
      </w:r>
      <w:r w:rsidR="00B832FA">
        <w:t>bele mertem vágni egy hasonló kutatás elkészítésébe, azonban mivel egyik kutatás sem foglalkoz</w:t>
      </w:r>
      <w:r w:rsidR="007208EF">
        <w:t>ik</w:t>
      </w:r>
      <w:r w:rsidR="00B832FA">
        <w:t xml:space="preserve"> </w:t>
      </w:r>
      <w:r w:rsidR="0005728F">
        <w:t>valós körülmények közötti teszteléssel</w:t>
      </w:r>
      <w:r w:rsidR="00213984">
        <w:t>,</w:t>
      </w:r>
      <w:r w:rsidR="00940B30">
        <w:t xml:space="preserve"> </w:t>
      </w:r>
      <w:r w:rsidR="00FC4C5E">
        <w:t xml:space="preserve">komplex </w:t>
      </w:r>
      <w:r w:rsidR="00940B30">
        <w:t>adatfeldolgozással és nekem s</w:t>
      </w:r>
      <w:r w:rsidR="007208EF">
        <w:t>incs</w:t>
      </w:r>
      <w:r w:rsidR="00940B30">
        <w:t xml:space="preserve"> lehetőségem valós körülmények közötti tesztelésre,</w:t>
      </w:r>
      <w:r w:rsidR="00254279">
        <w:t xml:space="preserve"> </w:t>
      </w:r>
      <w:r w:rsidR="00D12346">
        <w:t>a rendszer</w:t>
      </w:r>
      <w:r w:rsidR="00BD4FA8">
        <w:t xml:space="preserve"> </w:t>
      </w:r>
      <w:r w:rsidR="007208EF">
        <w:t>valós hatékonyságá</w:t>
      </w:r>
      <w:r w:rsidR="00D5567B">
        <w:t>nak vizsgálatá</w:t>
      </w:r>
      <w:r w:rsidR="001852D6">
        <w:t>t nem tudtam biztosan ellenőrizni</w:t>
      </w:r>
      <w:r w:rsidR="00D5567B">
        <w:t>, íg</w:t>
      </w:r>
      <w:r w:rsidR="00850F13">
        <w:t xml:space="preserve">y </w:t>
      </w:r>
      <w:r w:rsidR="005207C7">
        <w:t xml:space="preserve">a </w:t>
      </w:r>
      <w:r w:rsidR="00F90742">
        <w:t>konklúzióként</w:t>
      </w:r>
      <w:r w:rsidR="00850F13">
        <w:t xml:space="preserve"> </w:t>
      </w:r>
      <w:r w:rsidR="005207C7">
        <w:t>várt eredmények kifejezetten a szenzorok ammóniára való érzékenységének vizsgálatára irányulnak.</w:t>
      </w:r>
    </w:p>
    <w:p w14:paraId="51005485" w14:textId="05F6E0AF" w:rsidR="00E35D31" w:rsidRDefault="00E35D31" w:rsidP="00680626">
      <w:pPr>
        <w:pStyle w:val="Cmsor1"/>
      </w:pPr>
      <w:bookmarkStart w:id="9" w:name="_Toc152890551"/>
      <w:r>
        <w:lastRenderedPageBreak/>
        <w:t>Irodalomkutatás</w:t>
      </w:r>
      <w:bookmarkEnd w:id="9"/>
    </w:p>
    <w:p w14:paraId="3FD4588F" w14:textId="68A585D0" w:rsidR="000E15AB" w:rsidRPr="000E15AB" w:rsidRDefault="000E15AB" w:rsidP="00680626">
      <w:pPr>
        <w:ind w:firstLine="709"/>
      </w:pPr>
      <w:r>
        <w:t xml:space="preserve">A továbbiakban </w:t>
      </w:r>
      <w:r w:rsidR="009A3F3C">
        <w:t>a dolgozathoz szükséges ku</w:t>
      </w:r>
      <w:r w:rsidR="00E2537D">
        <w:t xml:space="preserve">tatásokat, cikkeket </w:t>
      </w:r>
      <w:r w:rsidR="00AC76C1">
        <w:t xml:space="preserve">fogom áttekinteni, mely </w:t>
      </w:r>
      <w:r w:rsidR="00D4607C">
        <w:t>után a feladat megoldásá</w:t>
      </w:r>
      <w:r w:rsidR="00246A77">
        <w:t>hoz kellő</w:t>
      </w:r>
      <w:r w:rsidR="00D4607C">
        <w:t xml:space="preserve"> paramétere</w:t>
      </w:r>
      <w:r w:rsidR="00246A77">
        <w:t>k könnyebben eldönthetők lesznek.</w:t>
      </w:r>
    </w:p>
    <w:p w14:paraId="52D5E8DD" w14:textId="6E7F102B" w:rsidR="00D454B0" w:rsidRPr="00D454B0" w:rsidRDefault="00D454B0" w:rsidP="00680626">
      <w:pPr>
        <w:pStyle w:val="Cmsor2"/>
      </w:pPr>
      <w:bookmarkStart w:id="10" w:name="_Toc152890552"/>
      <w:r>
        <w:t>Állatjólét</w:t>
      </w:r>
      <w:bookmarkEnd w:id="10"/>
    </w:p>
    <w:p w14:paraId="5B717B8D" w14:textId="6D9E328B" w:rsidR="005B4C1A" w:rsidRDefault="000D5EC6" w:rsidP="00680626">
      <w:pPr>
        <w:ind w:firstLine="709"/>
      </w:pPr>
      <w:r>
        <w:t xml:space="preserve">Az állatjólét szerencsére napjainkban már </w:t>
      </w:r>
      <w:r w:rsidR="001E2660">
        <w:t>nagyon fontos és komolyan is veszik mind a gazdák, mind pedig a hatóságok. Több ezzel kapcsolatos rendeletet is kiadtak világszerte,</w:t>
      </w:r>
      <w:r w:rsidR="00E71310">
        <w:t xml:space="preserve"> melyek arra hivatottak, hogy az állatok megfelelő környezetben növekedhessenek.</w:t>
      </w:r>
      <w:r w:rsidR="00890C85">
        <w:t xml:space="preserve"> A dolgozatomban kulcsfontosságú</w:t>
      </w:r>
      <w:r w:rsidR="009F503B">
        <w:t xml:space="preserve"> beállítani</w:t>
      </w:r>
      <w:r w:rsidR="00890C85">
        <w:t xml:space="preserve">, hogy </w:t>
      </w:r>
      <w:r w:rsidR="00A0732B">
        <w:t>a szenzorok milyen</w:t>
      </w:r>
      <w:r w:rsidR="00503D82">
        <w:t xml:space="preserve"> határokon belül mérjenek és mennyire legyenek pontosak, ezért több</w:t>
      </w:r>
      <w:r w:rsidR="00715B77">
        <w:t xml:space="preserve"> ehhez kapcsolódó rendeletet</w:t>
      </w:r>
      <w:r w:rsidR="005B4C1A">
        <w:t xml:space="preserve"> is áttekintettem</w:t>
      </w:r>
      <w:r w:rsidR="00D137F2">
        <w:t>, amik az ammónia</w:t>
      </w:r>
      <w:r w:rsidR="009F503B">
        <w:t xml:space="preserve"> </w:t>
      </w:r>
      <w:r w:rsidR="00D137F2">
        <w:t>koncentrációt vizsgálják.</w:t>
      </w:r>
    </w:p>
    <w:p w14:paraId="5D221D07" w14:textId="25E37AAD" w:rsidR="00C310D7" w:rsidRDefault="00C310D7" w:rsidP="00680626">
      <w:pPr>
        <w:ind w:firstLine="709"/>
      </w:pPr>
      <w:r>
        <w:t>A szárnyasokat általában zárt térben tartják, így könnyen mérhetjük és szabályozhatjuk a környezeti viszonyokat. Kuney (1998)</w:t>
      </w:r>
      <w:sdt>
        <w:sdtPr>
          <w:id w:val="506486389"/>
          <w:citation/>
        </w:sdtPr>
        <w:sdtContent>
          <w:r w:rsidR="007A0659">
            <w:fldChar w:fldCharType="begin"/>
          </w:r>
          <w:r w:rsidR="005B27D3">
            <w:instrText xml:space="preserve">CITATION 6 \l 1038 </w:instrText>
          </w:r>
          <w:r w:rsidR="007A0659">
            <w:fldChar w:fldCharType="separate"/>
          </w:r>
          <w:r w:rsidR="00A36CEC">
            <w:rPr>
              <w:noProof/>
            </w:rPr>
            <w:t xml:space="preserve"> [4]</w:t>
          </w:r>
          <w:r w:rsidR="007A0659">
            <w:fldChar w:fldCharType="end"/>
          </w:r>
        </w:sdtContent>
      </w:sdt>
      <w:r>
        <w:t xml:space="preserve"> felfedezte, hogy minimális hőmérsékleti ingadozások is szignifikánsan befolyásolják a baromfik takarmányfogyasztását, ami befolyásolja a termelést. A nem megfelelő környezeti tényezők ezen túl hozzájárulhatnak az állatok megbetegedéséhez, stresszt okozhatnak. </w:t>
      </w:r>
    </w:p>
    <w:p w14:paraId="3F785E74" w14:textId="243B7B4D" w:rsidR="00471D93" w:rsidRDefault="000D5EC6" w:rsidP="00680626">
      <w:pPr>
        <w:ind w:firstLine="709"/>
        <w:rPr>
          <w:b/>
          <w:bCs/>
        </w:rPr>
      </w:pPr>
      <w:r w:rsidRPr="000D5EC6">
        <w:t>A baromfik jólléte érdekében az agrárminisztérium által kiadott „</w:t>
      </w:r>
      <w:r w:rsidRPr="008C0C4B">
        <w:rPr>
          <w:i/>
          <w:iCs/>
        </w:rPr>
        <w:t>11/2019. (IV. 1.) AM rendelet a baromfi ágazatban igénybe vehető állatjóléti támogatások feltételeiről</w:t>
      </w:r>
      <w:r w:rsidRPr="000D5EC6">
        <w:t xml:space="preserve">” című rendeletének 9. § (3) b) pontjának értelmében csak </w:t>
      </w:r>
      <w:r w:rsidR="00522377">
        <w:t>úgy lehet</w:t>
      </w:r>
      <w:r w:rsidRPr="000D5EC6">
        <w:t xml:space="preserve"> uniós támogatáshoz</w:t>
      </w:r>
      <w:r w:rsidR="00522377">
        <w:t xml:space="preserve"> jutni</w:t>
      </w:r>
      <w:r w:rsidRPr="000D5EC6">
        <w:t>,</w:t>
      </w:r>
      <w:r w:rsidR="00522377">
        <w:t xml:space="preserve"> ha</w:t>
      </w:r>
      <w:r w:rsidR="008B105E">
        <w:t xml:space="preserve"> a gazda teljesíti </w:t>
      </w:r>
      <w:r w:rsidR="008007D3">
        <w:t xml:space="preserve">többek között </w:t>
      </w:r>
      <w:r w:rsidR="008B105E">
        <w:t xml:space="preserve">az ammóniára vonatkozó </w:t>
      </w:r>
      <w:r w:rsidR="008B105E" w:rsidRPr="008B105E">
        <w:t>feltétel</w:t>
      </w:r>
      <w:r w:rsidR="008B105E">
        <w:t>t</w:t>
      </w:r>
      <w:r w:rsidR="008007D3">
        <w:t xml:space="preserve"> is</w:t>
      </w:r>
      <w:r w:rsidR="008B105E">
        <w:t>:</w:t>
      </w:r>
      <w:r w:rsidR="009066E9">
        <w:t xml:space="preserve"> </w:t>
      </w:r>
      <w:r w:rsidR="009066E9" w:rsidRPr="009066E9">
        <w:rPr>
          <w:i/>
          <w:iCs/>
        </w:rPr>
        <w:t>(3) „Az igénylőnek</w:t>
      </w:r>
      <w:r w:rsidR="009066E9" w:rsidRPr="009066E9">
        <w:t xml:space="preserve"> </w:t>
      </w:r>
      <w:r w:rsidR="00253B81" w:rsidRPr="00253B81">
        <w:rPr>
          <w:i/>
          <w:iCs/>
        </w:rPr>
        <w:t>az</w:t>
      </w:r>
      <w:r w:rsidR="008B105E" w:rsidRPr="008B105E">
        <w:rPr>
          <w:i/>
          <w:iCs/>
        </w:rPr>
        <w:t xml:space="preserve"> istálló gázkoncentrációjának javítása érdekében biztosítani kell az istállóban</w:t>
      </w:r>
      <w:r w:rsidR="00253B81" w:rsidRPr="00253B81">
        <w:rPr>
          <w:i/>
          <w:iCs/>
        </w:rPr>
        <w:t xml:space="preserve"> az ammónia 14 ppm-nél alacsonyabb mértékét.</w:t>
      </w:r>
      <w:r w:rsidR="00253B81">
        <w:rPr>
          <w:i/>
          <w:iCs/>
        </w:rPr>
        <w:t>”</w:t>
      </w:r>
      <w:r w:rsidR="00253B81" w:rsidRPr="00253B81">
        <w:t xml:space="preserve"> </w:t>
      </w:r>
      <w:sdt>
        <w:sdtPr>
          <w:id w:val="628742016"/>
          <w:citation/>
        </w:sdtPr>
        <w:sdtContent>
          <w:r w:rsidR="007D59BF">
            <w:fldChar w:fldCharType="begin"/>
          </w:r>
          <w:r w:rsidR="00A36CEC">
            <w:rPr>
              <w:b/>
              <w:bCs/>
            </w:rPr>
            <w:instrText xml:space="preserve">CITATION 4 \l 1038 </w:instrText>
          </w:r>
          <w:r w:rsidR="007D59BF">
            <w:fldChar w:fldCharType="separate"/>
          </w:r>
          <w:r w:rsidR="00A36CEC">
            <w:rPr>
              <w:noProof/>
            </w:rPr>
            <w:t>[5]</w:t>
          </w:r>
          <w:r w:rsidR="007D59BF">
            <w:fldChar w:fldCharType="end"/>
          </w:r>
        </w:sdtContent>
      </w:sdt>
      <w:r w:rsidR="007A1600">
        <w:rPr>
          <w:b/>
          <w:bCs/>
        </w:rPr>
        <w:t xml:space="preserve"> </w:t>
      </w:r>
      <w:r w:rsidR="007943A7">
        <w:rPr>
          <w:b/>
          <w:bCs/>
        </w:rPr>
        <w:t>(</w:t>
      </w:r>
      <w:r w:rsidR="00EE4B5C">
        <w:t xml:space="preserve">ppm = part per </w:t>
      </w:r>
      <w:proofErr w:type="spellStart"/>
      <w:r w:rsidR="00EE4B5C">
        <w:t>million</w:t>
      </w:r>
      <w:proofErr w:type="spellEnd"/>
      <w:r w:rsidR="007943A7">
        <w:rPr>
          <w:b/>
          <w:bCs/>
        </w:rPr>
        <w:t>)</w:t>
      </w:r>
      <w:r w:rsidR="005B7D97" w:rsidRPr="005B7D97">
        <w:t>.</w:t>
      </w:r>
      <w:r w:rsidR="00EE4B5C">
        <w:rPr>
          <w:b/>
          <w:bCs/>
        </w:rPr>
        <w:t xml:space="preserve"> </w:t>
      </w:r>
      <w:r w:rsidR="007A1600">
        <w:t xml:space="preserve">A továbbiakban ki is emelik, hogy ezen feltétel teljesülését </w:t>
      </w:r>
      <w:r w:rsidR="00444CE5">
        <w:t>szolgáltató állatorvos helyszíni</w:t>
      </w:r>
      <w:r w:rsidR="00471D93">
        <w:t xml:space="preserve"> ellenőrzése során igazolni is kell.</w:t>
      </w:r>
      <w:r w:rsidRPr="00EE567D">
        <w:rPr>
          <w:b/>
          <w:bCs/>
        </w:rPr>
        <w:t xml:space="preserve"> </w:t>
      </w:r>
    </w:p>
    <w:p w14:paraId="37CC3D78" w14:textId="00316AEA" w:rsidR="00C913EA" w:rsidRDefault="00C913EA" w:rsidP="00680626">
      <w:pPr>
        <w:ind w:firstLine="709"/>
      </w:pPr>
      <w:r>
        <w:t xml:space="preserve">Egy </w:t>
      </w:r>
      <w:r w:rsidR="00215EDB">
        <w:t xml:space="preserve">2013-mas, </w:t>
      </w:r>
      <w:r w:rsidR="00215EDB" w:rsidRPr="0046608F">
        <w:rPr>
          <w:i/>
          <w:iCs/>
        </w:rPr>
        <w:t>Incorporating Smart Sensing Technologies into the Poultry Industry</w:t>
      </w:r>
      <w:r w:rsidR="005C654C">
        <w:rPr>
          <w:i/>
          <w:iCs/>
        </w:rPr>
        <w:t xml:space="preserve"> </w:t>
      </w:r>
      <w:sdt>
        <w:sdtPr>
          <w:rPr>
            <w:i/>
            <w:iCs/>
          </w:rPr>
          <w:id w:val="91521496"/>
          <w:citation/>
        </w:sdtPr>
        <w:sdtContent>
          <w:r w:rsidR="005C654C">
            <w:rPr>
              <w:i/>
              <w:iCs/>
            </w:rPr>
            <w:fldChar w:fldCharType="begin"/>
          </w:r>
          <w:r w:rsidR="005B27D3">
            <w:rPr>
              <w:i/>
              <w:iCs/>
            </w:rPr>
            <w:instrText xml:space="preserve">CITATION 6 \l 1038 </w:instrText>
          </w:r>
          <w:r w:rsidR="005C654C">
            <w:rPr>
              <w:i/>
              <w:iCs/>
            </w:rPr>
            <w:fldChar w:fldCharType="separate"/>
          </w:r>
          <w:r w:rsidR="00A36CEC">
            <w:rPr>
              <w:noProof/>
            </w:rPr>
            <w:t>[4]</w:t>
          </w:r>
          <w:r w:rsidR="005C654C">
            <w:rPr>
              <w:i/>
              <w:iCs/>
            </w:rPr>
            <w:fldChar w:fldCharType="end"/>
          </w:r>
        </w:sdtContent>
      </w:sdt>
      <w:r w:rsidR="00215EDB">
        <w:rPr>
          <w:b/>
          <w:bCs/>
        </w:rPr>
        <w:t xml:space="preserve"> </w:t>
      </w:r>
      <w:r w:rsidR="00215EDB">
        <w:t xml:space="preserve">című tanulmányban sok </w:t>
      </w:r>
      <w:r w:rsidR="00EA6A86">
        <w:t>fontos paramétert összegyűjtötte</w:t>
      </w:r>
      <w:r w:rsidR="00457E8B">
        <w:t xml:space="preserve">k </w:t>
      </w:r>
      <w:r w:rsidR="00754131">
        <w:t xml:space="preserve">a baromfik élettani jellemzőiről a környezetük függvényében. </w:t>
      </w:r>
      <w:r w:rsidR="00F15D2D">
        <w:t xml:space="preserve">A kutatás a legnagyobb problémának a megfelelő szellőztetés hiányát </w:t>
      </w:r>
      <w:r w:rsidR="004510A7">
        <w:t xml:space="preserve">említi. Az energiagazdálkodás miatt fontos odafigyelni a megfelelő szigetelésre, hogy a hőmérséklet a lehető legkevesebb energiával </w:t>
      </w:r>
      <w:r w:rsidR="00BC0991">
        <w:t xml:space="preserve">tudjon konstans szinten maradni, viszont </w:t>
      </w:r>
      <w:r w:rsidR="00613C4C">
        <w:t xml:space="preserve">szellőztetés </w:t>
      </w:r>
      <w:r w:rsidR="005F681E">
        <w:t>nélkül</w:t>
      </w:r>
      <w:r w:rsidR="00BC0991">
        <w:t xml:space="preserve"> a </w:t>
      </w:r>
      <w:r w:rsidR="000369DF">
        <w:t>NH</w:t>
      </w:r>
      <w:r w:rsidR="000369DF" w:rsidRPr="000369DF">
        <w:rPr>
          <w:vertAlign w:val="subscript"/>
        </w:rPr>
        <w:t>3</w:t>
      </w:r>
      <w:r w:rsidR="000369DF">
        <w:t xml:space="preserve">, </w:t>
      </w:r>
      <w:r w:rsidR="00BF6933">
        <w:t>CO</w:t>
      </w:r>
      <w:r w:rsidR="00BF6933" w:rsidRPr="00BF6933">
        <w:rPr>
          <w:vertAlign w:val="subscript"/>
        </w:rPr>
        <w:t>2</w:t>
      </w:r>
      <w:r w:rsidR="00BF6933">
        <w:t xml:space="preserve">, </w:t>
      </w:r>
      <w:r w:rsidR="00BA4DC0">
        <w:t xml:space="preserve">magas páratartalom és por nem, vagy csak nehezen tud </w:t>
      </w:r>
      <w:r w:rsidR="00613C4C">
        <w:t>alacsonyabb szintre kerülni.</w:t>
      </w:r>
    </w:p>
    <w:p w14:paraId="6195855C" w14:textId="4D376C5C" w:rsidR="00782C98" w:rsidRDefault="00782D18" w:rsidP="00680626">
      <w:pPr>
        <w:ind w:firstLine="709"/>
      </w:pPr>
      <w:r>
        <w:lastRenderedPageBreak/>
        <w:t>Az ammónia elsősorban az állatok trágyájából</w:t>
      </w:r>
      <w:r w:rsidR="000323D3">
        <w:t xml:space="preserve"> keletkezik</w:t>
      </w:r>
      <w:r w:rsidR="00653DB7">
        <w:t xml:space="preserve">. Ha nő a páratartalom, nő a trágyában lévő mikroorganizmusok </w:t>
      </w:r>
      <w:r w:rsidR="008C10EB">
        <w:t xml:space="preserve">száma, ami így növekvő </w:t>
      </w:r>
      <w:r w:rsidR="005368DF">
        <w:t>ammóniatartalomhoz vezet</w:t>
      </w:r>
      <w:r w:rsidR="00FD1C47">
        <w:t>. Ehhez</w:t>
      </w:r>
      <w:r w:rsidR="00CB7E3F">
        <w:t>,</w:t>
      </w:r>
      <w:r w:rsidR="00FD1C47">
        <w:t xml:space="preserve"> ha magasabb hőmérséklet is társul, az tovább tudja gyorsítani a folyamatot</w:t>
      </w:r>
      <w:r w:rsidR="003102E3">
        <w:t>.</w:t>
      </w:r>
      <w:r w:rsidR="006A06D2">
        <w:t xml:space="preserve"> </w:t>
      </w:r>
      <w:r w:rsidR="0017567A">
        <w:t>A tanulmányban leírt megfigyelés alapján</w:t>
      </w:r>
      <w:r w:rsidR="00E65FDF">
        <w:t xml:space="preserve"> </w:t>
      </w:r>
      <w:r w:rsidR="00BC41C1">
        <w:t xml:space="preserve">10 </w:t>
      </w:r>
      <w:r w:rsidR="00E65FDF">
        <w:t>°</w:t>
      </w:r>
      <w:r w:rsidR="00BC41C1">
        <w:t>C</w:t>
      </w:r>
      <w:r w:rsidR="00E65FDF">
        <w:t>-ról 25 °C</w:t>
      </w:r>
      <w:r w:rsidR="000F108E">
        <w:t>-</w:t>
      </w:r>
      <w:r w:rsidR="00E65FDF">
        <w:t>ra való növekedés 10 ppm-ről 25-30 ppm-re való emelkedést mutatott.</w:t>
      </w:r>
      <w:r w:rsidR="00235D10">
        <w:t xml:space="preserve"> </w:t>
      </w:r>
      <w:r w:rsidR="00451D6B">
        <w:t>Czarick and Fairchild (2012) kutatása alapján a</w:t>
      </w:r>
      <w:r w:rsidR="007C0A6E">
        <w:t xml:space="preserve"> páratartalom 60%-on való tartása </w:t>
      </w:r>
      <w:r w:rsidR="00451D6B">
        <w:t xml:space="preserve">esetén az ammónia elfogadható </w:t>
      </w:r>
      <w:r w:rsidR="008C3F6E">
        <w:t xml:space="preserve">tartományban maradt, 70% fölött viszont </w:t>
      </w:r>
      <w:r w:rsidR="00033327">
        <w:t>50 ppm fölé került.</w:t>
      </w:r>
    </w:p>
    <w:p w14:paraId="1C826243" w14:textId="52B3EA0C" w:rsidR="00E35D31" w:rsidRDefault="00A95809" w:rsidP="00680626">
      <w:pPr>
        <w:ind w:firstLine="709"/>
      </w:pPr>
      <w:r>
        <w:t xml:space="preserve">Ahogy a </w:t>
      </w:r>
      <w:r w:rsidR="0017567A">
        <w:t xml:space="preserve">tanulmányban olvashatjuk, </w:t>
      </w:r>
      <w:r w:rsidR="00E17F7A">
        <w:t>25 ppm</w:t>
      </w:r>
      <w:r w:rsidR="00AF0443">
        <w:t xml:space="preserve"> ammóniakoncentráció esetén észlelhetően lassul a </w:t>
      </w:r>
      <w:r w:rsidR="006A189B">
        <w:t>brojlercsirkék</w:t>
      </w:r>
      <w:r w:rsidR="00AF0443">
        <w:t xml:space="preserve"> </w:t>
      </w:r>
      <w:r w:rsidR="0066323F">
        <w:t xml:space="preserve">(húsfeldogozásért tenyészetett csirkék) </w:t>
      </w:r>
      <w:r w:rsidR="00AF0443">
        <w:t xml:space="preserve">növekedése, </w:t>
      </w:r>
      <w:r w:rsidR="00893E05">
        <w:t>50</w:t>
      </w:r>
      <w:r w:rsidR="00C95327">
        <w:t>-75</w:t>
      </w:r>
      <w:r w:rsidR="00893E05">
        <w:t xml:space="preserve"> ppm-es ammóniaszintnél </w:t>
      </w:r>
      <w:r w:rsidR="00C95327">
        <w:t>pedig már kimutatható</w:t>
      </w:r>
      <w:r w:rsidR="004E1D4B">
        <w:t>an nagyobb a csirkék halálozása</w:t>
      </w:r>
      <w:r w:rsidR="00893E05">
        <w:t xml:space="preserve">, így </w:t>
      </w:r>
      <w:r w:rsidR="00B57857">
        <w:t>több ország szabályozás</w:t>
      </w:r>
      <w:r w:rsidR="004E1D4B">
        <w:t>ában ezek a szintek jelennek meg</w:t>
      </w:r>
      <w:r w:rsidR="00CB7E3F">
        <w:t xml:space="preserve">. Írországban </w:t>
      </w:r>
      <w:r w:rsidR="0054458C">
        <w:t xml:space="preserve">a szabályozás értelmében nem szabad túllépni az ammóniatartalomnak </w:t>
      </w:r>
      <w:r w:rsidR="00D97122">
        <w:t>8 órán keresztül 20 ppm szintet, 10 perces időtartamot tekintve pedig 35 ppm-et</w:t>
      </w:r>
      <w:r w:rsidR="00CB4AD7">
        <w:t xml:space="preserve"> </w:t>
      </w:r>
      <w:r w:rsidR="00CB4AD7" w:rsidRPr="00F86922">
        <w:rPr>
          <w:i/>
          <w:iCs/>
        </w:rPr>
        <w:t>(</w:t>
      </w:r>
      <w:r w:rsidR="00F86922" w:rsidRPr="00F86922">
        <w:rPr>
          <w:i/>
          <w:iCs/>
        </w:rPr>
        <w:t>European Communities, 2007: Bord Bia, 2008)</w:t>
      </w:r>
      <w:r w:rsidR="00F86922">
        <w:rPr>
          <w:i/>
          <w:iCs/>
        </w:rPr>
        <w:t>.</w:t>
      </w:r>
      <w:r w:rsidR="0001426A">
        <w:rPr>
          <w:i/>
          <w:iCs/>
        </w:rPr>
        <w:t xml:space="preserve"> </w:t>
      </w:r>
      <w:r w:rsidR="000F5784">
        <w:t xml:space="preserve">A többi európai ország </w:t>
      </w:r>
      <w:r w:rsidR="00780F8E">
        <w:t xml:space="preserve">hasonló értékekkel </w:t>
      </w:r>
      <w:r w:rsidR="00537E38">
        <w:t>állított</w:t>
      </w:r>
      <w:r w:rsidR="00680626">
        <w:t>a</w:t>
      </w:r>
      <w:r w:rsidR="00537E38">
        <w:t xml:space="preserve"> be a határokat, Németország</w:t>
      </w:r>
      <w:r w:rsidR="003D1436">
        <w:t xml:space="preserve"> 20 ppm, Svédország és Egyesült Királyság 25 ppm </w:t>
      </w:r>
      <w:r w:rsidR="00EE5C1D">
        <w:t>8 órás ciklusra.  Svédország</w:t>
      </w:r>
      <w:r w:rsidR="00771AD0">
        <w:t>b</w:t>
      </w:r>
      <w:r w:rsidR="000741D9">
        <w:t>a</w:t>
      </w:r>
      <w:r w:rsidR="00771AD0">
        <w:t xml:space="preserve">n ezen felül 50 ppm-es határt kell tartani 5 perces </w:t>
      </w:r>
      <w:r w:rsidR="000741D9">
        <w:t>ablakban.</w:t>
      </w:r>
      <w:r w:rsidR="006A189B">
        <w:t xml:space="preserve"> </w:t>
      </w:r>
      <w:r w:rsidR="0026352C">
        <w:t>Érdekességként a s</w:t>
      </w:r>
      <w:r w:rsidR="000D5EC6" w:rsidRPr="000D5EC6">
        <w:t xml:space="preserve">ertések esetét is tekintve egy sertéstartásra vonatkozó hasonló </w:t>
      </w:r>
      <w:r w:rsidR="0047288E">
        <w:t>rendeletben</w:t>
      </w:r>
      <w:r w:rsidR="000D5EC6" w:rsidRPr="000D5EC6">
        <w:t xml:space="preserve"> 9,5</w:t>
      </w:r>
      <w:r w:rsidR="005F0BA4">
        <w:t xml:space="preserve"> </w:t>
      </w:r>
      <w:r w:rsidR="000D5EC6" w:rsidRPr="000D5EC6">
        <w:t>ppm szint a maximál</w:t>
      </w:r>
      <w:r w:rsidR="0047288E">
        <w:t>s</w:t>
      </w:r>
      <w:r w:rsidR="000D5EC6" w:rsidRPr="000D5EC6">
        <w:t>.</w:t>
      </w:r>
      <w:sdt>
        <w:sdtPr>
          <w:id w:val="-5291759"/>
          <w:citation/>
        </w:sdtPr>
        <w:sdtContent>
          <w:r w:rsidR="00A0237D">
            <w:fldChar w:fldCharType="begin"/>
          </w:r>
          <w:r w:rsidR="00A36CEC">
            <w:instrText xml:space="preserve">CITATION 5 \l 1038 </w:instrText>
          </w:r>
          <w:r w:rsidR="00A0237D">
            <w:fldChar w:fldCharType="separate"/>
          </w:r>
          <w:r w:rsidR="00A36CEC">
            <w:rPr>
              <w:noProof/>
            </w:rPr>
            <w:t xml:space="preserve"> [6]</w:t>
          </w:r>
          <w:r w:rsidR="00A0237D">
            <w:fldChar w:fldCharType="end"/>
          </w:r>
        </w:sdtContent>
      </w:sdt>
    </w:p>
    <w:p w14:paraId="0A4B4467" w14:textId="77777777" w:rsidR="008F7A69" w:rsidRDefault="00782C98" w:rsidP="00680626">
      <w:pPr>
        <w:ind w:firstLine="709"/>
      </w:pPr>
      <w:r>
        <w:t xml:space="preserve">A fenti számokat tekintve eldönthető, hogy </w:t>
      </w:r>
      <w:r w:rsidR="003C12D0">
        <w:t xml:space="preserve">a dolgozatomban tervezett elektronikus orrnak </w:t>
      </w:r>
      <w:r w:rsidR="00BF3560">
        <w:t>legalább az 50 ppm-es ammónia szintet</w:t>
      </w:r>
      <w:r w:rsidR="00553C0A">
        <w:t xml:space="preserve"> ki kell tudnia jelezni,</w:t>
      </w:r>
      <w:r w:rsidR="00385156">
        <w:t xml:space="preserve"> mivel ezen szint fölött tapasztalható jelentős</w:t>
      </w:r>
      <w:r w:rsidR="00404670">
        <w:t>ebb</w:t>
      </w:r>
      <w:r w:rsidR="00385156">
        <w:t xml:space="preserve"> </w:t>
      </w:r>
      <w:r w:rsidR="00404670">
        <w:t>élettani romlás a baromfiknál,</w:t>
      </w:r>
      <w:r w:rsidR="00553C0A">
        <w:t xml:space="preserve"> viszont, ha jogszabályi limitek mérésére is alkalmas</w:t>
      </w:r>
      <w:r w:rsidR="005C069A">
        <w:t xml:space="preserve">nak szeretnénk tekinteni, akkor legalább a 20 ppm-es </w:t>
      </w:r>
      <w:r w:rsidR="00912294">
        <w:t>gáz</w:t>
      </w:r>
      <w:r w:rsidR="005C069A">
        <w:t>koncentrációt</w:t>
      </w:r>
      <w:r w:rsidR="00385156">
        <w:t xml:space="preserve"> is</w:t>
      </w:r>
      <w:r w:rsidR="00912294">
        <w:t xml:space="preserve"> eredményesen kell jeleznie</w:t>
      </w:r>
      <w:r w:rsidR="00D62511">
        <w:t>, továbbá célszerű hőmérsékletet és páratartalmat is mérni.</w:t>
      </w:r>
    </w:p>
    <w:p w14:paraId="3A6FA275" w14:textId="3BF6E8BC" w:rsidR="00472475" w:rsidRDefault="006A189B" w:rsidP="00680626">
      <w:pPr>
        <w:ind w:firstLine="709"/>
      </w:pPr>
      <w:r>
        <w:br w:type="page"/>
      </w:r>
    </w:p>
    <w:p w14:paraId="49B5CE15" w14:textId="604FCA14" w:rsidR="0018004F" w:rsidRDefault="00ED490E" w:rsidP="00680626">
      <w:pPr>
        <w:pStyle w:val="Cmsor2"/>
      </w:pPr>
      <w:bookmarkStart w:id="11" w:name="_Toc152890553"/>
      <w:r>
        <w:lastRenderedPageBreak/>
        <w:t>Gazdasági tényezők</w:t>
      </w:r>
      <w:bookmarkEnd w:id="11"/>
    </w:p>
    <w:p w14:paraId="1F8E62ED" w14:textId="5B269E92" w:rsidR="0065051C" w:rsidRDefault="0065051C" w:rsidP="00680626">
      <w:pPr>
        <w:ind w:firstLine="709"/>
      </w:pPr>
      <w:r>
        <w:t>A mai árfolyamok és energiaárak mellett nagyon fontos odafigyelni</w:t>
      </w:r>
      <w:r w:rsidR="000E3962">
        <w:t xml:space="preserve">, hogy mire és mennyit költünk. </w:t>
      </w:r>
      <w:r w:rsidR="001B7A9D">
        <w:t xml:space="preserve">Ezek közül a mezőgazdaságban és azon belül a baromfitenyésztésben </w:t>
      </w:r>
      <w:r w:rsidR="00322CC2">
        <w:t>számos olyan paraméter van, amin sokat spórolhatunk, vagy bukhatunk, ha nincs megfelelő kontroll alatt.</w:t>
      </w:r>
    </w:p>
    <w:p w14:paraId="41A98587" w14:textId="1FDE69AE" w:rsidR="0065051C" w:rsidRPr="00D454B0" w:rsidRDefault="00CA1D1D" w:rsidP="00B72246">
      <w:pPr>
        <w:pStyle w:val="Cmsor3"/>
      </w:pPr>
      <w:bookmarkStart w:id="12" w:name="_Toc152890554"/>
      <w:r>
        <w:t>Mezőgazdaság</w:t>
      </w:r>
      <w:bookmarkEnd w:id="12"/>
    </w:p>
    <w:p w14:paraId="2709E52C" w14:textId="41F2329F" w:rsidR="0065051C" w:rsidRDefault="00CA1D1D" w:rsidP="00680626">
      <w:pPr>
        <w:ind w:firstLine="709"/>
      </w:pPr>
      <w:r>
        <w:t>A</w:t>
      </w:r>
      <w:r w:rsidR="00652573">
        <w:t>hogy fentebb említettem,</w:t>
      </w:r>
      <w:r w:rsidR="00350162">
        <w:t xml:space="preserve"> természetesen más-más kasszából tudnak gazdálkodni a más méretű </w:t>
      </w:r>
      <w:r w:rsidR="00934BE6">
        <w:t>tenyészetek, így valószínűleg nagyobb gazdálkodások könnyebben vesznek új eszközöket, fejleszt</w:t>
      </w:r>
      <w:r w:rsidR="001D14C8">
        <w:t>ik a rendszereiket</w:t>
      </w:r>
      <w:r w:rsidR="00934BE6">
        <w:t xml:space="preserve"> </w:t>
      </w:r>
      <w:r w:rsidR="001D14C8">
        <w:t xml:space="preserve">precíziós mezőgazdasági eszközökkel. </w:t>
      </w:r>
      <w:r w:rsidR="001F3EA8">
        <w:t xml:space="preserve">Egyik célom így az, hogy minden gazdának elérhető áron </w:t>
      </w:r>
      <w:r w:rsidR="0090249F">
        <w:t>fejlesszek egy olyan terméket, ami</w:t>
      </w:r>
      <w:r w:rsidR="004137CA">
        <w:t xml:space="preserve"> akár rövid távon is kifizetődő hatással van az termelésre és az állatokra is.</w:t>
      </w:r>
      <w:r w:rsidR="005F43A8">
        <w:t xml:space="preserve"> Mivel a legtöbb pályázat</w:t>
      </w:r>
      <w:r w:rsidR="00450BDF">
        <w:t xml:space="preserve">ban az </w:t>
      </w:r>
      <w:r w:rsidR="005F43A8">
        <w:t>ammóniakoncentráció</w:t>
      </w:r>
      <w:r w:rsidR="00450BDF">
        <w:t>ra vonatkozó feltételek is vannak, így a gazdák ennek segítségével akár könnyebben nyerhetnek el pályázati forrásokat.</w:t>
      </w:r>
    </w:p>
    <w:p w14:paraId="4445094B" w14:textId="739E1EDA" w:rsidR="000830AC" w:rsidRDefault="000830AC" w:rsidP="00680626">
      <w:pPr>
        <w:ind w:firstLine="709"/>
      </w:pPr>
      <w:r>
        <w:t>Az ammónia</w:t>
      </w:r>
      <w:r w:rsidR="00CB688D">
        <w:t>szint mérésére természetesen léteznek szenzorok, viszont ezek igen költséges rendszereket jelentenek</w:t>
      </w:r>
      <w:r w:rsidR="00BF509D">
        <w:t>.</w:t>
      </w:r>
      <w:r w:rsidR="00A90DC1">
        <w:t xml:space="preserve"> Például </w:t>
      </w:r>
      <w:r w:rsidR="00461CDE">
        <w:t>egy</w:t>
      </w:r>
      <w:r w:rsidR="00A90DC1">
        <w:t xml:space="preserve"> </w:t>
      </w:r>
      <w:r w:rsidR="00A90DC1" w:rsidRPr="00A90DC1">
        <w:t>SMART-R-NH3 4-20MA</w:t>
      </w:r>
      <w:r w:rsidR="00A90DC1">
        <w:t xml:space="preserve"> típusú ammóniaérzékelő</w:t>
      </w:r>
      <w:r w:rsidR="00461CDE">
        <w:t xml:space="preserve"> 253 365 Ft</w:t>
      </w:r>
      <w:sdt>
        <w:sdtPr>
          <w:id w:val="-355574340"/>
          <w:citation/>
        </w:sdtPr>
        <w:sdtContent>
          <w:r w:rsidR="00C53EC0">
            <w:fldChar w:fldCharType="begin"/>
          </w:r>
          <w:r w:rsidR="00C53EC0">
            <w:instrText xml:space="preserve"> CITATION Gáz23 \l 1038 </w:instrText>
          </w:r>
          <w:r w:rsidR="00C53EC0">
            <w:fldChar w:fldCharType="separate"/>
          </w:r>
          <w:r w:rsidR="00A36CEC">
            <w:rPr>
              <w:noProof/>
            </w:rPr>
            <w:t xml:space="preserve"> [7]</w:t>
          </w:r>
          <w:r w:rsidR="00C53EC0">
            <w:fldChar w:fldCharType="end"/>
          </w:r>
        </w:sdtContent>
      </w:sdt>
      <w:r w:rsidR="00461CDE">
        <w:t>, amihez</w:t>
      </w:r>
      <w:r w:rsidR="00C53EC0">
        <w:t>,</w:t>
      </w:r>
      <w:r w:rsidR="00461CDE">
        <w:t xml:space="preserve"> ha a telepítés költségeit</w:t>
      </w:r>
      <w:r w:rsidR="00C53EC0">
        <w:t xml:space="preserve"> is hozzávesszük, igen magas költségek gyűlhetnek fel. Az</w:t>
      </w:r>
      <w:r w:rsidR="007D18CF">
        <w:t xml:space="preserve"> </w:t>
      </w:r>
      <w:r w:rsidR="00C53EC0">
        <w:t>á</w:t>
      </w:r>
      <w:r w:rsidR="007D18CF">
        <w:t xml:space="preserve">ltalam is használt MQ szenzort alapul véve egy kicsit jobb a helyzet, az MQ137 </w:t>
      </w:r>
      <w:r w:rsidR="00C748A9">
        <w:t xml:space="preserve">elnevezésű ammónia mérésére alkalmas szenzor 10-20 ezer forint között </w:t>
      </w:r>
      <w:r w:rsidR="00C7624F">
        <w:t>kapható, viszont összevetve a többi fém-oxid szenzorral,</w:t>
      </w:r>
      <w:r w:rsidR="00EC3306">
        <w:t xml:space="preserve"> amik </w:t>
      </w:r>
      <w:r w:rsidR="007E4C8E">
        <w:t xml:space="preserve">akár 600-700 forint között kaphatóak, így is </w:t>
      </w:r>
      <w:r w:rsidR="00495F7E">
        <w:t>jóval</w:t>
      </w:r>
      <w:r w:rsidR="00BC6D18">
        <w:t xml:space="preserve"> nagyobb</w:t>
      </w:r>
      <w:r w:rsidR="007E4C8E">
        <w:t xml:space="preserve"> az ára.</w:t>
      </w:r>
    </w:p>
    <w:p w14:paraId="5BF205E8" w14:textId="557B071E" w:rsidR="00CA1D1D" w:rsidRPr="00D454B0" w:rsidRDefault="00CA1D1D" w:rsidP="00B72246">
      <w:pPr>
        <w:pStyle w:val="Cmsor3"/>
      </w:pPr>
      <w:bookmarkStart w:id="13" w:name="_Toc152890555"/>
      <w:r>
        <w:t>Energiagazdálkodás</w:t>
      </w:r>
      <w:bookmarkEnd w:id="13"/>
    </w:p>
    <w:p w14:paraId="2EB6E596" w14:textId="26B44F90" w:rsidR="0018004F" w:rsidRDefault="002C7C00" w:rsidP="00680626">
      <w:pPr>
        <w:ind w:firstLine="709"/>
      </w:pPr>
      <w:r>
        <w:t xml:space="preserve">Mindannyian tisztában vagyunk a mai </w:t>
      </w:r>
      <w:r w:rsidR="00B00BDF">
        <w:t xml:space="preserve">fűtési árak </w:t>
      </w:r>
      <w:r w:rsidR="002B0911">
        <w:t>magasságával</w:t>
      </w:r>
      <w:r w:rsidR="00B00BDF">
        <w:t xml:space="preserve">, ami a baromfik zárt tartása miatt </w:t>
      </w:r>
      <w:r w:rsidR="002B0911">
        <w:t>az állattenyésztésre is nagy hatással van.</w:t>
      </w:r>
      <w:r w:rsidR="00E7198B">
        <w:t xml:space="preserve"> </w:t>
      </w:r>
      <w:r w:rsidR="00542D22">
        <w:t>A már említett kutatás</w:t>
      </w:r>
      <w:sdt>
        <w:sdtPr>
          <w:id w:val="1013491970"/>
          <w:citation/>
        </w:sdtPr>
        <w:sdtContent>
          <w:r w:rsidR="001017F2">
            <w:fldChar w:fldCharType="begin"/>
          </w:r>
          <w:r w:rsidR="005B27D3">
            <w:instrText xml:space="preserve">CITATION 6 \l 1038 </w:instrText>
          </w:r>
          <w:r w:rsidR="001017F2">
            <w:fldChar w:fldCharType="separate"/>
          </w:r>
          <w:r w:rsidR="00A36CEC">
            <w:rPr>
              <w:noProof/>
            </w:rPr>
            <w:t xml:space="preserve"> [4]</w:t>
          </w:r>
          <w:r w:rsidR="001017F2">
            <w:fldChar w:fldCharType="end"/>
          </w:r>
        </w:sdtContent>
      </w:sdt>
      <w:r w:rsidR="001017F2">
        <w:t xml:space="preserve"> </w:t>
      </w:r>
      <w:r w:rsidR="005877B9">
        <w:t>egy 2011-es mérés eredményét közölte, ami</w:t>
      </w:r>
      <w:r w:rsidR="00B6710C">
        <w:t>ben a teljes energia</w:t>
      </w:r>
      <w:r w:rsidR="00100AD3">
        <w:t>felhasználás 84%-a fűtés</w:t>
      </w:r>
      <w:r w:rsidR="007633B9">
        <w:t>re,</w:t>
      </w:r>
      <w:r w:rsidR="00680626">
        <w:t xml:space="preserve"> a</w:t>
      </w:r>
      <w:r w:rsidR="007633B9">
        <w:t xml:space="preserve"> teljes elektromos áram felhasználás 45%-a pedig a szellőztetésre </w:t>
      </w:r>
      <w:r w:rsidR="00A00EF8">
        <w:t>fordítódik. Ebből könnyen levonhatjuk, hogy a fűtésre és szellőztetésre különös figyelmet kell</w:t>
      </w:r>
      <w:r w:rsidR="00E507F5">
        <w:t xml:space="preserve"> szenteln</w:t>
      </w:r>
      <w:r w:rsidR="00B50966">
        <w:t>i. M</w:t>
      </w:r>
      <w:r w:rsidR="00E507F5">
        <w:t xml:space="preserve">ivel a </w:t>
      </w:r>
      <w:r w:rsidR="00663ADC">
        <w:t xml:space="preserve">levegőminőség szintén kritikus paraméter, </w:t>
      </w:r>
      <w:r w:rsidR="00C91CEC">
        <w:t xml:space="preserve">aminek javítását szellőztetéssel érhetjük el, még nagyobb hangsúlyt kap a teljes energiagazdálkodás </w:t>
      </w:r>
      <w:r w:rsidR="00A71585">
        <w:t>kontroll alatt tartása és állandó monitorozása</w:t>
      </w:r>
      <w:r w:rsidR="00B50966">
        <w:t>.</w:t>
      </w:r>
    </w:p>
    <w:p w14:paraId="522053B2" w14:textId="297AAC82" w:rsidR="00956633" w:rsidRDefault="00956633" w:rsidP="00680626">
      <w:pPr>
        <w:pStyle w:val="Cmsor2"/>
      </w:pPr>
      <w:bookmarkStart w:id="14" w:name="_Toc152890556"/>
      <w:r>
        <w:lastRenderedPageBreak/>
        <w:t>Feladat indokoltsága</w:t>
      </w:r>
      <w:bookmarkEnd w:id="14"/>
    </w:p>
    <w:p w14:paraId="763CFEF4" w14:textId="71F90694" w:rsidR="00956633" w:rsidRDefault="00956633" w:rsidP="00680626">
      <w:pPr>
        <w:ind w:firstLine="709"/>
      </w:pPr>
      <w:r>
        <w:t xml:space="preserve">A fejezetben leírtakat figyelembevéve </w:t>
      </w:r>
      <w:r w:rsidR="000665B0">
        <w:t xml:space="preserve">indokolt alkotni egy olyan szenzorrendszert, ami méri a levegő ammóniakoncentrációját, </w:t>
      </w:r>
      <w:r w:rsidR="007C3511">
        <w:t>olcsóbb a</w:t>
      </w:r>
      <w:r w:rsidR="00561374">
        <w:t xml:space="preserve"> kapható ammóniaszenzoroknál és megfelelően pontos is</w:t>
      </w:r>
      <w:r w:rsidR="000B1329">
        <w:t>.</w:t>
      </w:r>
      <w:r w:rsidR="00B4739B">
        <w:t xml:space="preserve"> Ha sikerülne a célnak megfelelő több szenzorból álló</w:t>
      </w:r>
      <w:r w:rsidR="0027429E">
        <w:t>, de olcsóbb</w:t>
      </w:r>
      <w:r w:rsidR="00B4739B">
        <w:t xml:space="preserve"> rendszer</w:t>
      </w:r>
      <w:r w:rsidR="00794591">
        <w:t>t megalkotni, sok</w:t>
      </w:r>
      <w:r w:rsidR="009C7234">
        <w:t xml:space="preserve"> </w:t>
      </w:r>
      <w:r w:rsidR="0062393D">
        <w:t>gazdának jelenthetne könnyebbséget.</w:t>
      </w:r>
      <w:r w:rsidR="004F1B4C">
        <w:t xml:space="preserve"> További </w:t>
      </w:r>
      <w:r w:rsidR="005C4B8C">
        <w:t>jó indok a megoldásra, hogy az MQ szenzorok felhasználási körét tovább bővítsem.</w:t>
      </w:r>
    </w:p>
    <w:p w14:paraId="175F0B6B" w14:textId="6F1EC035" w:rsidR="0062393D" w:rsidRDefault="00B17C76" w:rsidP="00680626">
      <w:pPr>
        <w:pStyle w:val="Cmsor2"/>
      </w:pPr>
      <w:bookmarkStart w:id="15" w:name="_Toc152890557"/>
      <w:r>
        <w:t>Hasonló kutatások összevetése</w:t>
      </w:r>
      <w:bookmarkEnd w:id="15"/>
    </w:p>
    <w:p w14:paraId="7D80BF18" w14:textId="59CB0229" w:rsidR="002111B0" w:rsidRPr="00F31640" w:rsidRDefault="005133AA" w:rsidP="00680626">
      <w:pPr>
        <w:ind w:firstLine="709"/>
      </w:pPr>
      <w:r>
        <w:t xml:space="preserve">A dolgozatom egy másik motivációja az, hogy léteznek az enyémhez hasonló kutatások, </w:t>
      </w:r>
      <w:r w:rsidR="007F7410">
        <w:t xml:space="preserve">amikből ki tudtam </w:t>
      </w:r>
      <w:r w:rsidR="00624730">
        <w:t xml:space="preserve">indulni és amik bátorítottak, hogy működőképes </w:t>
      </w:r>
      <w:r w:rsidR="003F108C">
        <w:t>lehet a készülő rendszer. A</w:t>
      </w:r>
      <w:r w:rsidR="002111B0" w:rsidRPr="00F31640">
        <w:t xml:space="preserve"> módszer eredményességének vizsgálatáról több kutatás is készült, melyek közül a leginkább releváns az „</w:t>
      </w:r>
      <w:r w:rsidR="002111B0" w:rsidRPr="00F31640">
        <w:rPr>
          <w:i/>
          <w:iCs/>
        </w:rPr>
        <w:t xml:space="preserve">Advance in electronic </w:t>
      </w:r>
      <w:proofErr w:type="spellStart"/>
      <w:r w:rsidR="002111B0" w:rsidRPr="00F31640">
        <w:rPr>
          <w:i/>
          <w:iCs/>
        </w:rPr>
        <w:t>nose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technology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developed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for</w:t>
      </w:r>
      <w:proofErr w:type="spellEnd"/>
      <w:r w:rsidR="002111B0" w:rsidRPr="00F31640">
        <w:rPr>
          <w:i/>
          <w:iCs/>
        </w:rPr>
        <w:t xml:space="preserve"> the </w:t>
      </w:r>
      <w:proofErr w:type="spellStart"/>
      <w:r w:rsidR="002111B0" w:rsidRPr="00F31640">
        <w:rPr>
          <w:i/>
          <w:iCs/>
        </w:rPr>
        <w:t>detection</w:t>
      </w:r>
      <w:proofErr w:type="spellEnd"/>
      <w:r w:rsidR="002111B0" w:rsidRPr="00F31640">
        <w:rPr>
          <w:i/>
          <w:iCs/>
        </w:rPr>
        <w:t xml:space="preserve"> and </w:t>
      </w:r>
      <w:proofErr w:type="spellStart"/>
      <w:r w:rsidR="002111B0" w:rsidRPr="00F31640">
        <w:rPr>
          <w:i/>
          <w:iCs/>
        </w:rPr>
        <w:t>discrimination</w:t>
      </w:r>
      <w:proofErr w:type="spellEnd"/>
      <w:r w:rsidR="002111B0" w:rsidRPr="00F31640">
        <w:rPr>
          <w:i/>
          <w:iCs/>
        </w:rPr>
        <w:t xml:space="preserve"> of </w:t>
      </w:r>
      <w:proofErr w:type="spellStart"/>
      <w:r w:rsidR="002111B0" w:rsidRPr="00F31640">
        <w:rPr>
          <w:i/>
          <w:iCs/>
        </w:rPr>
        <w:t>ethanol</w:t>
      </w:r>
      <w:proofErr w:type="spellEnd"/>
      <w:r w:rsidR="002111B0" w:rsidRPr="00F31640">
        <w:rPr>
          <w:i/>
          <w:iCs/>
        </w:rPr>
        <w:t xml:space="preserve">, </w:t>
      </w:r>
      <w:proofErr w:type="spellStart"/>
      <w:r w:rsidR="002111B0" w:rsidRPr="00F31640">
        <w:rPr>
          <w:i/>
          <w:iCs/>
        </w:rPr>
        <w:t>ammonia</w:t>
      </w:r>
      <w:proofErr w:type="spellEnd"/>
      <w:r w:rsidR="002111B0" w:rsidRPr="00F31640">
        <w:rPr>
          <w:i/>
          <w:iCs/>
        </w:rPr>
        <w:t xml:space="preserve">, and </w:t>
      </w:r>
      <w:proofErr w:type="spellStart"/>
      <w:r w:rsidR="002111B0" w:rsidRPr="00F31640">
        <w:rPr>
          <w:i/>
          <w:iCs/>
        </w:rPr>
        <w:t>hydrogen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sulfide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gases</w:t>
      </w:r>
      <w:proofErr w:type="spellEnd"/>
      <w:r w:rsidR="00F31640">
        <w:rPr>
          <w:i/>
          <w:iCs/>
        </w:rPr>
        <w:t>”</w:t>
      </w:r>
      <w:r w:rsidR="004A2478">
        <w:rPr>
          <w:i/>
          <w:iCs/>
        </w:rPr>
        <w:t xml:space="preserve"> </w:t>
      </w:r>
      <w:sdt>
        <w:sdtPr>
          <w:rPr>
            <w:i/>
            <w:iCs/>
          </w:rPr>
          <w:id w:val="1609155252"/>
          <w:citation/>
        </w:sdtPr>
        <w:sdtContent>
          <w:r w:rsidR="005B27D3">
            <w:rPr>
              <w:i/>
              <w:iCs/>
            </w:rPr>
            <w:fldChar w:fldCharType="begin"/>
          </w:r>
          <w:r w:rsidR="005B27D3">
            <w:rPr>
              <w:i/>
              <w:iCs/>
            </w:rPr>
            <w:instrText xml:space="preserve">CITATION 7 \l 1038 </w:instrText>
          </w:r>
          <w:r w:rsidR="005B27D3">
            <w:rPr>
              <w:i/>
              <w:iCs/>
            </w:rPr>
            <w:fldChar w:fldCharType="separate"/>
          </w:r>
          <w:r w:rsidR="00A36CEC">
            <w:rPr>
              <w:noProof/>
            </w:rPr>
            <w:t>[8]</w:t>
          </w:r>
          <w:r w:rsidR="005B27D3">
            <w:rPr>
              <w:i/>
              <w:iCs/>
            </w:rPr>
            <w:fldChar w:fldCharType="end"/>
          </w:r>
        </w:sdtContent>
      </w:sdt>
      <w:r w:rsidR="005B27D3">
        <w:rPr>
          <w:i/>
          <w:iCs/>
        </w:rPr>
        <w:t xml:space="preserve"> </w:t>
      </w:r>
      <w:r w:rsidR="002111B0" w:rsidRPr="00F31640">
        <w:t>című. A kutatás 3 gázt is megvizsgált az olcsóbb MQ szenzorok segítségével, mel</w:t>
      </w:r>
      <w:r w:rsidR="003F108C">
        <w:t xml:space="preserve">y gázok az </w:t>
      </w:r>
      <w:r w:rsidR="002111B0" w:rsidRPr="00F31640">
        <w:t xml:space="preserve">ammónia, etanol, hidrogén-szulfid. </w:t>
      </w:r>
    </w:p>
    <w:p w14:paraId="7F957668" w14:textId="6E5D1263" w:rsidR="002111B0" w:rsidRPr="00F31640" w:rsidRDefault="002111B0" w:rsidP="00680626">
      <w:pPr>
        <w:ind w:firstLine="709"/>
      </w:pPr>
      <w:r w:rsidRPr="00F31640">
        <w:t>A szenzorokat egy erre a célra létrehozott vizsgáló csőbe helyezték, amelybe az adott gázból meghatározott koncentrációban engedtek, és figyelték a szenzorok válaszát.</w:t>
      </w:r>
    </w:p>
    <w:p w14:paraId="532E450A" w14:textId="77777777" w:rsidR="003F108C" w:rsidRDefault="00F31640" w:rsidP="00E22515">
      <w:pPr>
        <w:pStyle w:val="Kpalrs"/>
      </w:pPr>
      <w:r w:rsidRPr="00F31640">
        <w:drawing>
          <wp:inline distT="0" distB="0" distL="0" distR="0" wp14:anchorId="339A4F20" wp14:editId="415CC69C">
            <wp:extent cx="4322284" cy="3330053"/>
            <wp:effectExtent l="0" t="0" r="2540" b="3810"/>
            <wp:docPr id="1604136294" name="Kép 1604136294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diagram, sor, Diagram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921" cy="336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17EA" w14:textId="6950C0B0" w:rsidR="002111B0" w:rsidRPr="00F31640" w:rsidRDefault="003F108C" w:rsidP="00E22515">
      <w:pPr>
        <w:pStyle w:val="Kpalrs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ábra \* ARABIC </w:instrText>
      </w:r>
      <w:r>
        <w:rPr>
          <w:sz w:val="24"/>
          <w:szCs w:val="24"/>
        </w:rPr>
        <w:fldChar w:fldCharType="separate"/>
      </w:r>
      <w:r w:rsidR="00476463">
        <w:rPr>
          <w:sz w:val="24"/>
          <w:szCs w:val="24"/>
        </w:rPr>
        <w:t>1</w:t>
      </w:r>
      <w:r>
        <w:rPr>
          <w:sz w:val="24"/>
          <w:szCs w:val="24"/>
        </w:rPr>
        <w:fldChar w:fldCharType="end"/>
      </w:r>
      <w:r>
        <w:t xml:space="preserve">. ábra - </w:t>
      </w:r>
      <w:r w:rsidRPr="00A60F12">
        <w:t>Különböző gázokra adott szenzorválaszok</w:t>
      </w:r>
      <w:r w:rsidR="007C0488">
        <w:t xml:space="preserve"> </w:t>
      </w:r>
      <w:sdt>
        <w:sdtPr>
          <w:id w:val="438648892"/>
          <w:citation/>
        </w:sdtPr>
        <w:sdtContent>
          <w:r w:rsidR="007C0488">
            <w:fldChar w:fldCharType="begin"/>
          </w:r>
          <w:r w:rsidR="007C0488">
            <w:instrText xml:space="preserve"> CITATION 7 \l 1038 </w:instrText>
          </w:r>
          <w:r w:rsidR="007C0488">
            <w:fldChar w:fldCharType="separate"/>
          </w:r>
          <w:r w:rsidR="00A36CEC">
            <w:t>[8]</w:t>
          </w:r>
          <w:r w:rsidR="007C0488">
            <w:fldChar w:fldCharType="end"/>
          </w:r>
        </w:sdtContent>
      </w:sdt>
    </w:p>
    <w:p w14:paraId="50904EC3" w14:textId="03976052" w:rsidR="002111B0" w:rsidRPr="00F31640" w:rsidRDefault="002111B0" w:rsidP="00680626">
      <w:pPr>
        <w:ind w:firstLine="709"/>
      </w:pPr>
      <w:r w:rsidRPr="00F31640">
        <w:lastRenderedPageBreak/>
        <w:t>A</w:t>
      </w:r>
      <w:r w:rsidR="00B27E0C">
        <w:t xml:space="preserve">z 1. </w:t>
      </w:r>
      <w:r w:rsidRPr="00F31640">
        <w:t>ábrán jól látható, hogy a különböző szenzorok milyen görbét mutatnak az adott gázzal való érintkezésükkor az idő függvényében. Érdemes megfigyelni, hogy az ammónia</w:t>
      </w:r>
      <w:r w:rsidR="00DE789B">
        <w:t xml:space="preserve"> jelenléte</w:t>
      </w:r>
      <w:r w:rsidRPr="00F31640">
        <w:t xml:space="preserve"> esetén </w:t>
      </w:r>
      <w:r w:rsidR="000A6C76">
        <w:t>az MQ9, MQ135 és MQ5</w:t>
      </w:r>
      <w:r w:rsidRPr="00F31640">
        <w:t xml:space="preserve"> szenzorok </w:t>
      </w:r>
      <w:r w:rsidR="00DE789B">
        <w:t>mutatnak</w:t>
      </w:r>
      <w:r w:rsidRPr="00F31640">
        <w:t xml:space="preserve"> nagyobb kilengést. Ez a tény teszi végső soron lehetővé az ammónia szenzor MQ szenzorokkal való helyettesítését.</w:t>
      </w:r>
    </w:p>
    <w:p w14:paraId="37A80FD2" w14:textId="6A9F503A" w:rsidR="00F247F4" w:rsidRDefault="002111B0" w:rsidP="00680626">
      <w:pPr>
        <w:ind w:firstLine="709"/>
      </w:pPr>
      <w:r w:rsidRPr="00F31640">
        <w:t xml:space="preserve">Másik számomra releváns kutatást </w:t>
      </w:r>
      <w:r w:rsidRPr="00703E2C">
        <w:t>a</w:t>
      </w:r>
      <w:r w:rsidRPr="00703E2C">
        <w:rPr>
          <w:i/>
          <w:iCs/>
        </w:rPr>
        <w:t xml:space="preserve"> </w:t>
      </w:r>
      <w:proofErr w:type="spellStart"/>
      <w:r w:rsidRPr="00703E2C">
        <w:rPr>
          <w:b/>
          <w:bCs/>
          <w:i/>
          <w:iCs/>
        </w:rPr>
        <w:t>Spirocco</w:t>
      </w:r>
      <w:proofErr w:type="spellEnd"/>
      <w:r w:rsidRPr="00703E2C">
        <w:rPr>
          <w:b/>
          <w:bCs/>
          <w:i/>
          <w:iCs/>
        </w:rPr>
        <w:t xml:space="preserve"> KFT</w:t>
      </w:r>
      <w:r w:rsidRPr="00F31640">
        <w:t>.-</w:t>
      </w:r>
      <w:proofErr w:type="spellStart"/>
      <w:r w:rsidRPr="00F31640">
        <w:t>nek</w:t>
      </w:r>
      <w:proofErr w:type="spellEnd"/>
      <w:r w:rsidRPr="00F31640">
        <w:t xml:space="preserve"> köszönhetem, mely vállalkozás egyik munkatársa, </w:t>
      </w:r>
      <w:r w:rsidRPr="00703E2C">
        <w:rPr>
          <w:b/>
          <w:bCs/>
          <w:i/>
          <w:iCs/>
        </w:rPr>
        <w:t>Molnár Marcell</w:t>
      </w:r>
      <w:r w:rsidRPr="00F31640">
        <w:t xml:space="preserve"> foglalkozott egy hasonló konstrukció megalkotásában és tapasztalatával segítette az én haladásomat is. A kutatásukban felhasznált szenzorok ugyanolyan típusúak voltak, mint a fentebb említett kutatásban szereplők, azonban ők kihagyták az MQ9-es szenzort, mely az </w:t>
      </w:r>
      <w:r w:rsidR="002809C9">
        <w:t>előző</w:t>
      </w:r>
      <w:r w:rsidRPr="00F31640">
        <w:t xml:space="preserve"> kutatás eredményei alapján a legnagyobb érzékenységet mutatta az ammóniára.</w:t>
      </w:r>
      <w:r w:rsidR="002F7F16">
        <w:t xml:space="preserve"> Ők nem tesztelték külön ammóniára a szenzorokat, viszont a</w:t>
      </w:r>
      <w:r w:rsidR="00135AF3">
        <w:t xml:space="preserve"> 2. ábrán </w:t>
      </w:r>
      <w:r w:rsidR="006B4B7B">
        <w:t>egy valós környezetben való mérés</w:t>
      </w:r>
      <w:r w:rsidR="00135AF3">
        <w:t>ük</w:t>
      </w:r>
      <w:r w:rsidR="006B4B7B">
        <w:t xml:space="preserve"> eredménye látható, ahol hasonló kimozdulásokat mutatnak bizonyos szenzorok.</w:t>
      </w:r>
    </w:p>
    <w:p w14:paraId="2B7702C0" w14:textId="77777777" w:rsidR="005B6678" w:rsidRDefault="008C125A" w:rsidP="0067046D">
      <w:pPr>
        <w:keepNext/>
        <w:spacing w:before="240"/>
        <w:ind w:firstLine="0"/>
        <w:jc w:val="center"/>
      </w:pPr>
      <w:r w:rsidRPr="008C125A">
        <w:rPr>
          <w:noProof/>
        </w:rPr>
        <w:drawing>
          <wp:inline distT="0" distB="0" distL="0" distR="0" wp14:anchorId="7DB0161E" wp14:editId="424ED085">
            <wp:extent cx="5797928" cy="3182587"/>
            <wp:effectExtent l="0" t="0" r="0" b="0"/>
            <wp:docPr id="1856561" name="Kép 1856561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61" name="Kép 1" descr="A képen képernyőkép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4434" cy="32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ABC2" w14:textId="15B5B879" w:rsidR="00F247F4" w:rsidRDefault="00E85DAE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</w:t>
      </w:r>
      <w:r>
        <w:fldChar w:fldCharType="end"/>
      </w:r>
      <w:r w:rsidR="005B6678">
        <w:t xml:space="preserve">. ábra - MQ szenzorok jelei valós környezetben </w:t>
      </w:r>
      <w:sdt>
        <w:sdtPr>
          <w:id w:val="1878817378"/>
          <w:citation/>
        </w:sdtPr>
        <w:sdtContent>
          <w:r w:rsidR="005B6678">
            <w:fldChar w:fldCharType="begin"/>
          </w:r>
          <w:r w:rsidR="00A36CEC">
            <w:instrText xml:space="preserve">CITATION 8 \l 1038 </w:instrText>
          </w:r>
          <w:r w:rsidR="005B6678">
            <w:fldChar w:fldCharType="separate"/>
          </w:r>
          <w:r w:rsidR="00A36CEC">
            <w:t>[9]</w:t>
          </w:r>
          <w:r w:rsidR="005B6678">
            <w:fldChar w:fldCharType="end"/>
          </w:r>
        </w:sdtContent>
      </w:sdt>
    </w:p>
    <w:p w14:paraId="201E116C" w14:textId="70614236" w:rsidR="003037E3" w:rsidRDefault="002111B0" w:rsidP="00680626">
      <w:pPr>
        <w:ind w:firstLine="709"/>
        <w:rPr>
          <w:sz w:val="26"/>
          <w:szCs w:val="26"/>
        </w:rPr>
      </w:pPr>
      <w:r w:rsidRPr="00F31640">
        <w:t xml:space="preserve">A saját kutatásom során biztosra szeretnék menni, így az összes elérhető MQ szenzor hatékonyságát </w:t>
      </w:r>
      <w:r w:rsidR="00F247F4">
        <w:t>tesztelem</w:t>
      </w:r>
      <w:r w:rsidRPr="00F31640">
        <w:t>, így nagyobb mérési adathalmazt kapva, hogy a lehető legjobban tudjam közelíteni az ammóniaszenzor eredményét.</w:t>
      </w:r>
    </w:p>
    <w:p w14:paraId="4412AA4C" w14:textId="4FA625BB" w:rsidR="00A621D5" w:rsidRDefault="00A621D5" w:rsidP="00E22515">
      <w:pPr>
        <w:pStyle w:val="Cmsor1"/>
      </w:pPr>
      <w:bookmarkStart w:id="16" w:name="_Toc152890558"/>
      <w:r>
        <w:lastRenderedPageBreak/>
        <w:t>Pontos célkitűzés</w:t>
      </w:r>
      <w:r w:rsidR="00E22515">
        <w:t>, kezdeti lépések</w:t>
      </w:r>
      <w:bookmarkEnd w:id="16"/>
    </w:p>
    <w:p w14:paraId="73CA3DE1" w14:textId="0C9FDFFA" w:rsidR="001477DF" w:rsidRDefault="00854A93" w:rsidP="00680626">
      <w:pPr>
        <w:ind w:firstLine="709"/>
      </w:pPr>
      <w:r>
        <w:t xml:space="preserve">Az ammóniaszenzor magas költsége és MQ szenzorok </w:t>
      </w:r>
      <w:r w:rsidR="00D56FEA">
        <w:t xml:space="preserve">felhasználási lehetőségeinek </w:t>
      </w:r>
      <w:r w:rsidR="00E16500">
        <w:t xml:space="preserve">bővítése céljából a fő célom az, hogy megállapítsam </w:t>
      </w:r>
      <w:r w:rsidR="00AF4716">
        <w:t xml:space="preserve">és feldolgozzam </w:t>
      </w:r>
      <w:r w:rsidR="00E16500">
        <w:t>a kapható fém-oxid félvezető szenzorok</w:t>
      </w:r>
      <w:r w:rsidR="00695003">
        <w:t xml:space="preserve"> ammóniára adott</w:t>
      </w:r>
      <w:r w:rsidR="008E63C1">
        <w:t xml:space="preserve"> válaszát. Ezt egy több szenzorból álló rendszerrel teszem meg, ami tartalmaz </w:t>
      </w:r>
      <w:r w:rsidR="00B25226">
        <w:t xml:space="preserve">9 db olcsóbb (500-600 forintos) különböző gázokra érzékeny </w:t>
      </w:r>
      <w:r w:rsidR="0031567B">
        <w:t>MQ szenzort, illetve egy ammóniára érzékeny MQ szenzort is.</w:t>
      </w:r>
      <w:r w:rsidR="00520B97">
        <w:t xml:space="preserve"> A mérési eredmények </w:t>
      </w:r>
      <w:r w:rsidR="00333B3B">
        <w:t xml:space="preserve">kiértékelése az ammóniaszenzor </w:t>
      </w:r>
      <w:r w:rsidR="00351532">
        <w:t xml:space="preserve">és a többi szenzor válaszának összehasonlítása </w:t>
      </w:r>
      <w:r w:rsidR="00420706">
        <w:t>során valósul meg.</w:t>
      </w:r>
      <w:r w:rsidR="009C4650">
        <w:t xml:space="preserve"> Az összehasonlítás alapját a szenzorok </w:t>
      </w:r>
      <w:r w:rsidR="000A1D3A">
        <w:t xml:space="preserve">válaszának MQ137 - ammónia szenzorhoz mért korrelációs együtthatója alapján fogom megállapítani. A korrelációs együttható megmutatja, hogy </w:t>
      </w:r>
      <w:r w:rsidR="00AC7985">
        <w:t xml:space="preserve">mekkora és milyen irányú </w:t>
      </w:r>
      <w:r w:rsidR="001F12E5">
        <w:t xml:space="preserve">a mérés során keletkező két összehasonlított adathalmaz </w:t>
      </w:r>
      <w:r w:rsidR="00AC7985">
        <w:t>közötti lineáris kapcsolat, tehát</w:t>
      </w:r>
      <w:r w:rsidR="0066415A">
        <w:t>, hogy mennyire</w:t>
      </w:r>
      <w:r w:rsidR="00E81554">
        <w:t xml:space="preserve"> mozognak együtt. Pontos korrelációkhoz nagyobb adathalmaz</w:t>
      </w:r>
      <w:r w:rsidR="003A6CB6">
        <w:t xml:space="preserve"> szükséges, így mérés során fontos elegendő időt hagyni a szenzorok mozgására.</w:t>
      </w:r>
      <w:sdt>
        <w:sdtPr>
          <w:id w:val="1600902980"/>
          <w:citation/>
        </w:sdtPr>
        <w:sdtContent>
          <w:r w:rsidR="003A6CB6">
            <w:fldChar w:fldCharType="begin"/>
          </w:r>
          <w:r w:rsidR="003A6CB6">
            <w:instrText xml:space="preserve">CITATION corr \l 1038 </w:instrText>
          </w:r>
          <w:r w:rsidR="003A6CB6">
            <w:fldChar w:fldCharType="separate"/>
          </w:r>
          <w:r w:rsidR="00A36CEC">
            <w:rPr>
              <w:noProof/>
            </w:rPr>
            <w:t xml:space="preserve"> [10]</w:t>
          </w:r>
          <w:r w:rsidR="003A6CB6">
            <w:fldChar w:fldCharType="end"/>
          </w:r>
        </w:sdtContent>
      </w:sdt>
      <w:r w:rsidR="00420706">
        <w:t xml:space="preserve"> A mérési eredmények után a szenzorokra </w:t>
      </w:r>
      <w:r w:rsidR="00F56038">
        <w:t>fel</w:t>
      </w:r>
      <w:r w:rsidR="00D13D87">
        <w:t>állítok egy</w:t>
      </w:r>
      <w:r w:rsidR="00F56038">
        <w:t xml:space="preserve"> karakterisztikát</w:t>
      </w:r>
      <w:r w:rsidR="00D13D87">
        <w:t>, mely megmutatja, hogy milyen válasz várható bizonyos ammónia</w:t>
      </w:r>
      <w:r w:rsidR="001477DF">
        <w:t>koncentrációknál.</w:t>
      </w:r>
    </w:p>
    <w:p w14:paraId="3D6775E3" w14:textId="32B214BB" w:rsidR="008773E2" w:rsidRDefault="0075605C" w:rsidP="00E22515">
      <w:pPr>
        <w:ind w:firstLine="709"/>
      </w:pPr>
      <w:r>
        <w:t xml:space="preserve">A rendszer megalkotása során igyekszek figyelni arra is, hogy </w:t>
      </w:r>
      <w:r w:rsidR="00470C94">
        <w:t>a valós felhasználásnak megfelelő technológiákat használj</w:t>
      </w:r>
      <w:r w:rsidR="00680626">
        <w:t>am</w:t>
      </w:r>
      <w:r w:rsidR="008773E2">
        <w:t>, illetve</w:t>
      </w:r>
      <w:r w:rsidR="001F4EE1">
        <w:t xml:space="preserve"> az elemzésem kiterjed a módszer pontosságának </w:t>
      </w:r>
      <w:r w:rsidR="00B42D13">
        <w:t>vizsgálatára is.</w:t>
      </w:r>
    </w:p>
    <w:p w14:paraId="62D25EA4" w14:textId="4DFDC2C5" w:rsidR="008773E2" w:rsidRDefault="00B42D13" w:rsidP="00680626">
      <w:pPr>
        <w:ind w:firstLine="709"/>
      </w:pPr>
      <w:r>
        <w:t xml:space="preserve">A </w:t>
      </w:r>
      <w:r w:rsidR="005E603A">
        <w:t xml:space="preserve">módszer átgondolásával és a </w:t>
      </w:r>
      <w:r>
        <w:t>rendszer összeállításával önálló labor keretein belül kezdtem el foglalk</w:t>
      </w:r>
      <w:r w:rsidR="005E603A">
        <w:t>ozni</w:t>
      </w:r>
      <w:r w:rsidR="00FC1D65">
        <w:t xml:space="preserve">, az irodalomkutatás nagy részét és eszközök rendelését akkor sikerült </w:t>
      </w:r>
      <w:r w:rsidR="00A63774">
        <w:t>elvégezni.</w:t>
      </w:r>
    </w:p>
    <w:p w14:paraId="31D2FA75" w14:textId="407E05B5" w:rsidR="00011D7D" w:rsidRDefault="00A63774" w:rsidP="00680626">
      <w:pPr>
        <w:ind w:firstLine="709"/>
      </w:pPr>
      <w:r>
        <w:t xml:space="preserve">A rendelt hardverekből </w:t>
      </w:r>
      <w:r w:rsidR="00115729">
        <w:t xml:space="preserve">még </w:t>
      </w:r>
      <w:r w:rsidR="00BB46FF">
        <w:t xml:space="preserve">akkor megépítettem egy olyan </w:t>
      </w:r>
      <w:r w:rsidR="00800FA5">
        <w:t>tesztelési rendszert, amivel a szakdolgozat alatt is</w:t>
      </w:r>
      <w:r w:rsidR="0045005A">
        <w:t xml:space="preserve"> dolgozni tudtam</w:t>
      </w:r>
      <w:r w:rsidR="0038370C">
        <w:t xml:space="preserve"> pár </w:t>
      </w:r>
      <w:r w:rsidR="005C48D5">
        <w:t>kisebb</w:t>
      </w:r>
      <w:r w:rsidR="0038370C">
        <w:t xml:space="preserve"> módosítás után</w:t>
      </w:r>
      <w:r w:rsidR="0045005A">
        <w:t>,</w:t>
      </w:r>
      <w:r w:rsidR="00115729">
        <w:t xml:space="preserve"> így több idő maradt a szoftver fejlesztésére.</w:t>
      </w:r>
    </w:p>
    <w:p w14:paraId="3DADCE6A" w14:textId="77777777" w:rsidR="00011D7D" w:rsidRDefault="00011D7D" w:rsidP="00680626">
      <w:pPr>
        <w:spacing w:after="0" w:line="240" w:lineRule="auto"/>
        <w:ind w:firstLine="709"/>
        <w:jc w:val="left"/>
      </w:pPr>
      <w:r>
        <w:br w:type="page"/>
      </w:r>
    </w:p>
    <w:p w14:paraId="0A8236D3" w14:textId="1F858CDF" w:rsidR="00210E3E" w:rsidRDefault="00011D7D" w:rsidP="00E22515">
      <w:pPr>
        <w:pStyle w:val="Cmsor1"/>
      </w:pPr>
      <w:bookmarkStart w:id="17" w:name="_Toc152890559"/>
      <w:r>
        <w:lastRenderedPageBreak/>
        <w:t>Használt eszközök</w:t>
      </w:r>
      <w:bookmarkEnd w:id="17"/>
    </w:p>
    <w:p w14:paraId="11D23234" w14:textId="616F6A6B" w:rsidR="00DA0969" w:rsidRDefault="00A10788" w:rsidP="00680626">
      <w:pPr>
        <w:ind w:firstLine="709"/>
      </w:pPr>
      <w:r>
        <w:t xml:space="preserve">Ahogy a bevezetőben szerepelt, az elektronikus orr </w:t>
      </w:r>
      <w:r w:rsidR="00C67B2C">
        <w:t xml:space="preserve">3 fő </w:t>
      </w:r>
      <w:r w:rsidR="00DA0969">
        <w:t>egysé</w:t>
      </w:r>
      <w:r w:rsidR="00F60E7F">
        <w:t>gből áll</w:t>
      </w:r>
      <w:r w:rsidR="00DA0969">
        <w:t xml:space="preserve">, a </w:t>
      </w:r>
      <w:r w:rsidR="00DA0969" w:rsidRPr="00813AC8">
        <w:t>mintaszállító</w:t>
      </w:r>
      <w:r w:rsidR="00F60E7F">
        <w:t>,</w:t>
      </w:r>
      <w:r w:rsidR="00DA0969">
        <w:t xml:space="preserve"> </w:t>
      </w:r>
      <w:r w:rsidR="00DA0969" w:rsidRPr="00813AC8">
        <w:t>érzékelő</w:t>
      </w:r>
      <w:r w:rsidR="00F60E7F">
        <w:t xml:space="preserve"> és </w:t>
      </w:r>
      <w:r w:rsidR="00DA0969">
        <w:t>s</w:t>
      </w:r>
      <w:r w:rsidR="00DA0969" w:rsidRPr="00813AC8">
        <w:t>zámítási rendszer</w:t>
      </w:r>
      <w:r w:rsidR="00F60E7F">
        <w:t>ből</w:t>
      </w:r>
      <w:r w:rsidR="00CD5222">
        <w:t>, amikből a feladathoz elsősorban az érzékelő és számítási rendszer szükséges, mivel a mintát közvetlenül a légtérből fogjuk olvasni.</w:t>
      </w:r>
    </w:p>
    <w:p w14:paraId="5EA12BA5" w14:textId="3B4E63CC" w:rsidR="008902F5" w:rsidRDefault="00455C49" w:rsidP="00E22515">
      <w:pPr>
        <w:pStyle w:val="Cmsor2"/>
      </w:pPr>
      <w:bookmarkStart w:id="18" w:name="_Toc152890560"/>
      <w:r>
        <w:t>Számítási rendszer</w:t>
      </w:r>
      <w:bookmarkEnd w:id="18"/>
    </w:p>
    <w:p w14:paraId="3FAB05FC" w14:textId="29CD9D73" w:rsidR="008B5AB4" w:rsidRDefault="00455C49" w:rsidP="00680626">
      <w:pPr>
        <w:ind w:firstLine="709"/>
      </w:pPr>
      <w:r>
        <w:t>A számítási rendszeremet egy</w:t>
      </w:r>
      <w:r w:rsidR="00F96F03">
        <w:t xml:space="preserve"> </w:t>
      </w:r>
      <w:r>
        <w:t xml:space="preserve">mikrokontroller fogja </w:t>
      </w:r>
      <w:r w:rsidR="00926FCD">
        <w:t>képviselni</w:t>
      </w:r>
      <w:r w:rsidR="00ED705C">
        <w:t>.</w:t>
      </w:r>
      <w:r w:rsidR="00A470CC">
        <w:t xml:space="preserve"> </w:t>
      </w:r>
      <w:r w:rsidR="00FB25EA">
        <w:t>A mikrokontrollerek</w:t>
      </w:r>
      <w:sdt>
        <w:sdtPr>
          <w:id w:val="1970315063"/>
          <w:citation/>
        </w:sdtPr>
        <w:sdtContent>
          <w:r w:rsidR="004B0D36">
            <w:fldChar w:fldCharType="begin"/>
          </w:r>
          <w:r w:rsidR="00A36CEC">
            <w:instrText xml:space="preserve">CITATION Wik23 \l 1038 </w:instrText>
          </w:r>
          <w:r w:rsidR="004B0D36">
            <w:fldChar w:fldCharType="separate"/>
          </w:r>
          <w:r w:rsidR="00A36CEC">
            <w:rPr>
              <w:noProof/>
            </w:rPr>
            <w:t xml:space="preserve"> [11]</w:t>
          </w:r>
          <w:r w:rsidR="004B0D36">
            <w:fldChar w:fldCharType="end"/>
          </w:r>
        </w:sdtContent>
      </w:sdt>
      <w:r>
        <w:t xml:space="preserve"> </w:t>
      </w:r>
      <w:r w:rsidR="006753FE">
        <w:t xml:space="preserve">manapság </w:t>
      </w:r>
      <w:r w:rsidR="008527E9">
        <w:t>rendkívül</w:t>
      </w:r>
      <w:r w:rsidR="006753FE">
        <w:t xml:space="preserve"> elterjedt elekt</w:t>
      </w:r>
      <w:r w:rsidR="00675F22">
        <w:t>ro</w:t>
      </w:r>
      <w:r w:rsidR="006753FE">
        <w:t xml:space="preserve">nikai eszközök, melyeket </w:t>
      </w:r>
      <w:r w:rsidR="00675F22">
        <w:t>igen széleskörben alkalmaz</w:t>
      </w:r>
      <w:r w:rsidR="00B72246">
        <w:t>nak</w:t>
      </w:r>
      <w:r w:rsidR="00675F22">
        <w:t xml:space="preserve">. Népszerűségének legfőbb oka, hogy </w:t>
      </w:r>
      <w:r w:rsidR="00C7380E">
        <w:t xml:space="preserve">könnyen </w:t>
      </w:r>
      <w:r w:rsidR="00D9483F">
        <w:t>programozhatóak</w:t>
      </w:r>
      <w:r w:rsidR="00C7380E">
        <w:t xml:space="preserve">, </w:t>
      </w:r>
      <w:r w:rsidR="008B5AB4">
        <w:t>kis méretűek és nagyon kedvező áron hozzájuthatunk.</w:t>
      </w:r>
      <w:r w:rsidR="00B738EB">
        <w:t xml:space="preserve"> Ezek közül a legfontosabb a mérete és az ára, mivel szeretném, hogy a lehetőségekhez mérten elég kompakt </w:t>
      </w:r>
      <w:r w:rsidR="003925D7">
        <w:t>rendszert kaphassak, illetve</w:t>
      </w:r>
      <w:r w:rsidR="00F07093">
        <w:t xml:space="preserve">, mivel a rendszerrel a költséghatékonyság is cél, az ára is </w:t>
      </w:r>
      <w:r w:rsidR="00926101">
        <w:t>fontos tényező.</w:t>
      </w:r>
    </w:p>
    <w:p w14:paraId="15EF8A20" w14:textId="4D7C6809" w:rsidR="002F0B89" w:rsidRDefault="008B5AB4" w:rsidP="00680626">
      <w:pPr>
        <w:ind w:firstLine="709"/>
      </w:pPr>
      <w:r>
        <w:t xml:space="preserve">Maga a mikrokontroller gyakorlatilag </w:t>
      </w:r>
      <w:r w:rsidR="006E4837">
        <w:t xml:space="preserve">egy miniatűr számítógép, mely </w:t>
      </w:r>
      <w:r w:rsidR="003E134C">
        <w:t>vezérlési feladatok ellátásához készült.</w:t>
      </w:r>
      <w:r w:rsidR="00FB241A">
        <w:t xml:space="preserve"> Hogy kedvezzenek a hobbielektronikát kedvelőknek</w:t>
      </w:r>
      <w:r w:rsidR="00B72246">
        <w:t>,</w:t>
      </w:r>
      <w:r w:rsidR="00FB241A">
        <w:t xml:space="preserve"> </w:t>
      </w:r>
      <w:r w:rsidR="00F12D0D">
        <w:t xml:space="preserve">gyakran egy </w:t>
      </w:r>
      <w:r w:rsidR="00EC2BDB">
        <w:t>lapkára integráltan árulják, amin</w:t>
      </w:r>
      <w:r w:rsidR="00AF2C15">
        <w:t xml:space="preserve"> könnyebben hozzáférhetőek a </w:t>
      </w:r>
      <w:r w:rsidR="000B279D">
        <w:t>ki- és bemenetei, illetve sokszor különböző kiegészítő modulokat</w:t>
      </w:r>
      <w:r w:rsidR="002304E3">
        <w:t xml:space="preserve">, áramköri egységeket szintén </w:t>
      </w:r>
      <w:r w:rsidR="005F09D0">
        <w:t xml:space="preserve">integrálnak hozzá </w:t>
      </w:r>
      <w:r w:rsidR="002304E3">
        <w:t>a könnyebb használat érdekében.</w:t>
      </w:r>
    </w:p>
    <w:p w14:paraId="0D8793EA" w14:textId="38AFFB56" w:rsidR="00FF42F1" w:rsidRDefault="00926101" w:rsidP="00680626">
      <w:pPr>
        <w:ind w:firstLine="709"/>
      </w:pPr>
      <w:r>
        <w:t xml:space="preserve">Manapság elég sok </w:t>
      </w:r>
      <w:r w:rsidR="006A639C">
        <w:t>mikrokontrollert kaphatunk a piacon, így ezek közül ki kellett választanom a legjobbat.</w:t>
      </w:r>
      <w:r>
        <w:t xml:space="preserve"> </w:t>
      </w:r>
      <w:r w:rsidR="00226F8A" w:rsidRPr="00F24E11">
        <w:t>Ez egészen könnyen ment, mivel az egyik</w:t>
      </w:r>
      <w:r w:rsidR="008545AE">
        <w:t xml:space="preserve"> </w:t>
      </w:r>
      <w:r w:rsidR="00226F8A" w:rsidRPr="00F24E11">
        <w:t>félévben hallgatott tárgyam keretein belül megismerkedhettem az ESP32 mikrokontrollerrel és egy kis kutatómunka után úgy döntöttem</w:t>
      </w:r>
      <w:r w:rsidR="00B72246">
        <w:t>,</w:t>
      </w:r>
      <w:r w:rsidR="00226F8A" w:rsidRPr="00F24E11">
        <w:t xml:space="preserve"> ez megfelel minden elvárásnak. </w:t>
      </w:r>
    </w:p>
    <w:p w14:paraId="5EA77C06" w14:textId="6A475289" w:rsidR="00D67D99" w:rsidRDefault="00226F8A" w:rsidP="00680626">
      <w:pPr>
        <w:ind w:firstLine="709"/>
      </w:pPr>
      <w:r w:rsidRPr="00F24E11">
        <w:t xml:space="preserve">A döntés fő okai a versenytársaihoz képest (pl. Arduino </w:t>
      </w:r>
      <w:proofErr w:type="spellStart"/>
      <w:r w:rsidRPr="00F24E11">
        <w:t>Uno</w:t>
      </w:r>
      <w:proofErr w:type="spellEnd"/>
      <w:r w:rsidRPr="00F24E11">
        <w:t xml:space="preserve">, </w:t>
      </w:r>
      <w:proofErr w:type="spellStart"/>
      <w:r w:rsidRPr="00F24E11">
        <w:t>Nano</w:t>
      </w:r>
      <w:proofErr w:type="spellEnd"/>
      <w:r w:rsidRPr="00F24E11">
        <w:t xml:space="preserve">, STM32), hogy 12 bites </w:t>
      </w:r>
      <w:r w:rsidR="00C14F2B">
        <w:t>analóg-digitális</w:t>
      </w:r>
      <w:r w:rsidRPr="00F24E11">
        <w:t xml:space="preserve"> átalakítója</w:t>
      </w:r>
      <w:r w:rsidR="00B158AA">
        <w:t xml:space="preserve"> (ADC)</w:t>
      </w:r>
      <w:r w:rsidRPr="00F24E11">
        <w:t xml:space="preserve"> miatt nagy pontosságú adatgyűjtést tesz lehetővé</w:t>
      </w:r>
      <w:r w:rsidR="00BD0413">
        <w:t xml:space="preserve"> (Arduino </w:t>
      </w:r>
      <w:r w:rsidR="002E19B5">
        <w:t>legtöbb modell</w:t>
      </w:r>
      <w:r w:rsidR="007D37D3">
        <w:t>j</w:t>
      </w:r>
      <w:r w:rsidR="002E19B5">
        <w:t>e csak 10 bites ADC</w:t>
      </w:r>
      <w:r w:rsidR="00B72246">
        <w:t>-vel rendelkezik</w:t>
      </w:r>
      <w:r w:rsidR="00BD0413">
        <w:t>)</w:t>
      </w:r>
      <w:r w:rsidR="00EA49E7">
        <w:t xml:space="preserve">. Ez azt jelenti, hogy </w:t>
      </w:r>
      <w:r w:rsidR="002F601D">
        <w:t xml:space="preserve">a teljes mérési tartományt </w:t>
      </w:r>
      <w:r w:rsidR="008B736B">
        <w:t>2</w:t>
      </w:r>
      <w:r w:rsidR="00061AAB">
        <w:rPr>
          <w:vertAlign w:val="superscript"/>
        </w:rPr>
        <w:t>12</w:t>
      </w:r>
      <w:r w:rsidR="00B158AA">
        <w:t xml:space="preserve"> db „</w:t>
      </w:r>
      <w:r w:rsidR="00061AAB">
        <w:t>szeletre osztva</w:t>
      </w:r>
      <w:r w:rsidR="00B158AA">
        <w:t>”</w:t>
      </w:r>
      <w:r w:rsidR="00061AAB">
        <w:t xml:space="preserve"> tudja</w:t>
      </w:r>
      <w:r w:rsidR="00B158AA">
        <w:t xml:space="preserve"> monitorozni</w:t>
      </w:r>
      <w:r w:rsidR="00B60E78">
        <w:t xml:space="preserve">. Az ESP32 </w:t>
      </w:r>
      <w:r w:rsidR="0060650F">
        <w:t>ADC-</w:t>
      </w:r>
      <w:proofErr w:type="spellStart"/>
      <w:r w:rsidR="0060650F">
        <w:t>jének</w:t>
      </w:r>
      <w:proofErr w:type="spellEnd"/>
      <w:r w:rsidR="0060650F">
        <w:t xml:space="preserve"> felső mérési határa </w:t>
      </w:r>
      <w:r w:rsidR="0079176C">
        <w:t xml:space="preserve">3.3V </w:t>
      </w:r>
      <w:r w:rsidR="0060650F">
        <w:t>(ez a FS, azaz Full Scale</w:t>
      </w:r>
      <w:r w:rsidR="007203A3">
        <w:t xml:space="preserve"> – mérési tartomány</w:t>
      </w:r>
      <w:r w:rsidR="0060650F">
        <w:t>)</w:t>
      </w:r>
      <w:r w:rsidR="0079176C">
        <w:t xml:space="preserve">, </w:t>
      </w:r>
      <w:r w:rsidR="006A68F4">
        <w:t xml:space="preserve">1 bit változásnak </w:t>
      </w:r>
      <w:r w:rsidR="0079176C">
        <w:t>tehát</w:t>
      </w:r>
      <w:r w:rsidR="00F3264F">
        <w:t xml:space="preserve"> </w:t>
      </w:r>
      <w:r w:rsidR="0079176C">
        <w:t xml:space="preserve">3.3V / </w:t>
      </w:r>
      <w:r w:rsidR="007505EB">
        <w:t>2</w:t>
      </w:r>
      <w:r w:rsidR="0079176C">
        <w:rPr>
          <w:vertAlign w:val="superscript"/>
        </w:rPr>
        <w:t>12</w:t>
      </w:r>
      <w:r w:rsidR="0079176C">
        <w:t xml:space="preserve"> = </w:t>
      </w:r>
      <w:r w:rsidR="008D4952">
        <w:t>0.</w:t>
      </w:r>
      <w:r w:rsidR="00E02DE4">
        <w:t xml:space="preserve">806mV </w:t>
      </w:r>
      <w:r w:rsidR="007B60D3">
        <w:t>változás felel meg</w:t>
      </w:r>
      <w:r w:rsidR="006A68F4">
        <w:t xml:space="preserve">. </w:t>
      </w:r>
      <w:r w:rsidR="00050E9C">
        <w:t xml:space="preserve">(Ezt </w:t>
      </w:r>
      <w:r w:rsidR="00B410E7">
        <w:t>mérési felbontásnak is nevezzük, a jele</w:t>
      </w:r>
      <w:r w:rsidR="004064E5">
        <w:t xml:space="preserve"> </w:t>
      </w:r>
      <w:r w:rsidR="00B410E7">
        <w:t>Q, mértékegysége V/bit</w:t>
      </w:r>
      <w:r w:rsidR="00840B12">
        <w:t xml:space="preserve"> </w:t>
      </w:r>
      <w:r w:rsidR="00840B12">
        <w:sym w:font="Wingdings" w:char="F0E0"/>
      </w:r>
      <w:r w:rsidR="00840B12">
        <w:t xml:space="preserve"> ebben az esetben </w:t>
      </w:r>
      <m:oMath>
        <m:r>
          <w:rPr>
            <w:rFonts w:ascii="Cambria Math" w:hAnsi="Cambria Math" w:cs="Cambria Math"/>
          </w:rPr>
          <m:t>Q</m:t>
        </m:r>
        <m:r>
          <m:rPr>
            <m:sty m:val="p"/>
          </m:rPr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0.806</m:t>
        </m:r>
        <m:r>
          <m:rPr>
            <m:sty m:val="p"/>
          </m:rPr>
          <w:rPr>
            <w:rFonts w:ascii="Cambria Math" w:hAnsi="Cambria Math" w:cs="Cambria Math"/>
          </w:rPr>
          <m:t xml:space="preserve"> mV</m:t>
        </m:r>
        <m:r>
          <m:rPr>
            <m:sty m:val="p"/>
          </m:rPr>
          <w:rPr>
            <w:rFonts w:ascii="Cambria Math" w:hAnsi="Cambria Math"/>
          </w:rPr>
          <m:t>/</m:t>
        </m:r>
        <m:r>
          <m:rPr>
            <m:sty m:val="p"/>
          </m:rPr>
          <w:rPr>
            <w:rFonts w:ascii="Cambria Math" w:hAnsi="Cambria Math" w:cs="Cambria Math"/>
          </w:rPr>
          <m:t>bit</m:t>
        </m:r>
      </m:oMath>
      <w:r w:rsidR="00050E9C">
        <w:t>)</w:t>
      </w:r>
    </w:p>
    <w:p w14:paraId="19D3DEEA" w14:textId="3DAA7D61" w:rsidR="00926795" w:rsidRDefault="00D67D99" w:rsidP="00680626">
      <w:pPr>
        <w:spacing w:after="0" w:line="240" w:lineRule="auto"/>
        <w:ind w:firstLine="709"/>
        <w:jc w:val="left"/>
      </w:pPr>
      <w:r>
        <w:br w:type="page"/>
      </w:r>
    </w:p>
    <w:p w14:paraId="14A1B634" w14:textId="3F5FFEAA" w:rsidR="00926795" w:rsidRDefault="00A57619" w:rsidP="00680626">
      <w:pPr>
        <w:ind w:firstLine="709"/>
      </w:pPr>
      <w:r>
        <w:lastRenderedPageBreak/>
        <w:t>Ennek az</w:t>
      </w:r>
      <w:r w:rsidR="00926795">
        <w:t xml:space="preserve"> ADC</w:t>
      </w:r>
      <w:r>
        <w:t>-</w:t>
      </w:r>
      <w:proofErr w:type="spellStart"/>
      <w:r>
        <w:t>nek</w:t>
      </w:r>
      <w:proofErr w:type="spellEnd"/>
      <w:r>
        <w:t xml:space="preserve"> az</w:t>
      </w:r>
      <w:r w:rsidR="00926795">
        <w:t xml:space="preserve"> egyik fontos jellemzője, hogy nem teljesen lineáris</w:t>
      </w:r>
      <w:r w:rsidR="003D4F5C">
        <w:t>, ahogy a</w:t>
      </w:r>
      <w:r w:rsidR="001B2AD4">
        <w:t xml:space="preserve"> 3. </w:t>
      </w:r>
      <w:r w:rsidR="003D4F5C">
        <w:t>ábrán is láthatjuk</w:t>
      </w:r>
      <w:sdt>
        <w:sdtPr>
          <w:id w:val="2071449117"/>
          <w:citation/>
        </w:sdtPr>
        <w:sdtContent>
          <w:r w:rsidR="003956E3">
            <w:fldChar w:fldCharType="begin"/>
          </w:r>
          <w:r w:rsidR="00A36CEC">
            <w:instrText xml:space="preserve">CITATION ESP \l 1038 </w:instrText>
          </w:r>
          <w:r w:rsidR="003956E3">
            <w:fldChar w:fldCharType="separate"/>
          </w:r>
          <w:r w:rsidR="00A36CEC">
            <w:rPr>
              <w:noProof/>
            </w:rPr>
            <w:t xml:space="preserve"> [12]</w:t>
          </w:r>
          <w:r w:rsidR="003956E3">
            <w:fldChar w:fldCharType="end"/>
          </w:r>
        </w:sdtContent>
      </w:sdt>
      <w:r w:rsidR="00616881">
        <w:t>:</w:t>
      </w:r>
    </w:p>
    <w:p w14:paraId="42DDD5D6" w14:textId="77777777" w:rsidR="009731F9" w:rsidRDefault="00DB01C7" w:rsidP="0067046D">
      <w:pPr>
        <w:keepNext/>
        <w:ind w:firstLine="0"/>
        <w:jc w:val="center"/>
      </w:pPr>
      <w:r w:rsidRPr="00DB01C7">
        <w:rPr>
          <w:noProof/>
        </w:rPr>
        <w:drawing>
          <wp:inline distT="0" distB="0" distL="0" distR="0" wp14:anchorId="7924C7F8" wp14:editId="48949DA3">
            <wp:extent cx="5993491" cy="3621974"/>
            <wp:effectExtent l="0" t="0" r="7620" b="0"/>
            <wp:docPr id="1890736905" name="Kép 1890736905" descr="A képen szöveg, diagram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36905" name="Kép 1" descr="A képen szöveg, diagram, Diagram, so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3286" cy="367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93C6" w14:textId="07A2159B" w:rsidR="00616881" w:rsidRDefault="009731F9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</w:t>
      </w:r>
      <w:r>
        <w:fldChar w:fldCharType="end"/>
      </w:r>
      <w:r>
        <w:t>. ábra - ESP32 ADC karakterisztikája</w:t>
      </w:r>
      <w:sdt>
        <w:sdtPr>
          <w:id w:val="1800955430"/>
          <w:citation/>
        </w:sdtPr>
        <w:sdtContent>
          <w:r w:rsidR="00E877B2">
            <w:fldChar w:fldCharType="begin"/>
          </w:r>
          <w:r w:rsidR="00A36CEC">
            <w:instrText xml:space="preserve">CITATION ESP \l 1038 </w:instrText>
          </w:r>
          <w:r w:rsidR="00E877B2">
            <w:fldChar w:fldCharType="separate"/>
          </w:r>
          <w:r w:rsidR="00A36CEC">
            <w:t xml:space="preserve"> [12]</w:t>
          </w:r>
          <w:r w:rsidR="00E877B2">
            <w:fldChar w:fldCharType="end"/>
          </w:r>
        </w:sdtContent>
      </w:sdt>
    </w:p>
    <w:p w14:paraId="2A0C8D66" w14:textId="5998D213" w:rsidR="00DB01C7" w:rsidRDefault="00DB01C7" w:rsidP="00680626">
      <w:pPr>
        <w:ind w:firstLine="709"/>
      </w:pPr>
      <w:r>
        <w:t>Az ábrán jól látható, hogy alacsony feszültségeken (0-0.1</w:t>
      </w:r>
      <w:r w:rsidR="00564F4D">
        <w:t>3</w:t>
      </w:r>
      <w:r>
        <w:t>V között) gyakorlatilag nem érzékel az ADC, 0</w:t>
      </w:r>
      <w:r w:rsidR="000E3823">
        <w:t xml:space="preserve"> bit értékeket</w:t>
      </w:r>
      <w:r w:rsidR="00F8450F">
        <w:t xml:space="preserve"> ad</w:t>
      </w:r>
      <w:r w:rsidR="00753BF9">
        <w:t>, 2.5V és 3.</w:t>
      </w:r>
      <w:r w:rsidR="0006719D">
        <w:t>2</w:t>
      </w:r>
      <w:r w:rsidR="00753BF9">
        <w:t>V között</w:t>
      </w:r>
      <w:r w:rsidR="00564F4D">
        <w:t xml:space="preserve"> </w:t>
      </w:r>
      <w:r w:rsidR="00753BF9">
        <w:t>nem lineáris</w:t>
      </w:r>
      <w:r w:rsidR="009731F9">
        <w:t>,</w:t>
      </w:r>
      <w:r w:rsidR="00564F4D">
        <w:t xml:space="preserve"> </w:t>
      </w:r>
      <w:r w:rsidR="00034706">
        <w:t>3.2V-3.3V között pedig szintén nem érzékel, végig 4095 értékre áll</w:t>
      </w:r>
      <w:r w:rsidR="00D83F64">
        <w:t>,</w:t>
      </w:r>
      <w:r w:rsidR="009731F9">
        <w:t xml:space="preserve"> ami további mérési hibát eredményezhet. Ezeket összevetve tisztában kell lenni vele, hogy bizonyos mérési hiba biztosan keletkezni fog a tesztelés során</w:t>
      </w:r>
      <w:r w:rsidR="003B1D2D">
        <w:t>, különösen akkor, ha 0.13V alatti feszültségeket mérnék.</w:t>
      </w:r>
    </w:p>
    <w:p w14:paraId="6F5768DB" w14:textId="2DAA2E98" w:rsidR="009109AF" w:rsidRDefault="00C23796" w:rsidP="00680626">
      <w:pPr>
        <w:ind w:firstLine="709"/>
      </w:pPr>
      <w:r>
        <w:t xml:space="preserve">Az általam választott </w:t>
      </w:r>
      <w:r w:rsidR="00F12DCA" w:rsidRPr="00F12DCA">
        <w:t>TTGO T8 V1.8</w:t>
      </w:r>
      <w:r w:rsidR="006C541D">
        <w:t xml:space="preserve"> típusú ESP32 előnye</w:t>
      </w:r>
      <w:r w:rsidR="002D4A8D">
        <w:t>, hogy beépített wifi</w:t>
      </w:r>
      <w:r w:rsidR="00B274B4">
        <w:t xml:space="preserve"> és</w:t>
      </w:r>
      <w:r w:rsidR="002D4A8D">
        <w:t xml:space="preserve"> </w:t>
      </w:r>
      <w:r w:rsidR="00C3013D">
        <w:t>b</w:t>
      </w:r>
      <w:r w:rsidR="002D4A8D">
        <w:t xml:space="preserve">luetooth </w:t>
      </w:r>
      <w:r w:rsidR="00485946">
        <w:t>modullal</w:t>
      </w:r>
      <w:r w:rsidR="002D4A8D">
        <w:t xml:space="preserve"> is rendelkezi</w:t>
      </w:r>
      <w:r w:rsidR="00485946">
        <w:t>k, illetve van rajta egy SD kártya</w:t>
      </w:r>
      <w:r w:rsidR="00B72246">
        <w:t xml:space="preserve"> </w:t>
      </w:r>
      <w:r w:rsidR="00485946">
        <w:t>foglalat, amit az adatok lokális mentése során ki is fogok használni.</w:t>
      </w:r>
      <w:r w:rsidR="00BE727A">
        <w:t xml:space="preserve"> </w:t>
      </w:r>
      <w:r w:rsidR="00485946">
        <w:t xml:space="preserve"> </w:t>
      </w:r>
      <w:r w:rsidR="00A50BC7">
        <w:t>A használt SD kárty</w:t>
      </w:r>
      <w:r w:rsidR="00284A72">
        <w:t>a tárhelye 16G</w:t>
      </w:r>
      <w:r w:rsidR="007265E5">
        <w:t>B</w:t>
      </w:r>
      <w:r w:rsidR="00284A72">
        <w:t>, így biztosan nem fog gondot okozni a generálandó adatmennyiség</w:t>
      </w:r>
      <w:r w:rsidR="00DF1F6C">
        <w:t xml:space="preserve"> nagysága</w:t>
      </w:r>
      <w:r w:rsidR="002A2BA3">
        <w:t xml:space="preserve">. A mérések során majd másodpercenként </w:t>
      </w:r>
      <w:r w:rsidR="000E26AF">
        <w:t>veszek</w:t>
      </w:r>
      <w:r w:rsidR="002A2BA3">
        <w:t xml:space="preserve"> mintát,</w:t>
      </w:r>
      <w:r w:rsidR="00626077">
        <w:t xml:space="preserve"> egy mérés eredménye pedig ~</w:t>
      </w:r>
      <w:r w:rsidR="00EE55D2">
        <w:t xml:space="preserve">250Byte-ot foglal, így </w:t>
      </w:r>
      <w:r w:rsidR="00C23AAC">
        <w:t xml:space="preserve">16GB / 250B = </w:t>
      </w:r>
      <w:r w:rsidR="000979E3">
        <w:t>64 millió mérési pont, ami</w:t>
      </w:r>
      <w:r w:rsidR="00FD2E15">
        <w:t>t nagyjából 2 év folyamatos méréssel lehetne elhasználni.</w:t>
      </w:r>
    </w:p>
    <w:p w14:paraId="610A1EFB" w14:textId="15505AD1" w:rsidR="00663C74" w:rsidRDefault="009109AF" w:rsidP="00680626">
      <w:pPr>
        <w:spacing w:after="0" w:line="240" w:lineRule="auto"/>
        <w:ind w:firstLine="709"/>
        <w:jc w:val="left"/>
      </w:pPr>
      <w:r>
        <w:br w:type="page"/>
      </w:r>
    </w:p>
    <w:p w14:paraId="63790929" w14:textId="4A0679EF" w:rsidR="00663C74" w:rsidRPr="00663C74" w:rsidRDefault="00663C74" w:rsidP="00680626">
      <w:pPr>
        <w:ind w:firstLine="709"/>
      </w:pPr>
      <w:r>
        <w:lastRenderedPageBreak/>
        <w:t>A</w:t>
      </w:r>
      <w:r w:rsidR="009109AF">
        <w:t xml:space="preserve"> használt ESP32 lábkiosztása az alábbi 4. ábrán látható:</w:t>
      </w:r>
    </w:p>
    <w:p w14:paraId="566FD85F" w14:textId="4F2A6762" w:rsidR="00663C74" w:rsidRDefault="00C319F8" w:rsidP="00E22515">
      <w:pPr>
        <w:pStyle w:val="Kpalrs"/>
      </w:pPr>
      <w:r>
        <w:drawing>
          <wp:inline distT="0" distB="0" distL="0" distR="0" wp14:anchorId="59710764" wp14:editId="6D94A62A">
            <wp:extent cx="5364148" cy="3916393"/>
            <wp:effectExtent l="0" t="0" r="8255" b="8255"/>
            <wp:docPr id="818426486" name="Kép 818426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191" cy="393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1DBB" w14:textId="055E5A98" w:rsidR="00663C74" w:rsidRDefault="00663C74" w:rsidP="00E22515">
      <w:pPr>
        <w:pStyle w:val="Kpalrs"/>
      </w:pPr>
      <w:r w:rsidRPr="00D3420C">
        <w:rPr>
          <w:noProof w:val="0"/>
        </w:rPr>
        <w:fldChar w:fldCharType="begin"/>
      </w:r>
      <w:r w:rsidRPr="00D3420C">
        <w:rPr>
          <w:noProof w:val="0"/>
        </w:rPr>
        <w:instrText xml:space="preserve"> SEQ ábra \* ARABIC </w:instrText>
      </w:r>
      <w:r w:rsidRPr="00D3420C">
        <w:rPr>
          <w:noProof w:val="0"/>
        </w:rPr>
        <w:fldChar w:fldCharType="separate"/>
      </w:r>
      <w:r w:rsidR="00476463">
        <w:t>4</w:t>
      </w:r>
      <w:r w:rsidRPr="00D3420C">
        <w:rPr>
          <w:noProof w:val="0"/>
        </w:rPr>
        <w:fldChar w:fldCharType="end"/>
      </w:r>
      <w:r>
        <w:t xml:space="preserve">. ábra - </w:t>
      </w:r>
      <w:r w:rsidRPr="000B0EB7">
        <w:t>ESP32 TTGO T8 V1.8</w:t>
      </w:r>
      <w:r>
        <w:t xml:space="preserve"> lábkiosztása</w:t>
      </w:r>
      <w:sdt>
        <w:sdtPr>
          <w:id w:val="-484938536"/>
          <w:citation/>
        </w:sdtPr>
        <w:sdtContent>
          <w:r w:rsidR="00863DD4">
            <w:fldChar w:fldCharType="begin"/>
          </w:r>
          <w:r w:rsidR="00863DD4">
            <w:instrText xml:space="preserve"> CITATION ESPpinouts \l 1038 </w:instrText>
          </w:r>
          <w:r w:rsidR="00863DD4">
            <w:fldChar w:fldCharType="separate"/>
          </w:r>
          <w:r w:rsidR="00A36CEC">
            <w:t xml:space="preserve"> [13]</w:t>
          </w:r>
          <w:r w:rsidR="00863DD4">
            <w:fldChar w:fldCharType="end"/>
          </w:r>
        </w:sdtContent>
      </w:sdt>
    </w:p>
    <w:p w14:paraId="311008B2" w14:textId="7CD5B069" w:rsidR="00663C74" w:rsidRPr="0067046D" w:rsidRDefault="004A5720" w:rsidP="0067046D">
      <w:pPr>
        <w:pStyle w:val="Kpalrs"/>
        <w:ind w:firstLine="709"/>
        <w:jc w:val="both"/>
        <w:rPr>
          <w:b w:val="0"/>
          <w:bCs w:val="0"/>
          <w:sz w:val="24"/>
          <w:szCs w:val="24"/>
        </w:rPr>
      </w:pPr>
      <w:r w:rsidRPr="0067046D">
        <w:rPr>
          <w:b w:val="0"/>
          <w:bCs w:val="0"/>
          <w:sz w:val="24"/>
          <w:szCs w:val="24"/>
        </w:rPr>
        <w:t>Ez az ábra azért is különösen fontos, mivel több megkötés is található rajta, amit figyelembe kell venni tervezés során. Az ESP</w:t>
      </w:r>
      <w:r w:rsidR="00557E11" w:rsidRPr="0067046D">
        <w:rPr>
          <w:b w:val="0"/>
          <w:bCs w:val="0"/>
          <w:sz w:val="24"/>
          <w:szCs w:val="24"/>
        </w:rPr>
        <w:t xml:space="preserve"> wifi és SD kártya modulját is használom rajta</w:t>
      </w:r>
      <w:r w:rsidR="00C6513F" w:rsidRPr="0067046D">
        <w:rPr>
          <w:b w:val="0"/>
          <w:bCs w:val="0"/>
          <w:sz w:val="24"/>
          <w:szCs w:val="24"/>
        </w:rPr>
        <w:t>. A wifi</w:t>
      </w:r>
      <w:r w:rsidR="00B4182F" w:rsidRPr="0067046D">
        <w:rPr>
          <w:b w:val="0"/>
          <w:bCs w:val="0"/>
          <w:sz w:val="24"/>
          <w:szCs w:val="24"/>
        </w:rPr>
        <w:t xml:space="preserve"> használata mellett</w:t>
      </w:r>
      <w:r w:rsidR="00C6513F" w:rsidRPr="0067046D">
        <w:rPr>
          <w:b w:val="0"/>
          <w:bCs w:val="0"/>
          <w:sz w:val="24"/>
          <w:szCs w:val="24"/>
        </w:rPr>
        <w:t xml:space="preserve"> </w:t>
      </w:r>
      <w:r w:rsidR="00CE6591" w:rsidRPr="0067046D">
        <w:rPr>
          <w:b w:val="0"/>
          <w:bCs w:val="0"/>
          <w:sz w:val="24"/>
          <w:szCs w:val="24"/>
        </w:rPr>
        <w:t>a zöld keretben lévő ADC</w:t>
      </w:r>
      <w:r w:rsidR="00A611FA" w:rsidRPr="0067046D">
        <w:rPr>
          <w:b w:val="0"/>
          <w:bCs w:val="0"/>
          <w:sz w:val="24"/>
          <w:szCs w:val="24"/>
        </w:rPr>
        <w:t>2 nevű</w:t>
      </w:r>
      <w:r w:rsidR="00CE6591" w:rsidRPr="0067046D">
        <w:rPr>
          <w:b w:val="0"/>
          <w:bCs w:val="0"/>
          <w:sz w:val="24"/>
          <w:szCs w:val="24"/>
        </w:rPr>
        <w:t xml:space="preserve"> bemenetek</w:t>
      </w:r>
      <w:r w:rsidR="003A6338" w:rsidRPr="0067046D">
        <w:rPr>
          <w:b w:val="0"/>
          <w:bCs w:val="0"/>
          <w:sz w:val="24"/>
          <w:szCs w:val="24"/>
        </w:rPr>
        <w:t xml:space="preserve"> nem használhatóak</w:t>
      </w:r>
      <w:r w:rsidR="00A611FA" w:rsidRPr="0067046D">
        <w:rPr>
          <w:b w:val="0"/>
          <w:bCs w:val="0"/>
          <w:sz w:val="24"/>
          <w:szCs w:val="24"/>
        </w:rPr>
        <w:t>, csak az ADC1-esek</w:t>
      </w:r>
      <w:r w:rsidR="003A6338" w:rsidRPr="0067046D">
        <w:rPr>
          <w:b w:val="0"/>
          <w:bCs w:val="0"/>
          <w:sz w:val="24"/>
          <w:szCs w:val="24"/>
        </w:rPr>
        <w:t xml:space="preserve">, </w:t>
      </w:r>
      <w:r w:rsidR="00CD26F5" w:rsidRPr="0067046D">
        <w:rPr>
          <w:b w:val="0"/>
          <w:bCs w:val="0"/>
          <w:sz w:val="24"/>
          <w:szCs w:val="24"/>
        </w:rPr>
        <w:t>az SD kártya pedig a GPIO</w:t>
      </w:r>
      <w:r w:rsidR="007B4496" w:rsidRPr="0067046D">
        <w:rPr>
          <w:b w:val="0"/>
          <w:bCs w:val="0"/>
          <w:sz w:val="24"/>
          <w:szCs w:val="24"/>
        </w:rPr>
        <w:t>-</w:t>
      </w:r>
      <w:r w:rsidR="00CD26F5" w:rsidRPr="0067046D">
        <w:rPr>
          <w:b w:val="0"/>
          <w:bCs w:val="0"/>
          <w:sz w:val="24"/>
          <w:szCs w:val="24"/>
        </w:rPr>
        <w:t xml:space="preserve">2, </w:t>
      </w:r>
      <w:r w:rsidR="007B4496" w:rsidRPr="0067046D">
        <w:rPr>
          <w:b w:val="0"/>
          <w:bCs w:val="0"/>
          <w:sz w:val="24"/>
          <w:szCs w:val="24"/>
        </w:rPr>
        <w:t>-</w:t>
      </w:r>
      <w:r w:rsidR="00CD26F5" w:rsidRPr="0067046D">
        <w:rPr>
          <w:b w:val="0"/>
          <w:bCs w:val="0"/>
          <w:sz w:val="24"/>
          <w:szCs w:val="24"/>
        </w:rPr>
        <w:t xml:space="preserve">13, </w:t>
      </w:r>
      <w:r w:rsidR="007B4496" w:rsidRPr="0067046D">
        <w:rPr>
          <w:b w:val="0"/>
          <w:bCs w:val="0"/>
          <w:sz w:val="24"/>
          <w:szCs w:val="24"/>
        </w:rPr>
        <w:t>-</w:t>
      </w:r>
      <w:r w:rsidR="00CD26F5" w:rsidRPr="0067046D">
        <w:rPr>
          <w:b w:val="0"/>
          <w:bCs w:val="0"/>
          <w:sz w:val="24"/>
          <w:szCs w:val="24"/>
        </w:rPr>
        <w:t xml:space="preserve">14, </w:t>
      </w:r>
      <w:r w:rsidR="007B4496" w:rsidRPr="0067046D">
        <w:rPr>
          <w:b w:val="0"/>
          <w:bCs w:val="0"/>
          <w:sz w:val="24"/>
          <w:szCs w:val="24"/>
        </w:rPr>
        <w:t>-</w:t>
      </w:r>
      <w:r w:rsidR="00CD26F5" w:rsidRPr="0067046D">
        <w:rPr>
          <w:b w:val="0"/>
          <w:bCs w:val="0"/>
          <w:sz w:val="24"/>
          <w:szCs w:val="24"/>
        </w:rPr>
        <w:t xml:space="preserve">15-ös </w:t>
      </w:r>
      <w:r w:rsidR="007B4496" w:rsidRPr="0067046D">
        <w:rPr>
          <w:b w:val="0"/>
          <w:bCs w:val="0"/>
          <w:sz w:val="24"/>
          <w:szCs w:val="24"/>
        </w:rPr>
        <w:t xml:space="preserve">lábakat foglalja, így ezek </w:t>
      </w:r>
      <w:r w:rsidR="00E02237" w:rsidRPr="0067046D">
        <w:rPr>
          <w:b w:val="0"/>
          <w:bCs w:val="0"/>
          <w:sz w:val="24"/>
          <w:szCs w:val="24"/>
        </w:rPr>
        <w:t xml:space="preserve">másra való </w:t>
      </w:r>
      <w:r w:rsidR="007B4496" w:rsidRPr="0067046D">
        <w:rPr>
          <w:b w:val="0"/>
          <w:bCs w:val="0"/>
          <w:sz w:val="24"/>
          <w:szCs w:val="24"/>
        </w:rPr>
        <w:t>használata</w:t>
      </w:r>
      <w:r w:rsidR="00E02237" w:rsidRPr="0067046D">
        <w:rPr>
          <w:b w:val="0"/>
          <w:bCs w:val="0"/>
          <w:sz w:val="24"/>
          <w:szCs w:val="24"/>
        </w:rPr>
        <w:t xml:space="preserve"> sem lehetséges.</w:t>
      </w:r>
      <w:r w:rsidR="00050134" w:rsidRPr="0067046D">
        <w:rPr>
          <w:b w:val="0"/>
          <w:bCs w:val="0"/>
          <w:sz w:val="24"/>
          <w:szCs w:val="24"/>
        </w:rPr>
        <w:t xml:space="preserve"> Az I2C</w:t>
      </w:r>
      <w:r w:rsidR="00C7529E" w:rsidRPr="0067046D">
        <w:rPr>
          <w:b w:val="0"/>
          <w:bCs w:val="0"/>
          <w:sz w:val="24"/>
          <w:szCs w:val="24"/>
        </w:rPr>
        <w:t xml:space="preserve"> kommunikációhoz a</w:t>
      </w:r>
      <w:r w:rsidR="00050134" w:rsidRPr="0067046D">
        <w:rPr>
          <w:b w:val="0"/>
          <w:bCs w:val="0"/>
          <w:sz w:val="24"/>
          <w:szCs w:val="24"/>
        </w:rPr>
        <w:t xml:space="preserve"> </w:t>
      </w:r>
      <w:r w:rsidR="008F0F1D" w:rsidRPr="0067046D">
        <w:rPr>
          <w:b w:val="0"/>
          <w:bCs w:val="0"/>
          <w:sz w:val="24"/>
          <w:szCs w:val="24"/>
        </w:rPr>
        <w:t>21 és 22-es láb</w:t>
      </w:r>
      <w:r w:rsidR="003878C5" w:rsidRPr="0067046D">
        <w:rPr>
          <w:b w:val="0"/>
          <w:bCs w:val="0"/>
          <w:sz w:val="24"/>
          <w:szCs w:val="24"/>
        </w:rPr>
        <w:t xml:space="preserve">ak használhatóak, illetve </w:t>
      </w:r>
      <w:r w:rsidR="00225039" w:rsidRPr="0067046D">
        <w:rPr>
          <w:b w:val="0"/>
          <w:bCs w:val="0"/>
          <w:sz w:val="24"/>
          <w:szCs w:val="24"/>
        </w:rPr>
        <w:t>a 34, 35, 36, 3</w:t>
      </w:r>
      <w:r w:rsidR="004E73C3" w:rsidRPr="0067046D">
        <w:rPr>
          <w:b w:val="0"/>
          <w:bCs w:val="0"/>
          <w:sz w:val="24"/>
          <w:szCs w:val="24"/>
        </w:rPr>
        <w:t>9</w:t>
      </w:r>
      <w:r w:rsidR="00225039" w:rsidRPr="0067046D">
        <w:rPr>
          <w:b w:val="0"/>
          <w:bCs w:val="0"/>
          <w:sz w:val="24"/>
          <w:szCs w:val="24"/>
        </w:rPr>
        <w:t>-es lábak csak kimenetként funkcionálnak</w:t>
      </w:r>
      <w:r w:rsidR="00C217D5" w:rsidRPr="0067046D">
        <w:rPr>
          <w:b w:val="0"/>
          <w:bCs w:val="0"/>
          <w:sz w:val="24"/>
          <w:szCs w:val="24"/>
        </w:rPr>
        <w:t xml:space="preserve">, így például a multiplexer </w:t>
      </w:r>
      <w:r w:rsidR="005B4281" w:rsidRPr="0067046D">
        <w:rPr>
          <w:b w:val="0"/>
          <w:bCs w:val="0"/>
          <w:sz w:val="24"/>
          <w:szCs w:val="24"/>
        </w:rPr>
        <w:t>csatornaválasztásához szükséges kimeneti jelet ezekkel nem lehet létrehozni</w:t>
      </w:r>
      <w:r w:rsidR="00225039" w:rsidRPr="0067046D">
        <w:rPr>
          <w:b w:val="0"/>
          <w:bCs w:val="0"/>
          <w:sz w:val="24"/>
          <w:szCs w:val="24"/>
        </w:rPr>
        <w:t>.</w:t>
      </w:r>
      <w:r w:rsidR="003878C5" w:rsidRPr="0067046D">
        <w:rPr>
          <w:b w:val="0"/>
          <w:bCs w:val="0"/>
          <w:sz w:val="24"/>
          <w:szCs w:val="24"/>
        </w:rPr>
        <w:t xml:space="preserve"> </w:t>
      </w:r>
      <w:r w:rsidR="00E02237" w:rsidRPr="0067046D">
        <w:rPr>
          <w:b w:val="0"/>
          <w:bCs w:val="0"/>
          <w:sz w:val="24"/>
          <w:szCs w:val="24"/>
        </w:rPr>
        <w:t xml:space="preserve">Érdemes még kiemelni, hogy </w:t>
      </w:r>
      <w:r w:rsidR="00AC1CF2" w:rsidRPr="0067046D">
        <w:rPr>
          <w:b w:val="0"/>
          <w:bCs w:val="0"/>
          <w:sz w:val="24"/>
          <w:szCs w:val="24"/>
        </w:rPr>
        <w:t xml:space="preserve">ahhoz, hogy a mérések pontosak legyenek, fontos az ESP GND-jét is </w:t>
      </w:r>
      <w:r w:rsidR="00B72246" w:rsidRPr="0067046D">
        <w:rPr>
          <w:b w:val="0"/>
          <w:bCs w:val="0"/>
          <w:sz w:val="24"/>
          <w:szCs w:val="24"/>
        </w:rPr>
        <w:t>ugyanazon</w:t>
      </w:r>
      <w:r w:rsidR="00AC1CF2" w:rsidRPr="0067046D">
        <w:rPr>
          <w:b w:val="0"/>
          <w:bCs w:val="0"/>
          <w:sz w:val="24"/>
          <w:szCs w:val="24"/>
        </w:rPr>
        <w:t xml:space="preserve"> földpontra helyezni, mint a szenzoroké</w:t>
      </w:r>
      <w:r w:rsidR="00B72246" w:rsidRPr="0067046D">
        <w:rPr>
          <w:b w:val="0"/>
          <w:bCs w:val="0"/>
          <w:sz w:val="24"/>
          <w:szCs w:val="24"/>
        </w:rPr>
        <w:t>t</w:t>
      </w:r>
      <w:r w:rsidR="00AC1CF2" w:rsidRPr="0067046D">
        <w:rPr>
          <w:b w:val="0"/>
          <w:bCs w:val="0"/>
          <w:sz w:val="24"/>
          <w:szCs w:val="24"/>
        </w:rPr>
        <w:t xml:space="preserve">, illetve </w:t>
      </w:r>
      <w:r w:rsidR="00FE65B5" w:rsidRPr="0067046D">
        <w:rPr>
          <w:b w:val="0"/>
          <w:bCs w:val="0"/>
          <w:sz w:val="24"/>
          <w:szCs w:val="24"/>
        </w:rPr>
        <w:t>az ESP VIN lábára feszültséget kötve</w:t>
      </w:r>
      <w:r w:rsidR="00BF06A6" w:rsidRPr="0067046D">
        <w:rPr>
          <w:b w:val="0"/>
          <w:bCs w:val="0"/>
          <w:sz w:val="24"/>
          <w:szCs w:val="24"/>
        </w:rPr>
        <w:t xml:space="preserve"> üzemkész állapotba kerül a mikrokontroller.</w:t>
      </w:r>
      <w:sdt>
        <w:sdtPr>
          <w:rPr>
            <w:b w:val="0"/>
            <w:bCs w:val="0"/>
            <w:sz w:val="24"/>
            <w:szCs w:val="24"/>
          </w:rPr>
          <w:id w:val="109794184"/>
          <w:citation/>
        </w:sdtPr>
        <w:sdtContent>
          <w:r w:rsidR="00863DD4" w:rsidRPr="0067046D">
            <w:rPr>
              <w:b w:val="0"/>
              <w:bCs w:val="0"/>
              <w:sz w:val="24"/>
              <w:szCs w:val="24"/>
            </w:rPr>
            <w:fldChar w:fldCharType="begin"/>
          </w:r>
          <w:r w:rsidR="00863DD4" w:rsidRPr="0067046D">
            <w:rPr>
              <w:b w:val="0"/>
              <w:bCs w:val="0"/>
              <w:sz w:val="24"/>
              <w:szCs w:val="24"/>
            </w:rPr>
            <w:instrText xml:space="preserve"> CITATION ESPpinouts \l 1038 </w:instrText>
          </w:r>
          <w:r w:rsidR="00863DD4" w:rsidRPr="0067046D">
            <w:rPr>
              <w:b w:val="0"/>
              <w:bCs w:val="0"/>
              <w:sz w:val="24"/>
              <w:szCs w:val="24"/>
            </w:rPr>
            <w:fldChar w:fldCharType="separate"/>
          </w:r>
          <w:r w:rsidR="00A36CEC" w:rsidRPr="0067046D">
            <w:rPr>
              <w:b w:val="0"/>
              <w:bCs w:val="0"/>
              <w:sz w:val="24"/>
              <w:szCs w:val="24"/>
            </w:rPr>
            <w:t xml:space="preserve"> [13]</w:t>
          </w:r>
          <w:r w:rsidR="00863DD4" w:rsidRPr="0067046D">
            <w:rPr>
              <w:b w:val="0"/>
              <w:bCs w:val="0"/>
              <w:sz w:val="24"/>
              <w:szCs w:val="24"/>
            </w:rPr>
            <w:fldChar w:fldCharType="end"/>
          </w:r>
        </w:sdtContent>
      </w:sdt>
    </w:p>
    <w:p w14:paraId="36D72D21" w14:textId="43E35C7F" w:rsidR="00050134" w:rsidRPr="0067046D" w:rsidRDefault="00663C74" w:rsidP="0067046D">
      <w:pPr>
        <w:pStyle w:val="Kpalrs"/>
        <w:ind w:firstLine="709"/>
        <w:jc w:val="both"/>
        <w:rPr>
          <w:b w:val="0"/>
          <w:bCs w:val="0"/>
          <w:sz w:val="24"/>
          <w:szCs w:val="24"/>
        </w:rPr>
      </w:pPr>
      <w:r w:rsidRPr="0067046D">
        <w:rPr>
          <w:b w:val="0"/>
          <w:bCs w:val="0"/>
          <w:sz w:val="24"/>
          <w:szCs w:val="24"/>
        </w:rPr>
        <w:t>Fontosnak tartom megemlíteni itt, hogy a mért adathalmazt összetettebb módszerekkel is feldolgozom a laptopom segítségével, illetve a mérések vezérlését is laptoppal végzem, így az is része a számítási rendszernek.</w:t>
      </w:r>
    </w:p>
    <w:p w14:paraId="6A546CEB" w14:textId="1AE2B110" w:rsidR="00D029B1" w:rsidRPr="00050134" w:rsidRDefault="00050134" w:rsidP="00680626">
      <w:pPr>
        <w:spacing w:after="0" w:line="240" w:lineRule="auto"/>
        <w:ind w:firstLine="709"/>
        <w:jc w:val="left"/>
      </w:pPr>
      <w:r>
        <w:rPr>
          <w:b/>
          <w:bCs/>
        </w:rPr>
        <w:br w:type="page"/>
      </w:r>
    </w:p>
    <w:p w14:paraId="185730AC" w14:textId="51C7E4E9" w:rsidR="00E27C55" w:rsidRDefault="009C15AA" w:rsidP="00E22515">
      <w:pPr>
        <w:pStyle w:val="Cmsor2"/>
      </w:pPr>
      <w:bookmarkStart w:id="19" w:name="_Toc152890561"/>
      <w:r>
        <w:lastRenderedPageBreak/>
        <w:t>Érzékelő rendszer</w:t>
      </w:r>
      <w:bookmarkEnd w:id="19"/>
    </w:p>
    <w:p w14:paraId="56385F5C" w14:textId="265EEC17" w:rsidR="000115C7" w:rsidRDefault="00021024" w:rsidP="00680626">
      <w:pPr>
        <w:ind w:firstLine="709"/>
      </w:pPr>
      <w:r w:rsidRPr="00213EC4">
        <w:t>Az elektronikus orr érzékelés</w:t>
      </w:r>
      <w:r w:rsidR="00B72246">
        <w:t>é</w:t>
      </w:r>
      <w:r w:rsidRPr="00213EC4">
        <w:t>hez alapvetően</w:t>
      </w:r>
      <w:r w:rsidR="00987255" w:rsidRPr="00213EC4">
        <w:t xml:space="preserve"> szükséges</w:t>
      </w:r>
      <w:r w:rsidR="00B72246">
        <w:t xml:space="preserve"> </w:t>
      </w:r>
      <w:r w:rsidR="00F15F7F" w:rsidRPr="00213EC4">
        <w:t>eszközök</w:t>
      </w:r>
      <w:r w:rsidR="00987255" w:rsidRPr="00213EC4">
        <w:t xml:space="preserve"> a már említett MQ szenzorok. Ezek fém-oxid félvezető</w:t>
      </w:r>
      <w:r w:rsidR="008D434C" w:rsidRPr="00213EC4">
        <w:t xml:space="preserve"> </w:t>
      </w:r>
      <w:r w:rsidR="00987255" w:rsidRPr="00213EC4">
        <w:t>(MOS) alapú érzékelők, ami azt jelenti, hogy a működésük során egy fém-oxid bevonat vezetőképességének változása fogja mutatni a gáz koncentrációját.</w:t>
      </w:r>
      <w:r w:rsidR="00FB7586" w:rsidRPr="00213EC4">
        <w:t xml:space="preserve"> </w:t>
      </w:r>
    </w:p>
    <w:p w14:paraId="181109A6" w14:textId="34BCC180" w:rsidR="000115C7" w:rsidRDefault="000115C7" w:rsidP="00680626">
      <w:pPr>
        <w:ind w:firstLine="709"/>
      </w:pPr>
      <w:r>
        <w:t xml:space="preserve">Az MQ szenzorokból </w:t>
      </w:r>
      <w:r w:rsidR="00AF78B9">
        <w:t>egészen sok fellelhető, viszont én most kifejezetten az olcsóbbakat szeretném felhasználni, amik az MQ2, MQ3, MQ4, MQ5, MQ6, MQ7, MQ8, MQ9, MQ135 nev</w:t>
      </w:r>
      <w:r w:rsidR="00B72246">
        <w:t>űek</w:t>
      </w:r>
      <w:r w:rsidR="00AF78B9">
        <w:t xml:space="preserve">. Minden </w:t>
      </w:r>
      <w:r w:rsidR="00B72246">
        <w:t>szenzor</w:t>
      </w:r>
      <w:r w:rsidR="00AF78B9">
        <w:t xml:space="preserve"> eltérő gázokra érzékenyebb</w:t>
      </w:r>
      <w:r w:rsidR="00843AA0">
        <w:t>, illetve több átfedés</w:t>
      </w:r>
      <w:r w:rsidR="00381FFB">
        <w:t xml:space="preserve">ük is van. Például </w:t>
      </w:r>
      <w:r w:rsidR="00087FAA">
        <w:t xml:space="preserve">metánra </w:t>
      </w:r>
      <w:r w:rsidR="00465BA0">
        <w:t>az MQ2 és MQ4 is érzékeny, LPG-re az MQ5 és MQ6.</w:t>
      </w:r>
      <w:r w:rsidR="00E83E21">
        <w:t xml:space="preserve"> Felépítésük</w:t>
      </w:r>
      <w:r w:rsidR="00242A7A">
        <w:t xml:space="preserve"> többnyire</w:t>
      </w:r>
      <w:r w:rsidR="00E83E21">
        <w:t xml:space="preserve"> azonos, egyedüli különbség az érzékelésért </w:t>
      </w:r>
      <w:r w:rsidR="00242A7A">
        <w:t xml:space="preserve">felelős rétegben van, illetve néhány szenzor burkolata nem fém, </w:t>
      </w:r>
      <w:r w:rsidR="009F31CF">
        <w:t>hanem műanyag.</w:t>
      </w:r>
    </w:p>
    <w:p w14:paraId="67EBD7F9" w14:textId="493F254B" w:rsidR="009F31CF" w:rsidRPr="00213EC4" w:rsidRDefault="009F31CF" w:rsidP="00680626">
      <w:pPr>
        <w:ind w:firstLine="709"/>
      </w:pPr>
      <w:r>
        <w:t xml:space="preserve">A </w:t>
      </w:r>
      <w:r w:rsidR="00B72949">
        <w:t>teszteléshez, hogy tudjam, pontosan milyen koncentrációjú ammóniát mérek, használtam egy MQ13</w:t>
      </w:r>
      <w:r w:rsidR="00206996">
        <w:t>7 nevű, ammóniára érzékeny szenzort is.</w:t>
      </w:r>
      <w:r w:rsidR="00807D59">
        <w:t xml:space="preserve"> Érdemes </w:t>
      </w:r>
      <w:r w:rsidR="00EF2325">
        <w:t xml:space="preserve">itt is </w:t>
      </w:r>
      <w:r w:rsidR="00807D59">
        <w:t xml:space="preserve">megemlíteni, hogy </w:t>
      </w:r>
      <w:r w:rsidR="00EF2325">
        <w:t xml:space="preserve">az MQ137 ára </w:t>
      </w:r>
      <w:r w:rsidR="00777AF4">
        <w:t xml:space="preserve">~8000 Ft volt, a többi </w:t>
      </w:r>
      <w:r w:rsidR="00F87F4A">
        <w:t xml:space="preserve">fent </w:t>
      </w:r>
      <w:r w:rsidR="00777AF4">
        <w:t>felsorolt szenzor</w:t>
      </w:r>
      <w:r w:rsidR="00F87F4A">
        <w:t xml:space="preserve"> pedig egyenként </w:t>
      </w:r>
      <w:r w:rsidR="00A83FA6">
        <w:t xml:space="preserve">~600 </w:t>
      </w:r>
      <w:r w:rsidR="00E02D7C">
        <w:t>f</w:t>
      </w:r>
      <w:r w:rsidR="00A83FA6">
        <w:t>orintba kerültek</w:t>
      </w:r>
      <w:r w:rsidR="00717F21">
        <w:t xml:space="preserve"> (2023. március)</w:t>
      </w:r>
      <w:r w:rsidR="00A83FA6">
        <w:t>.</w:t>
      </w:r>
      <w:r w:rsidR="00BD1188">
        <w:t xml:space="preserve"> Ezek</w:t>
      </w:r>
      <w:r w:rsidR="00717F21">
        <w:t>ből</w:t>
      </w:r>
      <w:r w:rsidR="00BD1188">
        <w:t xml:space="preserve"> mindet a könnyebb használat érdekében </w:t>
      </w:r>
      <w:r w:rsidR="00752035">
        <w:t>úgy rendeltem, hogy egy-egy egyszerű áramkörre integrálva legyenek</w:t>
      </w:r>
      <w:r w:rsidR="004158C9">
        <w:t>, amit később részletesen is bemutatok.</w:t>
      </w:r>
      <w:r w:rsidR="00F87F4A">
        <w:t xml:space="preserve"> </w:t>
      </w:r>
      <w:r w:rsidR="0049404B">
        <w:t xml:space="preserve">Sajnos </w:t>
      </w:r>
      <w:r w:rsidR="00650641">
        <w:t>a szenzorok megbízhatósága</w:t>
      </w:r>
      <w:r w:rsidR="00F87467">
        <w:t xml:space="preserve"> és paraméteri</w:t>
      </w:r>
      <w:r w:rsidR="00650641">
        <w:t xml:space="preserve"> kétséges</w:t>
      </w:r>
      <w:r w:rsidR="00F87467">
        <w:t>ek</w:t>
      </w:r>
      <w:r w:rsidR="00650641">
        <w:t>, mivel nem mellékeltek adatlapot a szenzoroknak, így am</w:t>
      </w:r>
      <w:r w:rsidR="0042777C">
        <w:t xml:space="preserve">ely áramköri paraméterekre szükségem volt, azt számolással vagy mérésekkel tudtam </w:t>
      </w:r>
      <w:r w:rsidR="00F87F4A">
        <w:t>kihozni</w:t>
      </w:r>
      <w:r w:rsidR="00EA3E2A">
        <w:t xml:space="preserve">, ahol pedig </w:t>
      </w:r>
      <w:r w:rsidR="006A6C64">
        <w:t>adatlapi értékre volt szükség, ott megkerestem egy interneten fellelhető ugyan</w:t>
      </w:r>
      <w:r w:rsidR="00AB7E3F">
        <w:t xml:space="preserve">olyan szenzor </w:t>
      </w:r>
      <w:r w:rsidR="006A6C64">
        <w:t>adatlapját.</w:t>
      </w:r>
    </w:p>
    <w:p w14:paraId="6B2512EC" w14:textId="2DC277DE" w:rsidR="005C7F1C" w:rsidRPr="00213EC4" w:rsidRDefault="00183952" w:rsidP="00680626">
      <w:pPr>
        <w:ind w:firstLine="709"/>
      </w:pPr>
      <w:r w:rsidRPr="00213EC4">
        <w:t>A</w:t>
      </w:r>
      <w:r w:rsidR="0058578F">
        <w:t>z 5. ábrán látható maga a szenzor. A</w:t>
      </w:r>
      <w:r w:rsidRPr="00213EC4">
        <w:t xml:space="preserve"> </w:t>
      </w:r>
      <w:r w:rsidR="00466816">
        <w:t xml:space="preserve">tetején lévő </w:t>
      </w:r>
      <w:r w:rsidRPr="00213EC4">
        <w:t xml:space="preserve">védőháló azért fontos, hogy a szenzornak biztosíthassuk, hogy </w:t>
      </w:r>
      <w:r w:rsidR="00213E79" w:rsidRPr="00213EC4">
        <w:t xml:space="preserve">például por ne, hanem </w:t>
      </w:r>
      <w:r w:rsidRPr="00213EC4">
        <w:t>csak a gázrészecskék jutnak el hozzá, illetve védelmi szerepe is van, hogy ne robbanjon be gyúlékony gáz vizsgálata esetén a szenzor.</w:t>
      </w:r>
    </w:p>
    <w:p w14:paraId="5435A926" w14:textId="77777777" w:rsidR="007C6F58" w:rsidRPr="00213EC4" w:rsidRDefault="007C6F58" w:rsidP="0067046D">
      <w:pPr>
        <w:keepNext/>
        <w:ind w:firstLine="0"/>
        <w:jc w:val="center"/>
      </w:pPr>
      <w:r w:rsidRPr="00213EC4">
        <w:rPr>
          <w:noProof/>
        </w:rPr>
        <w:drawing>
          <wp:inline distT="0" distB="0" distL="0" distR="0" wp14:anchorId="3638E665" wp14:editId="050087BA">
            <wp:extent cx="3469673" cy="1850065"/>
            <wp:effectExtent l="0" t="0" r="0" b="0"/>
            <wp:docPr id="683588273" name="Kép 683588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882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5474" cy="189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5163" w14:textId="0FD3A23E" w:rsidR="005C7F1C" w:rsidRPr="00466816" w:rsidRDefault="00E85DAE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5</w:t>
      </w:r>
      <w:r>
        <w:fldChar w:fldCharType="end"/>
      </w:r>
      <w:r w:rsidR="007C6F58" w:rsidRPr="00213EC4">
        <w:t>. ábra - MQ2 szenzor</w:t>
      </w:r>
      <w:r w:rsidR="00183952" w:rsidRPr="00213EC4">
        <w:t xml:space="preserve"> a védőhálóval</w:t>
      </w:r>
      <w:sdt>
        <w:sdtPr>
          <w:id w:val="851607335"/>
          <w:citation/>
        </w:sdtPr>
        <w:sdtContent>
          <w:r w:rsidR="007C6F58" w:rsidRPr="00213EC4">
            <w:fldChar w:fldCharType="begin"/>
          </w:r>
          <w:r w:rsidR="00A36CEC">
            <w:instrText xml:space="preserve">CITATION MQs23 \l 1038 </w:instrText>
          </w:r>
          <w:r w:rsidR="007C6F58" w:rsidRPr="00213EC4">
            <w:fldChar w:fldCharType="separate"/>
          </w:r>
          <w:r w:rsidR="00A36CEC">
            <w:t xml:space="preserve"> [14]</w:t>
          </w:r>
          <w:r w:rsidR="007C6F58" w:rsidRPr="00213EC4">
            <w:fldChar w:fldCharType="end"/>
          </w:r>
        </w:sdtContent>
      </w:sdt>
    </w:p>
    <w:p w14:paraId="782B0BA4" w14:textId="13708C78" w:rsidR="004158C9" w:rsidRDefault="00987255" w:rsidP="00680626">
      <w:pPr>
        <w:keepNext/>
        <w:ind w:firstLine="709"/>
      </w:pPr>
      <w:r w:rsidRPr="00213EC4">
        <w:lastRenderedPageBreak/>
        <w:t>A</w:t>
      </w:r>
      <w:r w:rsidR="004B2DCD" w:rsidRPr="00213EC4">
        <w:t xml:space="preserve"> </w:t>
      </w:r>
      <w:r w:rsidR="00466816">
        <w:t>6.</w:t>
      </w:r>
      <w:r w:rsidRPr="00213EC4">
        <w:t xml:space="preserve"> ábrán </w:t>
      </w:r>
      <w:r w:rsidR="00201F85">
        <w:t xml:space="preserve">látható </w:t>
      </w:r>
      <w:r w:rsidRPr="00213EC4">
        <w:t>H pontok közötti vezeték fogja az üzemi hőmérsékletet (150-300°C</w:t>
      </w:r>
      <w:r w:rsidR="003B485D" w:rsidRPr="00213EC4">
        <w:rPr>
          <w:vertAlign w:val="superscript"/>
        </w:rPr>
        <w:t xml:space="preserve"> </w:t>
      </w:r>
      <w:sdt>
        <w:sdtPr>
          <w:rPr>
            <w:vertAlign w:val="superscript"/>
          </w:rPr>
          <w:id w:val="-172947762"/>
          <w:citation/>
        </w:sdtPr>
        <w:sdtContent>
          <w:r w:rsidR="003B485D" w:rsidRPr="00213EC4">
            <w:rPr>
              <w:vertAlign w:val="superscript"/>
            </w:rPr>
            <w:fldChar w:fldCharType="begin"/>
          </w:r>
          <w:r w:rsidR="00A36CEC">
            <w:instrText xml:space="preserve">CITATION MQtemp \l 1038 </w:instrText>
          </w:r>
          <w:r w:rsidR="003B485D" w:rsidRPr="00213EC4">
            <w:rPr>
              <w:vertAlign w:val="superscript"/>
            </w:rPr>
            <w:fldChar w:fldCharType="separate"/>
          </w:r>
          <w:r w:rsidR="00A36CEC">
            <w:rPr>
              <w:noProof/>
            </w:rPr>
            <w:t>[15]</w:t>
          </w:r>
          <w:r w:rsidR="003B485D" w:rsidRPr="00213EC4">
            <w:rPr>
              <w:vertAlign w:val="superscript"/>
            </w:rPr>
            <w:fldChar w:fldCharType="end"/>
          </w:r>
        </w:sdtContent>
      </w:sdt>
      <w:r w:rsidR="00BC4E37" w:rsidRPr="00213EC4">
        <w:rPr>
          <w:vertAlign w:val="superscript"/>
        </w:rPr>
        <w:t xml:space="preserve"> </w:t>
      </w:r>
      <w:r w:rsidR="00436307" w:rsidRPr="00213EC4">
        <w:t xml:space="preserve">) </w:t>
      </w:r>
      <w:r w:rsidRPr="00213EC4">
        <w:t xml:space="preserve">biztosítani az </w:t>
      </w:r>
      <w:r w:rsidR="00606EE1" w:rsidRPr="00213EC4">
        <w:t>fém-oxid</w:t>
      </w:r>
      <w:r w:rsidR="001D25AC" w:rsidRPr="00213EC4">
        <w:t xml:space="preserve"> bevonatú vezetőnek</w:t>
      </w:r>
      <w:r w:rsidRPr="00213EC4">
        <w:t xml:space="preserve">, az A és B pontok között pedig </w:t>
      </w:r>
      <w:r w:rsidR="0072088C">
        <w:t xml:space="preserve">ezen vezetőn </w:t>
      </w:r>
      <w:r w:rsidR="00441B5F">
        <w:t>eső feszültséget mérhetjük, mely a vezető ellenállásának változásával együtt változik.</w:t>
      </w:r>
    </w:p>
    <w:p w14:paraId="6DEF0DC3" w14:textId="1BDFEA45" w:rsidR="004158C9" w:rsidRDefault="004158C9" w:rsidP="0067046D">
      <w:pPr>
        <w:keepNext/>
        <w:ind w:firstLine="0"/>
        <w:jc w:val="center"/>
      </w:pPr>
      <w:r w:rsidRPr="00213EC4">
        <w:rPr>
          <w:noProof/>
        </w:rPr>
        <w:drawing>
          <wp:inline distT="0" distB="0" distL="0" distR="0" wp14:anchorId="1CEDB4B2" wp14:editId="6639DD5A">
            <wp:extent cx="4020820" cy="1945640"/>
            <wp:effectExtent l="0" t="0" r="0" b="0"/>
            <wp:docPr id="13" name="Kép 13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82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3EE2" w14:textId="4619F2D1" w:rsidR="004158C9" w:rsidRDefault="00E85DAE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6</w:t>
      </w:r>
      <w:r>
        <w:fldChar w:fldCharType="end"/>
      </w:r>
      <w:r w:rsidR="004158C9">
        <w:t xml:space="preserve">. ábra - </w:t>
      </w:r>
      <w:r w:rsidR="004158C9" w:rsidRPr="0057174E">
        <w:t>MQ szenzor a védőháló nélkül</w:t>
      </w:r>
      <w:r w:rsidR="004158C9">
        <w:t xml:space="preserve"> </w:t>
      </w:r>
      <w:sdt>
        <w:sdtPr>
          <w:id w:val="-1761595526"/>
          <w:citation/>
        </w:sdtPr>
        <w:sdtContent>
          <w:r w:rsidR="004158C9">
            <w:fldChar w:fldCharType="begin"/>
          </w:r>
          <w:r w:rsidR="00A36CEC">
            <w:instrText xml:space="preserve">CITATION MQs23 \l 1038 </w:instrText>
          </w:r>
          <w:r w:rsidR="004158C9">
            <w:fldChar w:fldCharType="separate"/>
          </w:r>
          <w:r w:rsidR="00A36CEC">
            <w:t>[14]</w:t>
          </w:r>
          <w:r w:rsidR="004158C9">
            <w:fldChar w:fldCharType="end"/>
          </w:r>
        </w:sdtContent>
      </w:sdt>
    </w:p>
    <w:p w14:paraId="7A3E5A6D" w14:textId="38B97AD7" w:rsidR="002A7AF3" w:rsidRPr="00213EC4" w:rsidRDefault="00BC4E37" w:rsidP="00680626">
      <w:pPr>
        <w:ind w:firstLine="709"/>
      </w:pPr>
      <w:r w:rsidRPr="00213EC4">
        <w:t>A magas üzemi hőmérsékletet egy 33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Pr="00213EC4">
        <w:t xml:space="preserve">-os </w:t>
      </w:r>
      <w:r w:rsidR="00437F1C" w:rsidRPr="00213EC4">
        <w:t xml:space="preserve">nikkel-króm tekercs </w:t>
      </w:r>
      <w:r w:rsidRPr="00213EC4">
        <w:t>5V</w:t>
      </w:r>
      <w:r w:rsidR="006A666A" w:rsidRPr="00213EC4">
        <w:t xml:space="preserve"> feszültséggel</w:t>
      </w:r>
      <w:r w:rsidRPr="00213EC4">
        <w:t xml:space="preserve"> való táplálásával érjük el, ami így azt jelenti, hogy egy szenzor működéséhez szükséges áram ~150mA, így 10 szenzorhoz nagyjából 1.5A áram kell. Ez mikrokontrolleres környezetben igen nagy, főleg, ha összevetjük az ESP32 ~35mA-es áramfelvételével.</w:t>
      </w:r>
    </w:p>
    <w:p w14:paraId="0E48AC3D" w14:textId="23595CAE" w:rsidR="00906180" w:rsidRPr="00213EC4" w:rsidRDefault="00AC63A4" w:rsidP="00680626">
      <w:pPr>
        <w:ind w:firstLine="709"/>
      </w:pPr>
      <w:r w:rsidRPr="00213EC4">
        <w:t>A</w:t>
      </w:r>
      <w:r w:rsidR="00523513" w:rsidRPr="00213EC4">
        <w:t>z érzékelő elem</w:t>
      </w:r>
      <w:r w:rsidR="00DB659F">
        <w:t xml:space="preserve"> (MQ2 szenzor esetén)</w:t>
      </w:r>
      <w:r w:rsidR="00523513" w:rsidRPr="00213EC4">
        <w:t xml:space="preserve"> egy </w:t>
      </w:r>
      <w:r w:rsidR="008612AB" w:rsidRPr="00213EC4">
        <w:t xml:space="preserve">Ón-dioxid </w:t>
      </w:r>
      <w:r w:rsidR="00A550CD" w:rsidRPr="00213EC4">
        <w:t>(SnO</w:t>
      </w:r>
      <w:r w:rsidR="00A550CD" w:rsidRPr="00213EC4">
        <w:rPr>
          <w:vertAlign w:val="subscript"/>
        </w:rPr>
        <w:t>2</w:t>
      </w:r>
      <w:r w:rsidR="00A550CD" w:rsidRPr="00213EC4">
        <w:t>) réteg</w:t>
      </w:r>
      <w:r w:rsidR="00251110" w:rsidRPr="00213EC4">
        <w:t xml:space="preserve">, ami egy </w:t>
      </w:r>
      <w:r w:rsidR="00A9726C" w:rsidRPr="00213EC4">
        <w:t>a</w:t>
      </w:r>
      <w:r w:rsidR="00251110" w:rsidRPr="00213EC4">
        <w:t xml:space="preserve">lumínium-oxid </w:t>
      </w:r>
      <w:r w:rsidR="00935E3B" w:rsidRPr="00213EC4">
        <w:t>(Al</w:t>
      </w:r>
      <w:r w:rsidR="00935E3B" w:rsidRPr="00213EC4">
        <w:rPr>
          <w:vertAlign w:val="subscript"/>
        </w:rPr>
        <w:t>2</w:t>
      </w:r>
      <w:r w:rsidR="00935E3B" w:rsidRPr="00213EC4">
        <w:t>O</w:t>
      </w:r>
      <w:r w:rsidR="00935E3B" w:rsidRPr="00213EC4">
        <w:rPr>
          <w:vertAlign w:val="subscript"/>
        </w:rPr>
        <w:t>3</w:t>
      </w:r>
      <w:r w:rsidR="00935E3B" w:rsidRPr="00213EC4">
        <w:t xml:space="preserve">) </w:t>
      </w:r>
      <w:r w:rsidR="00251110" w:rsidRPr="00213EC4">
        <w:t xml:space="preserve">alapú kerámiahengeren helyezkedik el, ahogy a </w:t>
      </w:r>
      <w:r w:rsidR="00482E90">
        <w:t>7.</w:t>
      </w:r>
      <w:r w:rsidR="00251110" w:rsidRPr="00213EC4">
        <w:t xml:space="preserve"> </w:t>
      </w:r>
      <w:r w:rsidR="00482E90">
        <w:t>ábrán</w:t>
      </w:r>
      <w:r w:rsidR="00251110" w:rsidRPr="00213EC4">
        <w:t xml:space="preserve"> is látható. </w:t>
      </w:r>
      <w:r w:rsidR="00A9726C" w:rsidRPr="00213EC4">
        <w:t>Az alumínium-oxid alapú kerámia</w:t>
      </w:r>
      <w:r w:rsidR="004D298A" w:rsidRPr="00213EC4">
        <w:t xml:space="preserve"> </w:t>
      </w:r>
      <w:r w:rsidR="00F25F3C" w:rsidRPr="00213EC4">
        <w:t xml:space="preserve">a fűtés hatékonysága és </w:t>
      </w:r>
      <w:r w:rsidR="008C7ED8" w:rsidRPr="00213EC4">
        <w:t xml:space="preserve">folyamatos </w:t>
      </w:r>
      <w:r w:rsidR="00BE59BF" w:rsidRPr="00213EC4">
        <w:t xml:space="preserve">üzemi hőmérséklet biztosítása miatt </w:t>
      </w:r>
      <w:r w:rsidR="00B669E2" w:rsidRPr="00213EC4">
        <w:t>fontos elem.</w:t>
      </w:r>
      <w:r w:rsidR="002315AC" w:rsidRPr="00213EC4">
        <w:t xml:space="preserve"> Ezeken felül az érzékelőhöz kapcsolódik egy platina vezeték, ami</w:t>
      </w:r>
      <w:r w:rsidR="008B1C8E" w:rsidRPr="00213EC4">
        <w:t xml:space="preserve">nek segítségével a megfelelő 5V-os mérési </w:t>
      </w:r>
      <w:r w:rsidR="006D4020" w:rsidRPr="00213EC4">
        <w:t>tápfeszültséget visszük a szenzorra.</w:t>
      </w:r>
    </w:p>
    <w:p w14:paraId="7E704D42" w14:textId="2C147002" w:rsidR="008907F9" w:rsidRPr="00213EC4" w:rsidRDefault="00A04BBA" w:rsidP="0067046D">
      <w:pPr>
        <w:keepNext/>
        <w:ind w:firstLine="0"/>
        <w:jc w:val="center"/>
      </w:pPr>
      <w:r w:rsidRPr="00213EC4">
        <w:rPr>
          <w:noProof/>
        </w:rPr>
        <w:drawing>
          <wp:inline distT="0" distB="0" distL="0" distR="0" wp14:anchorId="35E62099" wp14:editId="3E717E05">
            <wp:extent cx="3792594" cy="2073349"/>
            <wp:effectExtent l="0" t="0" r="0" b="3175"/>
            <wp:docPr id="1920217080" name="Kép 1920217080" descr="A képen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7080" name="Kép 1" descr="A képen képernyőkép, tervezés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1717" cy="21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73D" w14:textId="7979C824" w:rsidR="008907F9" w:rsidRPr="008907F9" w:rsidRDefault="00E85DAE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7</w:t>
      </w:r>
      <w:r>
        <w:fldChar w:fldCharType="end"/>
      </w:r>
      <w:r w:rsidR="00E90C54" w:rsidRPr="00DC308F">
        <w:t xml:space="preserve">. ábra - Érzékelő elem felépítése </w:t>
      </w:r>
      <w:sdt>
        <w:sdtPr>
          <w:id w:val="477419968"/>
          <w:citation/>
        </w:sdtPr>
        <w:sdtContent>
          <w:r w:rsidR="00E90C54" w:rsidRPr="00DC308F">
            <w:fldChar w:fldCharType="begin"/>
          </w:r>
          <w:r w:rsidR="00A36CEC">
            <w:instrText xml:space="preserve">CITATION MQs23 \l 1038 </w:instrText>
          </w:r>
          <w:r w:rsidR="00E90C54" w:rsidRPr="00DC308F">
            <w:fldChar w:fldCharType="separate"/>
          </w:r>
          <w:r w:rsidR="00A36CEC">
            <w:t>[14]</w:t>
          </w:r>
          <w:r w:rsidR="00E90C54" w:rsidRPr="00DC308F">
            <w:fldChar w:fldCharType="end"/>
          </w:r>
        </w:sdtContent>
      </w:sdt>
    </w:p>
    <w:p w14:paraId="5507E623" w14:textId="4EA54443" w:rsidR="00A669DC" w:rsidRDefault="00A669DC" w:rsidP="00680626">
      <w:pPr>
        <w:spacing w:after="0" w:line="240" w:lineRule="auto"/>
        <w:ind w:firstLine="709"/>
        <w:jc w:val="left"/>
      </w:pPr>
      <w:r>
        <w:br w:type="page"/>
      </w:r>
    </w:p>
    <w:p w14:paraId="06B67FFF" w14:textId="5583472D" w:rsidR="00A669DC" w:rsidRDefault="00DC2693" w:rsidP="00680626">
      <w:pPr>
        <w:keepNext/>
        <w:tabs>
          <w:tab w:val="left" w:pos="7797"/>
        </w:tabs>
        <w:ind w:firstLine="709"/>
      </w:pPr>
      <w:r w:rsidRPr="00213EC4">
        <w:lastRenderedPageBreak/>
        <w:t xml:space="preserve">Maga az érzékelés úgy működik, hogy </w:t>
      </w:r>
      <w:r w:rsidR="002262BE" w:rsidRPr="00213EC4">
        <w:t>az ón-dioxid magas hőmérsékletre való fűtése után</w:t>
      </w:r>
      <w:r w:rsidR="00FA2DEB" w:rsidRPr="00213EC4">
        <w:t>,</w:t>
      </w:r>
      <w:r w:rsidR="002262BE" w:rsidRPr="00213EC4">
        <w:t xml:space="preserve"> </w:t>
      </w:r>
      <w:r w:rsidR="007D66F9" w:rsidRPr="00213EC4">
        <w:t xml:space="preserve">ha tiszta a levegő, </w:t>
      </w:r>
      <w:r w:rsidR="00E42BED" w:rsidRPr="00213EC4">
        <w:t>a felületére oxigén molekulák</w:t>
      </w:r>
      <w:r w:rsidR="00033741" w:rsidRPr="00213EC4">
        <w:t xml:space="preserve"> kötődnek</w:t>
      </w:r>
      <w:r w:rsidR="00FA2DEB" w:rsidRPr="00213EC4">
        <w:t xml:space="preserve">, </w:t>
      </w:r>
      <w:r w:rsidR="007D66F9" w:rsidRPr="00213EC4">
        <w:t xml:space="preserve">amik magukhoz vonzzák az </w:t>
      </w:r>
      <w:r w:rsidR="00F8013B" w:rsidRPr="00213EC4">
        <w:t xml:space="preserve">ón-dioxid </w:t>
      </w:r>
      <w:r w:rsidR="00F215A5" w:rsidRPr="00213EC4">
        <w:t xml:space="preserve">vezetési </w:t>
      </w:r>
      <w:r w:rsidR="00ED7623" w:rsidRPr="00213EC4">
        <w:t>sávjában</w:t>
      </w:r>
      <w:r w:rsidR="00F215A5" w:rsidRPr="00213EC4">
        <w:t xml:space="preserve"> </w:t>
      </w:r>
      <w:r w:rsidR="00654862">
        <w:t xml:space="preserve">lévő </w:t>
      </w:r>
      <w:r w:rsidR="002B069F">
        <w:t>elektronokat.</w:t>
      </w:r>
    </w:p>
    <w:p w14:paraId="5A8A89FD" w14:textId="2845540F" w:rsidR="00A669DC" w:rsidRDefault="00A669DC" w:rsidP="0067046D">
      <w:pPr>
        <w:keepNext/>
        <w:tabs>
          <w:tab w:val="left" w:pos="7797"/>
        </w:tabs>
        <w:ind w:firstLine="0"/>
        <w:jc w:val="center"/>
      </w:pPr>
      <w:r w:rsidRPr="00213EC4">
        <w:rPr>
          <w:noProof/>
        </w:rPr>
        <w:drawing>
          <wp:inline distT="0" distB="0" distL="0" distR="0" wp14:anchorId="124D1B8D" wp14:editId="3326B130">
            <wp:extent cx="3430395" cy="2286000"/>
            <wp:effectExtent l="0" t="0" r="0" b="0"/>
            <wp:docPr id="1336467854" name="Kép 1336467854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67854" name="Kép 2" descr="A képen szöveg, képernyőkép, Betűtípus, tervezé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11" cy="229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12AF" w14:textId="618D8685" w:rsidR="00A669DC" w:rsidRDefault="00E85DAE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8</w:t>
      </w:r>
      <w:r>
        <w:fldChar w:fldCharType="end"/>
      </w:r>
      <w:r w:rsidR="00A669DC">
        <w:t xml:space="preserve">. ábra - </w:t>
      </w:r>
      <w:r w:rsidR="00A669DC" w:rsidRPr="00761077">
        <w:t xml:space="preserve">Érzékelő tiszta levegő esetén </w:t>
      </w:r>
      <w:sdt>
        <w:sdtPr>
          <w:id w:val="1569459473"/>
          <w:citation/>
        </w:sdtPr>
        <w:sdtContent>
          <w:r w:rsidR="00A669DC">
            <w:fldChar w:fldCharType="begin"/>
          </w:r>
          <w:r w:rsidR="00A36CEC">
            <w:instrText xml:space="preserve">CITATION MQs23 \l 1038 </w:instrText>
          </w:r>
          <w:r w:rsidR="00A669DC">
            <w:fldChar w:fldCharType="separate"/>
          </w:r>
          <w:r w:rsidR="00A36CEC">
            <w:t>[14]</w:t>
          </w:r>
          <w:r w:rsidR="00A669DC">
            <w:fldChar w:fldCharType="end"/>
          </w:r>
        </w:sdtContent>
      </w:sdt>
    </w:p>
    <w:p w14:paraId="42C461CE" w14:textId="4A38637B" w:rsidR="00DC308F" w:rsidRDefault="00927344" w:rsidP="00680626">
      <w:pPr>
        <w:ind w:firstLine="709"/>
        <w:rPr>
          <w:noProof/>
        </w:rPr>
      </w:pPr>
      <w:r>
        <w:rPr>
          <w:noProof/>
        </w:rPr>
        <w:t>Az oxigénmolekuláknál lévő elektronok</w:t>
      </w:r>
      <w:r w:rsidR="00540F35">
        <w:rPr>
          <w:noProof/>
        </w:rPr>
        <w:t xml:space="preserve"> ezáltal egy </w:t>
      </w:r>
      <w:r w:rsidR="00121AF0">
        <w:rPr>
          <w:noProof/>
        </w:rPr>
        <w:t xml:space="preserve">kiürített </w:t>
      </w:r>
      <w:r w:rsidR="000F1FF9">
        <w:rPr>
          <w:noProof/>
        </w:rPr>
        <w:t>tartományt</w:t>
      </w:r>
      <w:r w:rsidR="00121AF0">
        <w:rPr>
          <w:noProof/>
        </w:rPr>
        <w:t xml:space="preserve"> hoznak létre</w:t>
      </w:r>
      <w:r w:rsidR="00A34BB6">
        <w:rPr>
          <w:noProof/>
        </w:rPr>
        <w:t xml:space="preserve">, </w:t>
      </w:r>
      <w:r w:rsidR="00B23B8F">
        <w:rPr>
          <w:noProof/>
        </w:rPr>
        <w:t xml:space="preserve">„lekötnek” elektronokat közvetlenül a felszín alatt. Ez azt jelenti, hogy csökken a szabad töltéshordozók, vezetésre képes szabad elektronok száma, </w:t>
      </w:r>
      <w:r w:rsidR="00343236">
        <w:rPr>
          <w:noProof/>
        </w:rPr>
        <w:t>így nő az érzékelő elem ellenállása.</w:t>
      </w:r>
    </w:p>
    <w:p w14:paraId="28977BD1" w14:textId="358E3F12" w:rsidR="00C95A3A" w:rsidRDefault="00343236" w:rsidP="00680626">
      <w:pPr>
        <w:ind w:firstLine="709"/>
        <w:rPr>
          <w:noProof/>
        </w:rPr>
      </w:pPr>
      <w:r>
        <w:rPr>
          <w:noProof/>
        </w:rPr>
        <w:t>Ha</w:t>
      </w:r>
      <w:r w:rsidR="00335996">
        <w:rPr>
          <w:noProof/>
        </w:rPr>
        <w:t xml:space="preserve"> redukáló</w:t>
      </w:r>
      <w:r w:rsidR="005A1C68">
        <w:rPr>
          <w:noProof/>
        </w:rPr>
        <w:t>/gyúlékony</w:t>
      </w:r>
      <w:r>
        <w:rPr>
          <w:noProof/>
        </w:rPr>
        <w:t xml:space="preserve"> </w:t>
      </w:r>
      <w:r w:rsidR="00694B27">
        <w:rPr>
          <w:noProof/>
        </w:rPr>
        <w:t xml:space="preserve">gázzal </w:t>
      </w:r>
      <w:r w:rsidR="00335996">
        <w:rPr>
          <w:noProof/>
        </w:rPr>
        <w:t>(</w:t>
      </w:r>
      <w:r w:rsidR="00FE772E">
        <w:rPr>
          <w:noProof/>
        </w:rPr>
        <w:t xml:space="preserve">pl. </w:t>
      </w:r>
      <w:r w:rsidR="00AA5BCD">
        <w:rPr>
          <w:noProof/>
        </w:rPr>
        <w:t>hidrogén</w:t>
      </w:r>
      <w:r w:rsidR="005A1C68">
        <w:rPr>
          <w:noProof/>
        </w:rPr>
        <w:t>,</w:t>
      </w:r>
      <w:r w:rsidR="000600F4">
        <w:rPr>
          <w:noProof/>
        </w:rPr>
        <w:t xml:space="preserve"> </w:t>
      </w:r>
      <w:r w:rsidR="000600F4">
        <w:t>propán-bután</w:t>
      </w:r>
      <w:r w:rsidR="00335996">
        <w:rPr>
          <w:noProof/>
        </w:rPr>
        <w:t xml:space="preserve">) </w:t>
      </w:r>
      <w:r w:rsidR="00694B27">
        <w:rPr>
          <w:noProof/>
        </w:rPr>
        <w:t>érintkezik a szenzor</w:t>
      </w:r>
      <w:r w:rsidR="00AA5BCD">
        <w:rPr>
          <w:noProof/>
        </w:rPr>
        <w:t>, a félvezető felületén lévő oxigén molekulá</w:t>
      </w:r>
      <w:r w:rsidR="00432FC8">
        <w:rPr>
          <w:noProof/>
        </w:rPr>
        <w:t xml:space="preserve">val kapcsolódik </w:t>
      </w:r>
      <w:r w:rsidR="000600F4">
        <w:rPr>
          <w:noProof/>
        </w:rPr>
        <w:t>és elvonja azt,</w:t>
      </w:r>
      <w:r w:rsidR="00432FC8">
        <w:rPr>
          <w:noProof/>
        </w:rPr>
        <w:t xml:space="preserve"> amivel így az eredetileg tiszta levegőn </w:t>
      </w:r>
      <w:r w:rsidR="00AD1F02">
        <w:rPr>
          <w:noProof/>
        </w:rPr>
        <w:t>az oxigénhez kapcsolódott elektron visszakerül a vezetési sávba, nő a szabad elektronok száma, így csökken az érzékelő ellenállása.</w:t>
      </w:r>
      <w:r w:rsidR="00233AAD">
        <w:rPr>
          <w:noProof/>
        </w:rPr>
        <w:t xml:space="preserve"> </w:t>
      </w:r>
      <w:sdt>
        <w:sdtPr>
          <w:rPr>
            <w:noProof/>
          </w:rPr>
          <w:id w:val="825093148"/>
          <w:citation/>
        </w:sdtPr>
        <w:sdtContent>
          <w:r w:rsidR="00233AAD">
            <w:rPr>
              <w:noProof/>
            </w:rPr>
            <w:fldChar w:fldCharType="begin"/>
          </w:r>
          <w:r w:rsidR="00A36CEC">
            <w:rPr>
              <w:noProof/>
            </w:rPr>
            <w:instrText xml:space="preserve">CITATION MQs23 \l 1038 </w:instrText>
          </w:r>
          <w:r w:rsidR="00233AAD">
            <w:rPr>
              <w:noProof/>
            </w:rPr>
            <w:fldChar w:fldCharType="separate"/>
          </w:r>
          <w:r w:rsidR="00A36CEC">
            <w:rPr>
              <w:noProof/>
            </w:rPr>
            <w:t>[14]</w:t>
          </w:r>
          <w:r w:rsidR="00233AAD">
            <w:rPr>
              <w:noProof/>
            </w:rPr>
            <w:fldChar w:fldCharType="end"/>
          </w:r>
        </w:sdtContent>
      </w:sdt>
    </w:p>
    <w:p w14:paraId="392D0D1E" w14:textId="77777777" w:rsidR="00A669DC" w:rsidRDefault="00A669DC" w:rsidP="00E22515">
      <w:pPr>
        <w:pStyle w:val="Kpalrs"/>
      </w:pPr>
      <w:r>
        <w:drawing>
          <wp:inline distT="0" distB="0" distL="0" distR="0" wp14:anchorId="1B664CE3" wp14:editId="4CD0643A">
            <wp:extent cx="3444240" cy="2296160"/>
            <wp:effectExtent l="0" t="0" r="3810" b="8890"/>
            <wp:docPr id="2141089139" name="Kép 2141089139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89139" name="Kép 3" descr="A képen szöveg, képernyőkép, tervezé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3A840" w14:textId="53D9A7EB" w:rsidR="00A669DC" w:rsidRPr="00A669DC" w:rsidRDefault="00C95A3A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9</w:t>
      </w:r>
      <w:r>
        <w:fldChar w:fldCharType="end"/>
      </w:r>
      <w:r>
        <w:t>. ábra - Érzékelő gáz jelenlétében</w:t>
      </w:r>
      <w:r w:rsidR="00C12764">
        <w:t xml:space="preserve"> </w:t>
      </w:r>
      <w:sdt>
        <w:sdtPr>
          <w:id w:val="1126516248"/>
          <w:citation/>
        </w:sdtPr>
        <w:sdtContent>
          <w:r w:rsidR="00C12764">
            <w:fldChar w:fldCharType="begin"/>
          </w:r>
          <w:r w:rsidR="00A36CEC">
            <w:instrText xml:space="preserve">CITATION MQs23 \l 1038 </w:instrText>
          </w:r>
          <w:r w:rsidR="00C12764">
            <w:fldChar w:fldCharType="separate"/>
          </w:r>
          <w:r w:rsidR="00A36CEC">
            <w:t>[14]</w:t>
          </w:r>
          <w:r w:rsidR="00C12764">
            <w:fldChar w:fldCharType="end"/>
          </w:r>
        </w:sdtContent>
      </w:sdt>
    </w:p>
    <w:p w14:paraId="5B892064" w14:textId="61026FFA" w:rsidR="00F34292" w:rsidRDefault="00987255" w:rsidP="00680626">
      <w:pPr>
        <w:keepNext/>
        <w:ind w:firstLine="709"/>
        <w:jc w:val="left"/>
      </w:pPr>
      <w:r w:rsidRPr="00213EC4">
        <w:lastRenderedPageBreak/>
        <w:t>Az MQ szenzorokat a prototípushoz áramkörre építve szereztem be, hogy könnyebb legyen tesztelni őket. Az áramkör</w:t>
      </w:r>
      <w:r w:rsidR="009133F1">
        <w:t>ök felépítése</w:t>
      </w:r>
      <w:r w:rsidR="00F50A85">
        <w:t xml:space="preserve"> </w:t>
      </w:r>
      <w:r w:rsidR="009133F1">
        <w:t xml:space="preserve">megegyezik, </w:t>
      </w:r>
      <w:r w:rsidR="00F50A85">
        <w:t xml:space="preserve">de néhány </w:t>
      </w:r>
      <w:r w:rsidR="006909EE">
        <w:t xml:space="preserve">áramköri elem (pl. RL) </w:t>
      </w:r>
      <w:r w:rsidR="009133F1">
        <w:t xml:space="preserve">értéke viszont </w:t>
      </w:r>
      <w:r w:rsidR="009764F4">
        <w:t>eltér a különböző szenzorok áramkörén</w:t>
      </w:r>
      <w:r w:rsidR="006909EE">
        <w:t xml:space="preserve">. A </w:t>
      </w:r>
      <w:r w:rsidR="00FA5B6E">
        <w:t xml:space="preserve">kapcsolási rajz </w:t>
      </w:r>
      <w:r w:rsidR="001C5FB9">
        <w:t>a 10. ábrán</w:t>
      </w:r>
      <w:r w:rsidRPr="00213EC4">
        <w:t xml:space="preserve"> látható:</w:t>
      </w:r>
      <w:r w:rsidR="00F34292" w:rsidRPr="00F34292">
        <w:rPr>
          <w:noProof/>
        </w:rPr>
        <w:t xml:space="preserve"> </w:t>
      </w:r>
      <w:r w:rsidR="00F34292">
        <w:rPr>
          <w:noProof/>
        </w:rPr>
        <w:drawing>
          <wp:inline distT="0" distB="0" distL="0" distR="0" wp14:anchorId="4CCA1853" wp14:editId="00140AC3">
            <wp:extent cx="5924550" cy="2790825"/>
            <wp:effectExtent l="0" t="0" r="0" b="9525"/>
            <wp:docPr id="1161391328" name="Kép 1161391328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91328" name="Kép 1" descr="A képen szöveg, diagram, sor, Diagra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17C0E" w14:textId="74EB96D3" w:rsidR="00987255" w:rsidRPr="00213EC4" w:rsidRDefault="00E85DAE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10</w:t>
      </w:r>
      <w:r>
        <w:fldChar w:fldCharType="end"/>
      </w:r>
      <w:r w:rsidR="00F34292">
        <w:t xml:space="preserve">. ábra - </w:t>
      </w:r>
      <w:r w:rsidR="00F34292" w:rsidRPr="007106D7">
        <w:t>MQ szenzor áramköri raj</w:t>
      </w:r>
      <w:r w:rsidR="00B72246">
        <w:t>z</w:t>
      </w:r>
      <w:r w:rsidR="00F34292" w:rsidRPr="007106D7">
        <w:t xml:space="preserve">a </w:t>
      </w:r>
      <w:sdt>
        <w:sdtPr>
          <w:id w:val="909572213"/>
          <w:citation/>
        </w:sdtPr>
        <w:sdtContent>
          <w:r w:rsidR="00F34292">
            <w:fldChar w:fldCharType="begin"/>
          </w:r>
          <w:r w:rsidR="00A36CEC">
            <w:instrText xml:space="preserve">CITATION MQá23 \l 1038 </w:instrText>
          </w:r>
          <w:r w:rsidR="00F34292">
            <w:fldChar w:fldCharType="separate"/>
          </w:r>
          <w:r w:rsidR="00A36CEC">
            <w:t>[16]</w:t>
          </w:r>
          <w:r w:rsidR="00F34292">
            <w:fldChar w:fldCharType="end"/>
          </w:r>
        </w:sdtContent>
      </w:sdt>
    </w:p>
    <w:p w14:paraId="133785C2" w14:textId="2FED3AFC" w:rsidR="00EB5770" w:rsidRDefault="00987255" w:rsidP="00680626">
      <w:pPr>
        <w:ind w:firstLine="709"/>
      </w:pPr>
      <w:r w:rsidRPr="00213EC4">
        <w:t xml:space="preserve">Az </w:t>
      </w:r>
      <w:r w:rsidR="00E01668">
        <w:t>ábra</w:t>
      </w:r>
      <w:r w:rsidRPr="00213EC4">
        <w:t xml:space="preserve"> bal oldalán található maga a szenzor a 6 lábával. </w:t>
      </w:r>
      <w:r w:rsidR="0019760C">
        <w:t xml:space="preserve">Látható, hogy a 2, 5-ös számmal jelzett </w:t>
      </w:r>
      <w:r w:rsidR="0028531D">
        <w:t>lábakhoz</w:t>
      </w:r>
      <w:r w:rsidR="004E389B">
        <w:t xml:space="preserve"> csatlakozik a fűtésért felelős </w:t>
      </w:r>
      <w:r w:rsidR="000B7AB0">
        <w:t xml:space="preserve">króm-nikkel tekercs, 1, 3 számmal jelzett </w:t>
      </w:r>
      <w:r w:rsidR="0028531D">
        <w:t>lábakon</w:t>
      </w:r>
      <w:r w:rsidR="000B7AB0">
        <w:t xml:space="preserve"> pedig a méréshez szükséges VCC feszültséget kapja a szenzor, ami 5V.</w:t>
      </w:r>
    </w:p>
    <w:p w14:paraId="0134FE4F" w14:textId="5A1D7947" w:rsidR="006052C0" w:rsidRDefault="0019760C" w:rsidP="00680626">
      <w:pPr>
        <w:ind w:firstLine="709"/>
      </w:pPr>
      <w:r>
        <w:t xml:space="preserve"> </w:t>
      </w:r>
      <w:r w:rsidR="00987255" w:rsidRPr="00213EC4">
        <w:t>A szenzor használatakor lehetőség van a</w:t>
      </w:r>
      <w:r w:rsidR="00DD6A23">
        <w:t xml:space="preserve">z áramkör </w:t>
      </w:r>
      <w:r w:rsidR="00987255" w:rsidRPr="00213EC4">
        <w:t>analóg kimenetét vizsgáln</w:t>
      </w:r>
      <w:r w:rsidR="0061625D">
        <w:t>i.</w:t>
      </w:r>
      <w:r w:rsidR="004C693B">
        <w:t xml:space="preserve"> Ez úgy történik, hogy a</w:t>
      </w:r>
      <w:r w:rsidR="000B61FC">
        <w:t>z R</w:t>
      </w:r>
      <w:r w:rsidR="00CC153E">
        <w:t>L</w:t>
      </w:r>
      <w:r w:rsidR="000B61FC">
        <w:t xml:space="preserve"> ellenállás</w:t>
      </w:r>
      <w:r w:rsidR="00160E56">
        <w:t>on</w:t>
      </w:r>
      <w:r w:rsidR="000B61FC">
        <w:t xml:space="preserve"> eső feszültséget mérhetjük az AOUT </w:t>
      </w:r>
      <w:r w:rsidR="00160E56">
        <w:t>és GND kimenetek között</w:t>
      </w:r>
      <w:r w:rsidR="000B61FC">
        <w:t>.</w:t>
      </w:r>
      <w:r w:rsidR="00CD20E4">
        <w:t xml:space="preserve"> Az </w:t>
      </w:r>
      <w:r w:rsidR="00AB2801">
        <w:t>érzékelő ellenállása</w:t>
      </w:r>
      <w:r w:rsidR="00CF3D07">
        <w:t xml:space="preserve"> (továbbiakban R</w:t>
      </w:r>
      <w:r w:rsidR="00E94D8B">
        <w:t>S</w:t>
      </w:r>
      <w:r w:rsidR="00CF3D07">
        <w:t>)</w:t>
      </w:r>
      <w:r w:rsidR="00AB2801">
        <w:t xml:space="preserve"> és az R</w:t>
      </w:r>
      <w:r w:rsidR="00E94D8B">
        <w:t>L</w:t>
      </w:r>
      <w:r w:rsidR="00AB2801">
        <w:t xml:space="preserve"> egy feszültségosztót képez, így</w:t>
      </w:r>
      <w:r w:rsidR="00160E56">
        <w:t>,</w:t>
      </w:r>
      <w:r w:rsidR="00E2392F">
        <w:t xml:space="preserve"> ha ismerjük az R</w:t>
      </w:r>
      <w:r w:rsidR="00E94D8B">
        <w:t>L</w:t>
      </w:r>
      <w:r w:rsidR="00E2392F">
        <w:t xml:space="preserve"> ellenállás értékét</w:t>
      </w:r>
      <w:r w:rsidR="00B76641">
        <w:t xml:space="preserve">, a </w:t>
      </w:r>
      <w:r w:rsidR="00E2392F">
        <w:t xml:space="preserve">bemeneti </w:t>
      </w:r>
      <w:r w:rsidR="00B76641">
        <w:t xml:space="preserve">és RL-en eső </w:t>
      </w:r>
      <w:r w:rsidR="00E2392F">
        <w:t>feszültsége</w:t>
      </w:r>
      <w:r w:rsidR="00B76641">
        <w:t>ket</w:t>
      </w:r>
      <w:r w:rsidR="00E2392F">
        <w:t>,</w:t>
      </w:r>
      <w:r w:rsidR="00B76641">
        <w:t xml:space="preserve"> ebből</w:t>
      </w:r>
      <w:r w:rsidR="00E2392F">
        <w:t xml:space="preserve"> kiszámíthatjuk </w:t>
      </w:r>
      <w:r w:rsidR="00CF3D07">
        <w:t>R</w:t>
      </w:r>
      <w:r w:rsidR="00E94D8B">
        <w:t>S</w:t>
      </w:r>
      <w:r w:rsidR="00CF3D07">
        <w:t>-t is,</w:t>
      </w:r>
      <w:r w:rsidR="008E494B">
        <w:t xml:space="preserve"> </w:t>
      </w:r>
      <w:r w:rsidR="00E37FB0">
        <w:t>amiből a megfelelő karakterisztika</w:t>
      </w:r>
      <w:r w:rsidR="00342512">
        <w:t xml:space="preserve"> alapján</w:t>
      </w:r>
      <w:r w:rsidR="00E37FB0">
        <w:t xml:space="preserve"> kiszámíthatjuk a</w:t>
      </w:r>
      <w:r w:rsidR="00243FE1">
        <w:t xml:space="preserve"> gáz koncentrációját.</w:t>
      </w:r>
      <w:r w:rsidR="0054308D" w:rsidRPr="0054308D">
        <w:t xml:space="preserve"> </w:t>
      </w:r>
    </w:p>
    <w:p w14:paraId="42311135" w14:textId="4772A3C2" w:rsidR="00483569" w:rsidRDefault="00987255" w:rsidP="00680626">
      <w:pPr>
        <w:ind w:firstLine="709"/>
      </w:pPr>
      <w:r w:rsidRPr="00213EC4">
        <w:t xml:space="preserve"> </w:t>
      </w:r>
      <w:r w:rsidR="00243FE1">
        <w:t xml:space="preserve">Az áramkör többi </w:t>
      </w:r>
      <w:r w:rsidR="005E02C6">
        <w:t>része</w:t>
      </w:r>
      <w:r w:rsidRPr="00213EC4">
        <w:t xml:space="preserve"> egy digitális kimeneti jelet is biztosít számunkra egy komparátor és egy állítható potenciométer segítségével. A potenciométer lehetőséget nyújt a digitális kimenet </w:t>
      </w:r>
      <w:r w:rsidR="009E517B">
        <w:t>döntési küszöbét</w:t>
      </w:r>
      <w:r w:rsidRPr="00213EC4">
        <w:t xml:space="preserve"> állítani. A digitális kimenet magas állásban egy </w:t>
      </w:r>
      <w:r w:rsidR="00FE4786">
        <w:t>LED-et</w:t>
      </w:r>
      <w:r w:rsidRPr="00213EC4">
        <w:t xml:space="preserve"> is meghajt, így közvetlenül is értesülhetünk az érzékelőnk állapotáról</w:t>
      </w:r>
      <w:r w:rsidR="00881A41">
        <w:t xml:space="preserve">, illetve a tápfeszültség </w:t>
      </w:r>
      <w:r w:rsidR="000108A8">
        <w:t xml:space="preserve">adásakor </w:t>
      </w:r>
      <w:r w:rsidR="00881A41">
        <w:t xml:space="preserve">is nyit egy </w:t>
      </w:r>
      <w:r w:rsidR="00FE4786">
        <w:t>LED</w:t>
      </w:r>
      <w:r w:rsidR="00881A41">
        <w:t xml:space="preserve"> dióda, így </w:t>
      </w:r>
      <w:r w:rsidR="000108A8">
        <w:t>láthatjuk is, ha tápfeszültség alá került a szenzor és üzemel.</w:t>
      </w:r>
    </w:p>
    <w:p w14:paraId="61158CBA" w14:textId="77777777" w:rsidR="00483569" w:rsidRDefault="00483569" w:rsidP="00680626">
      <w:pPr>
        <w:spacing w:after="0" w:line="240" w:lineRule="auto"/>
        <w:ind w:firstLine="709"/>
        <w:jc w:val="left"/>
      </w:pPr>
      <w:r>
        <w:br w:type="page"/>
      </w:r>
    </w:p>
    <w:p w14:paraId="0E08F01E" w14:textId="76F63C49" w:rsidR="002741B5" w:rsidRDefault="002741B5" w:rsidP="00E22515">
      <w:pPr>
        <w:pStyle w:val="Cmsor3"/>
      </w:pPr>
      <w:bookmarkStart w:id="20" w:name="_Toc152890562"/>
      <w:r>
        <w:lastRenderedPageBreak/>
        <w:t>Előzetes számítások</w:t>
      </w:r>
      <w:bookmarkEnd w:id="20"/>
    </w:p>
    <w:p w14:paraId="01120A9B" w14:textId="02BADD99" w:rsidR="00887A54" w:rsidRPr="00887A54" w:rsidRDefault="00887A54" w:rsidP="00680626">
      <w:pPr>
        <w:ind w:firstLine="709"/>
      </w:pPr>
      <w:r>
        <w:t xml:space="preserve">A </w:t>
      </w:r>
      <w:r w:rsidR="0035770F">
        <w:t xml:space="preserve">szenzor </w:t>
      </w:r>
      <w:r>
        <w:t>karakterisztiká</w:t>
      </w:r>
      <w:r w:rsidR="0035770F">
        <w:t>já</w:t>
      </w:r>
      <w:r>
        <w:t>ban az ammónia koncentráció ppm értékeihez vannak rendelve RS/R0 mért értékei</w:t>
      </w:r>
      <w:r w:rsidR="008863AC">
        <w:t>,</w:t>
      </w:r>
      <w:r w:rsidR="00A54417">
        <w:t xml:space="preserve"> így ebből az arányszámból </w:t>
      </w:r>
      <w:r w:rsidR="008863AC">
        <w:t xml:space="preserve">leolvashatjuk </w:t>
      </w:r>
      <w:r w:rsidR="00A021CA">
        <w:t>az ammónia ppm értékét.</w:t>
      </w:r>
      <w:r>
        <w:t xml:space="preserve"> Itt RS a szenzor gáz jelenlétében mért ellenállása, R0 pedig a szenzor friss levegőn mért ellenállása</w:t>
      </w:r>
      <w:r w:rsidR="003777EC">
        <w:t xml:space="preserve">, így RS/R0 a szenzor </w:t>
      </w:r>
      <w:r w:rsidR="005A4BE7">
        <w:t>gáz jele</w:t>
      </w:r>
      <w:r w:rsidR="004C000A">
        <w:t>n</w:t>
      </w:r>
      <w:r w:rsidR="005A4BE7">
        <w:t>létében</w:t>
      </w:r>
      <w:r w:rsidR="008A7228">
        <w:t xml:space="preserve"> és </w:t>
      </w:r>
      <w:r w:rsidR="004C000A">
        <w:t>friss levegőn</w:t>
      </w:r>
      <w:r w:rsidR="008A7228">
        <w:t xml:space="preserve"> mért ellenállásának aránya. Ebből</w:t>
      </w:r>
      <w:r w:rsidR="00B41424">
        <w:t xml:space="preserve"> R0-t előzetesen </w:t>
      </w:r>
      <w:r w:rsidR="008A7228">
        <w:t>meg kell határozni.</w:t>
      </w:r>
    </w:p>
    <w:p w14:paraId="13AB8780" w14:textId="11B64DF5" w:rsidR="00BD738F" w:rsidRDefault="009F26A0" w:rsidP="00680626">
      <w:pPr>
        <w:ind w:firstLine="709"/>
      </w:pPr>
      <w:r>
        <w:t xml:space="preserve">Mivel nincsenek pontos adatlapi értékeim, </w:t>
      </w:r>
      <w:r w:rsidR="00B41424">
        <w:t xml:space="preserve">az áramkörön található RL értékét is </w:t>
      </w:r>
      <w:r w:rsidR="00BD738F">
        <w:t>meg kell határozni, amihez két módszert találtam</w:t>
      </w:r>
      <w:r w:rsidR="005F5001">
        <w:t xml:space="preserve">. </w:t>
      </w:r>
      <w:r w:rsidR="00BD738F">
        <w:t xml:space="preserve">Mivel az áramkör úgy lett kialakítva, hogy RL-en eső feszültséget AOUT és GND kimenetek között mérni tudjuk, egy multiméterrel erre rámérve RL ellenállás értékét is megkaphatjuk. Másik módszer RL ellenállás megtalálására, hogy az áramkörről leolvassuk az SMD (Surface </w:t>
      </w:r>
      <w:proofErr w:type="spellStart"/>
      <w:r w:rsidR="00BD738F">
        <w:t>Mounted</w:t>
      </w:r>
      <w:proofErr w:type="spellEnd"/>
      <w:r w:rsidR="00BD738F">
        <w:t xml:space="preserve"> </w:t>
      </w:r>
      <w:proofErr w:type="spellStart"/>
      <w:r w:rsidR="00BD738F">
        <w:t>Device</w:t>
      </w:r>
      <w:proofErr w:type="spellEnd"/>
      <w:r w:rsidR="00BD738F">
        <w:t>) ellenállás kódját, ami az áramkörön az alábbi pirossal keretezett helyen található:</w:t>
      </w:r>
    </w:p>
    <w:p w14:paraId="171497B3" w14:textId="77777777" w:rsidR="005F5001" w:rsidRDefault="005F5001" w:rsidP="00E22515">
      <w:pPr>
        <w:keepNext/>
        <w:ind w:firstLine="0"/>
        <w:jc w:val="center"/>
      </w:pPr>
      <w:r w:rsidRPr="00A273AF">
        <w:rPr>
          <w:noProof/>
        </w:rPr>
        <w:drawing>
          <wp:inline distT="0" distB="0" distL="0" distR="0" wp14:anchorId="5D338FB6" wp14:editId="3CCDE8B8">
            <wp:extent cx="2718391" cy="3979407"/>
            <wp:effectExtent l="0" t="1905" r="4445" b="4445"/>
            <wp:docPr id="1561832827" name="Kép 1561832827" descr="A képen áramkör, Elektrontechnika, elektronika, Elektronikus alkatrés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32827" name="Kép 3" descr="A képen áramkör, Elektrontechnika, elektronika, Elektronikus alkatrés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18391" cy="397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9579" w14:textId="65D1FBE5" w:rsidR="00731EC8" w:rsidRDefault="005F5001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11</w:t>
      </w:r>
      <w:r>
        <w:fldChar w:fldCharType="end"/>
      </w:r>
      <w:r>
        <w:t xml:space="preserve">. ábra - </w:t>
      </w:r>
      <w:r w:rsidRPr="00133ECC">
        <w:t>MQ137 szenzor áramköre</w:t>
      </w:r>
    </w:p>
    <w:p w14:paraId="3BBD434E" w14:textId="291F7438" w:rsidR="005F5001" w:rsidRDefault="005F5001" w:rsidP="00680626">
      <w:pPr>
        <w:ind w:firstLine="709"/>
      </w:pPr>
      <w:r>
        <w:t xml:space="preserve">Erről leolvasható, hogy a kódja 102. A kódban az első két </w:t>
      </w:r>
      <w:proofErr w:type="spellStart"/>
      <w:r>
        <w:t>digit</w:t>
      </w:r>
      <w:proofErr w:type="spellEnd"/>
      <w:r>
        <w:t xml:space="preserve"> a szignifikáns, harmadik pedig a 10 hatványán áll, a következő számítással pedig megkaphatjuk annak értékét: </w:t>
      </w:r>
      <w:r w:rsidRPr="00AD321C">
        <w:rPr>
          <w:b/>
          <w:bCs/>
        </w:rPr>
        <w:t>10</w:t>
      </w:r>
      <w:r>
        <w:t>*10</w:t>
      </w:r>
      <w:r w:rsidRPr="00AD321C">
        <w:rPr>
          <w:b/>
          <w:bCs/>
          <w:vertAlign w:val="superscript"/>
        </w:rPr>
        <w:t>2</w:t>
      </w:r>
      <w:r>
        <w:rPr>
          <w:vertAlign w:val="superscript"/>
        </w:rPr>
        <w:t xml:space="preserve"> </w:t>
      </w:r>
      <w:r>
        <w:t xml:space="preserve">= 1000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>
        <w:t>, ami a multiméteres mérésnek is megfelel.</w:t>
      </w:r>
    </w:p>
    <w:p w14:paraId="5D615400" w14:textId="45D038B8" w:rsidR="005F5001" w:rsidRPr="005F5001" w:rsidRDefault="005F5001" w:rsidP="00680626">
      <w:pPr>
        <w:spacing w:after="0" w:line="240" w:lineRule="auto"/>
        <w:ind w:firstLine="709"/>
        <w:jc w:val="left"/>
      </w:pPr>
      <w:r>
        <w:br w:type="page"/>
      </w:r>
    </w:p>
    <w:p w14:paraId="7E846DA5" w14:textId="10F18266" w:rsidR="00C9437B" w:rsidRDefault="009F26A0" w:rsidP="00680626">
      <w:pPr>
        <w:ind w:firstLine="709"/>
      </w:pPr>
      <w:r>
        <w:lastRenderedPageBreak/>
        <w:t xml:space="preserve"> </w:t>
      </w:r>
      <w:r w:rsidR="00F27C58">
        <w:t xml:space="preserve">A </w:t>
      </w:r>
      <w:r>
        <w:t xml:space="preserve">fentebb írtaknak megfelelően az 5V-os </w:t>
      </w:r>
      <w:proofErr w:type="spellStart"/>
      <w:r w:rsidR="009E5903">
        <w:t>Vcc</w:t>
      </w:r>
      <w:proofErr w:type="spellEnd"/>
      <w:r w:rsidR="009E5903">
        <w:t xml:space="preserve"> </w:t>
      </w:r>
      <w:r>
        <w:t xml:space="preserve">tápfeszültséget a szenzor RS értéke és egy RL ellenállás osztja, az RL-en eső </w:t>
      </w:r>
      <w:r w:rsidRPr="001C0DFB">
        <w:t>V</w:t>
      </w:r>
      <w:r>
        <w:rPr>
          <w:vertAlign w:val="subscript"/>
        </w:rPr>
        <w:t xml:space="preserve">RL </w:t>
      </w:r>
      <w:r>
        <w:t>-</w:t>
      </w:r>
      <w:proofErr w:type="spellStart"/>
      <w:r>
        <w:t>ből</w:t>
      </w:r>
      <w:proofErr w:type="spellEnd"/>
      <w:r>
        <w:t xml:space="preserve"> pedig kiszámíthatjuk az aktuális </w:t>
      </w:r>
      <w:r w:rsidR="001C03DD">
        <w:t xml:space="preserve">RS </w:t>
      </w:r>
      <w:r>
        <w:t>értéket</w:t>
      </w:r>
      <w:r w:rsidR="00C9437B">
        <w:t xml:space="preserve"> a következő </w:t>
      </w:r>
      <w:r w:rsidR="008409B8">
        <w:t>egyenlet átrendez</w:t>
      </w:r>
      <w:r w:rsidR="0039400A">
        <w:t>é</w:t>
      </w:r>
      <w:r w:rsidR="008409B8">
        <w:t>se után</w:t>
      </w:r>
      <w:r w:rsidR="00C9437B">
        <w:t>:</w:t>
      </w:r>
    </w:p>
    <w:p w14:paraId="3A1A7DC6" w14:textId="5BF17409" w:rsidR="000256AF" w:rsidRPr="006B78E0" w:rsidRDefault="00E4702A" w:rsidP="00680626">
      <w:pPr>
        <w:ind w:firstLine="709"/>
        <w:jc w:val="center"/>
      </w:pPr>
      <m:oMathPara>
        <m:oMath>
          <m:r>
            <w:rPr>
              <w:rFonts w:ascii="Cambria Math" w:hAnsi="Cambria Math"/>
            </w:rPr>
            <m:t>V_RL=Vcc*RL/(RS+RL)</m:t>
          </m:r>
        </m:oMath>
      </m:oMathPara>
    </w:p>
    <w:p w14:paraId="3CA9B98C" w14:textId="26498AA7" w:rsidR="002C7CDB" w:rsidRPr="002C7CDB" w:rsidRDefault="00E4702A" w:rsidP="00680626">
      <w:pPr>
        <w:ind w:firstLine="709"/>
        <w:jc w:val="center"/>
      </w:pPr>
      <m:oMathPara>
        <m:oMath>
          <m:r>
            <w:rPr>
              <w:rFonts w:ascii="Cambria Math" w:hAnsi="Cambria Math"/>
            </w:rPr>
            <m:t>Vcc/V_RL =(RS+RL)/RL</m:t>
          </m:r>
        </m:oMath>
      </m:oMathPara>
    </w:p>
    <w:p w14:paraId="14A4AD04" w14:textId="50933614" w:rsidR="00DB3833" w:rsidRDefault="00F378F4" w:rsidP="00680626">
      <w:pPr>
        <w:ind w:firstLine="709"/>
        <w:jc w:val="center"/>
      </w:pPr>
      <w:bookmarkStart w:id="21" w:name="_Hlk152272045"/>
      <m:oMathPara>
        <m:oMath>
          <m:r>
            <w:rPr>
              <w:rFonts w:ascii="Cambria Math" w:hAnsi="Cambria Math"/>
            </w:rPr>
            <m:t>RS=RL*(Vcc/V_RL -1)</m:t>
          </m:r>
        </m:oMath>
      </m:oMathPara>
    </w:p>
    <w:bookmarkEnd w:id="21"/>
    <w:p w14:paraId="6DD1DE09" w14:textId="3FE5561C" w:rsidR="00964D2C" w:rsidRDefault="00DB3833" w:rsidP="00680626">
      <w:pPr>
        <w:ind w:firstLine="709"/>
      </w:pPr>
      <w:r>
        <w:t>R0 értéké</w:t>
      </w:r>
      <w:r w:rsidR="008A7228">
        <w:t>nek meghatározásához</w:t>
      </w:r>
      <w:r w:rsidR="00A54417">
        <w:t xml:space="preserve"> az </w:t>
      </w:r>
      <w:r w:rsidR="00192198">
        <w:t>RS-</w:t>
      </w:r>
      <w:proofErr w:type="spellStart"/>
      <w:r w:rsidR="00192198">
        <w:t>hez</w:t>
      </w:r>
      <w:proofErr w:type="spellEnd"/>
      <w:r w:rsidR="00192198">
        <w:t xml:space="preserve"> használt képlet alkalmazható, mivel a R0 ugyanúgy a </w:t>
      </w:r>
      <w:r w:rsidR="000120F1">
        <w:t>szenzor</w:t>
      </w:r>
      <w:r w:rsidR="00192198">
        <w:t xml:space="preserve"> ellenállása, csak szabad levegőn</w:t>
      </w:r>
      <w:r w:rsidR="006F44D3">
        <w:t xml:space="preserve">. </w:t>
      </w:r>
      <w:r w:rsidR="002417DD">
        <w:t xml:space="preserve">Mivel minden szenzoron el kell végezni ezt a mérést, hogy </w:t>
      </w:r>
      <w:r w:rsidR="009D1CE7">
        <w:t>megkaphassuk végül az adott szenzor RS/R0-NH3 ppm karakterisztikáját, a</w:t>
      </w:r>
      <w:r w:rsidR="00EE50FB">
        <w:t xml:space="preserve"> mérés gyorsítása érdekében </w:t>
      </w:r>
      <w:r w:rsidR="0090264D">
        <w:t>írtam egy Arduino kódot az ESP32-re,</w:t>
      </w:r>
      <w:r w:rsidR="0041311A">
        <w:t xml:space="preserve"> ami </w:t>
      </w:r>
      <w:r w:rsidR="003A2286">
        <w:t>minden szenzorról leolvassa a V</w:t>
      </w:r>
      <w:r w:rsidR="003A2286" w:rsidRPr="003A2286">
        <w:rPr>
          <w:vertAlign w:val="subscript"/>
        </w:rPr>
        <w:t>RL</w:t>
      </w:r>
      <w:r w:rsidR="003A2286">
        <w:rPr>
          <w:vertAlign w:val="subscript"/>
        </w:rPr>
        <w:t xml:space="preserve"> </w:t>
      </w:r>
      <w:r w:rsidR="003A2286">
        <w:t xml:space="preserve">értékét, </w:t>
      </w:r>
      <w:r w:rsidR="00AF0A92">
        <w:t xml:space="preserve">majd </w:t>
      </w:r>
      <w:r w:rsidR="00795C98">
        <w:t xml:space="preserve">ebből </w:t>
      </w:r>
      <w:r w:rsidR="00AF0A92">
        <w:t>kiszámítj</w:t>
      </w:r>
      <w:r w:rsidR="003975E4">
        <w:t>a</w:t>
      </w:r>
      <w:r w:rsidR="00795C98">
        <w:t xml:space="preserve"> R0-at.</w:t>
      </w:r>
      <w:r w:rsidR="00EC7E55">
        <w:t xml:space="preserve"> Az eredmények </w:t>
      </w:r>
      <w:r w:rsidR="006448F1">
        <w:t>a 12. ábrán láthatóak</w:t>
      </w:r>
      <w:r w:rsidR="00FD67DE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FD67DE">
        <w:t xml:space="preserve"> mértékegységben</w:t>
      </w:r>
      <w:r w:rsidR="00EC7E55">
        <w:t>:</w:t>
      </w:r>
    </w:p>
    <w:p w14:paraId="3D464C74" w14:textId="41EDC004" w:rsidR="003A1738" w:rsidRDefault="00CB35DF" w:rsidP="00680626">
      <w:pPr>
        <w:keepNext/>
        <w:ind w:firstLine="709"/>
        <w:jc w:val="center"/>
      </w:pPr>
      <w:r>
        <w:rPr>
          <w:noProof/>
        </w:rPr>
        <w:drawing>
          <wp:inline distT="0" distB="0" distL="0" distR="0" wp14:anchorId="282F625E" wp14:editId="2EFBD519">
            <wp:extent cx="2035534" cy="2216384"/>
            <wp:effectExtent l="0" t="0" r="3175" b="0"/>
            <wp:docPr id="6015173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1" cy="222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23BEC" w14:textId="50A660B0" w:rsidR="00F00EAF" w:rsidRPr="00B02CE5" w:rsidRDefault="003A1738" w:rsidP="00E22515">
      <w:pPr>
        <w:pStyle w:val="Kpalrs"/>
      </w:pPr>
      <w:r w:rsidRPr="00B02CE5">
        <w:fldChar w:fldCharType="begin"/>
      </w:r>
      <w:r w:rsidRPr="00B02CE5">
        <w:instrText xml:space="preserve"> SEQ ábra \* ARABIC </w:instrText>
      </w:r>
      <w:r w:rsidRPr="00B02CE5">
        <w:fldChar w:fldCharType="separate"/>
      </w:r>
      <w:r w:rsidR="00476463">
        <w:t>12</w:t>
      </w:r>
      <w:r w:rsidRPr="00B02CE5">
        <w:fldChar w:fldCharType="end"/>
      </w:r>
      <w:r w:rsidRPr="00B02CE5">
        <w:t>. ábra - ESP32 által mért értékek</w:t>
      </w:r>
    </w:p>
    <w:p w14:paraId="17F94EBA" w14:textId="77777777" w:rsidR="0004452A" w:rsidRDefault="00EC7E55" w:rsidP="00680626">
      <w:pPr>
        <w:ind w:firstLine="709"/>
      </w:pPr>
      <w:r>
        <w:t xml:space="preserve">Mivel </w:t>
      </w:r>
      <w:r w:rsidR="0050028B">
        <w:t xml:space="preserve">nagyon kis feszültségeken (kb. 0.01-0.05V között) </w:t>
      </w:r>
      <w:r w:rsidR="003715A8">
        <w:t xml:space="preserve">az ESP mérései nem lettek teljesen pontosak, kézzel </w:t>
      </w:r>
      <w:r w:rsidR="00964D2C">
        <w:t>is lemértem a szenzorok V</w:t>
      </w:r>
      <w:r w:rsidR="00964D2C" w:rsidRPr="00964D2C">
        <w:rPr>
          <w:vertAlign w:val="subscript"/>
        </w:rPr>
        <w:t>RL</w:t>
      </w:r>
      <w:r w:rsidR="00964D2C">
        <w:rPr>
          <w:vertAlign w:val="subscript"/>
        </w:rPr>
        <w:t xml:space="preserve"> </w:t>
      </w:r>
      <w:r w:rsidR="00964D2C">
        <w:t>értékét és kijavítottam az itt kiugróan magas értékeket</w:t>
      </w:r>
      <w:r w:rsidR="00F00EAF">
        <w:t xml:space="preserve">, így a korrigálás után: </w:t>
      </w:r>
    </w:p>
    <w:p w14:paraId="267D1C8B" w14:textId="012813AB" w:rsidR="00EC7E55" w:rsidRDefault="0004452A" w:rsidP="000062C6">
      <w:pPr>
        <w:ind w:firstLine="0"/>
        <w:jc w:val="center"/>
      </w:pPr>
      <w:r>
        <w:t xml:space="preserve">MQ4 = </w:t>
      </w:r>
      <w:r w:rsidRPr="0004452A">
        <w:t>1485</w:t>
      </w:r>
      <w:r w:rsidR="001E3439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05F80F6D" w14:textId="751EDDAE" w:rsidR="0004452A" w:rsidRDefault="0004452A" w:rsidP="000062C6">
      <w:pPr>
        <w:ind w:firstLine="0"/>
        <w:jc w:val="center"/>
      </w:pPr>
      <w:r>
        <w:t xml:space="preserve">MQ5 = </w:t>
      </w:r>
      <w:r w:rsidRPr="0004452A">
        <w:t>61</w:t>
      </w:r>
      <w:r w:rsidR="001E3439">
        <w:t>.</w:t>
      </w:r>
      <w:r w:rsidRPr="0004452A">
        <w:t>5</w:t>
      </w:r>
      <w:r w:rsidR="001E3439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69FC602F" w14:textId="02EC363A" w:rsidR="0004452A" w:rsidRDefault="004563F8" w:rsidP="000062C6">
      <w:pPr>
        <w:ind w:firstLine="0"/>
        <w:jc w:val="center"/>
      </w:pPr>
      <w:r>
        <w:t xml:space="preserve">MQ6 = </w:t>
      </w:r>
      <w:r w:rsidR="001E3439">
        <w:t xml:space="preserve">568.24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03C445A8" w14:textId="787FCE47" w:rsidR="00964D2C" w:rsidRDefault="00C956CD" w:rsidP="000062C6">
      <w:pPr>
        <w:ind w:firstLine="0"/>
        <w:jc w:val="center"/>
      </w:pPr>
      <w:r>
        <w:t>MQ135 =</w:t>
      </w:r>
      <w:r w:rsidR="001E3439">
        <w:t xml:space="preserve"> </w:t>
      </w:r>
      <w:r w:rsidR="0084127E">
        <w:t xml:space="preserve">124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00CB958C" w14:textId="6DB10C4E" w:rsidR="009F26A0" w:rsidRDefault="008A7228" w:rsidP="00680626">
      <w:pPr>
        <w:ind w:firstLine="709"/>
      </w:pPr>
      <w:r>
        <w:lastRenderedPageBreak/>
        <w:t>Ahhoz, hogy tudjam a tesztelés során a levegő ammónia koncentrációját,</w:t>
      </w:r>
      <w:r w:rsidR="009F26A0">
        <w:t xml:space="preserve"> alapul vettem az MQ137-es szenzor karakterisztikáját (</w:t>
      </w:r>
      <w:proofErr w:type="spellStart"/>
      <w:r w:rsidR="009F26A0">
        <w:t>Winsen</w:t>
      </w:r>
      <w:proofErr w:type="spellEnd"/>
      <w:r w:rsidR="009F26A0">
        <w:t xml:space="preserve"> gyártotta szenzor adatlapját </w:t>
      </w:r>
      <w:sdt>
        <w:sdtPr>
          <w:id w:val="1288622427"/>
          <w:citation/>
        </w:sdtPr>
        <w:sdtContent>
          <w:r w:rsidR="009F26A0">
            <w:fldChar w:fldCharType="begin"/>
          </w:r>
          <w:r w:rsidR="00A36CEC">
            <w:instrText xml:space="preserve">CITATION MQ137 \l 1038 </w:instrText>
          </w:r>
          <w:r w:rsidR="009F26A0">
            <w:fldChar w:fldCharType="separate"/>
          </w:r>
          <w:r w:rsidR="00A36CEC">
            <w:rPr>
              <w:noProof/>
            </w:rPr>
            <w:t>[17]</w:t>
          </w:r>
          <w:r w:rsidR="009F26A0">
            <w:fldChar w:fldCharType="end"/>
          </w:r>
        </w:sdtContent>
      </w:sdt>
      <w:r w:rsidR="009F26A0">
        <w:t xml:space="preserve"> alapul véve, </w:t>
      </w:r>
      <w:hyperlink r:id="rId21" w:history="1">
        <w:r w:rsidR="009F26A0" w:rsidRPr="00CA657E">
          <w:rPr>
            <w:rStyle w:val="Hiperhivatkozs"/>
          </w:rPr>
          <w:t>https://apps.automeris.io/</w:t>
        </w:r>
      </w:hyperlink>
      <w:r w:rsidR="009F26A0">
        <w:t xml:space="preserve"> és </w:t>
      </w:r>
      <w:hyperlink r:id="rId22" w:history="1">
        <w:r w:rsidR="009F26A0" w:rsidRPr="00CA657E">
          <w:rPr>
            <w:rStyle w:val="Hiperhivatkozs"/>
          </w:rPr>
          <w:t>https://plot.ly/</w:t>
        </w:r>
      </w:hyperlink>
      <w:r w:rsidR="009F26A0">
        <w:t xml:space="preserve"> weboldalakkal digitalizálva a nagyobb pontosságért):</w:t>
      </w:r>
    </w:p>
    <w:p w14:paraId="2577ACED" w14:textId="77777777" w:rsidR="003A1738" w:rsidRPr="003A1738" w:rsidRDefault="00D92FF1" w:rsidP="00E22515">
      <w:pPr>
        <w:keepNext/>
        <w:ind w:firstLine="0"/>
        <w:rPr>
          <w:b/>
          <w:bCs/>
        </w:rPr>
      </w:pPr>
      <w:r w:rsidRPr="003A1738">
        <w:rPr>
          <w:b/>
          <w:bCs/>
          <w:noProof/>
        </w:rPr>
        <w:drawing>
          <wp:inline distT="0" distB="0" distL="0" distR="0" wp14:anchorId="62A346A2" wp14:editId="7B67CB6F">
            <wp:extent cx="5941060" cy="3352165"/>
            <wp:effectExtent l="0" t="0" r="2540" b="635"/>
            <wp:docPr id="687715925" name="Kép 687715925" descr="A képen szöveg, képernyőkép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15925" name="Kép 1" descr="A képen szöveg, képernyőkép, sor, Diagram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77A5" w14:textId="4395B906" w:rsidR="009F26A0" w:rsidRPr="003A1738" w:rsidRDefault="003A1738" w:rsidP="00E22515">
      <w:pPr>
        <w:pStyle w:val="Kpalrs"/>
        <w:rPr>
          <w:i/>
          <w:iCs/>
        </w:rPr>
      </w:pPr>
      <w:r w:rsidRPr="003A1738">
        <w:fldChar w:fldCharType="begin"/>
      </w:r>
      <w:r w:rsidRPr="003A1738">
        <w:instrText xml:space="preserve"> SEQ ábra \* ARABIC </w:instrText>
      </w:r>
      <w:r w:rsidRPr="003A1738">
        <w:fldChar w:fldCharType="separate"/>
      </w:r>
      <w:r w:rsidR="00476463">
        <w:t>13</w:t>
      </w:r>
      <w:r w:rsidRPr="003A1738">
        <w:fldChar w:fldCharType="end"/>
      </w:r>
      <w:r w:rsidRPr="003A1738">
        <w:t>. ábra - MQ137 karakterisztikája</w:t>
      </w:r>
    </w:p>
    <w:p w14:paraId="1DAE08DE" w14:textId="18AA5A88" w:rsidR="00D6174E" w:rsidRDefault="00D6174E" w:rsidP="00680626">
      <w:pPr>
        <w:ind w:firstLine="709"/>
      </w:pPr>
      <w:r>
        <w:t>Ebből</w:t>
      </w:r>
      <w:r w:rsidR="00C714E6">
        <w:t>, ha tudom</w:t>
      </w:r>
      <w:r>
        <w:t xml:space="preserve"> R0, RL és V</w:t>
      </w:r>
      <w:r w:rsidRPr="00D6174E">
        <w:rPr>
          <w:vertAlign w:val="subscript"/>
        </w:rPr>
        <w:t>RL</w:t>
      </w:r>
      <w:r w:rsidR="00C714E6">
        <w:rPr>
          <w:vertAlign w:val="subscript"/>
        </w:rPr>
        <w:t xml:space="preserve"> </w:t>
      </w:r>
      <w:r w:rsidR="00C714E6">
        <w:t>értékét, meghatározható az NH3 ppm értéke</w:t>
      </w:r>
      <w:r w:rsidR="0054764F">
        <w:t xml:space="preserve">. Ehhez szükség van a </w:t>
      </w:r>
      <w:r w:rsidR="008768BA">
        <w:t>karakterisztika egyenletére</w:t>
      </w:r>
      <w:r w:rsidR="008752BF">
        <w:t>. Ez</w:t>
      </w:r>
      <w:r w:rsidR="00A22129">
        <w:t>t a karakterisztika 3 pontjából meghatározhatjuk</w:t>
      </w:r>
      <w:r w:rsidR="00277CC2">
        <w:t xml:space="preserve"> </w:t>
      </w:r>
      <w:sdt>
        <w:sdtPr>
          <w:id w:val="-703713846"/>
          <w:citation/>
        </w:sdtPr>
        <w:sdtContent>
          <w:r w:rsidR="00277CC2">
            <w:fldChar w:fldCharType="begin"/>
          </w:r>
          <w:r w:rsidR="00A36CEC">
            <w:instrText xml:space="preserve">CITATION nh3 \l 1038 </w:instrText>
          </w:r>
          <w:r w:rsidR="00277CC2">
            <w:fldChar w:fldCharType="separate"/>
          </w:r>
          <w:r w:rsidR="00A36CEC">
            <w:rPr>
              <w:noProof/>
            </w:rPr>
            <w:t>[18]</w:t>
          </w:r>
          <w:r w:rsidR="00277CC2">
            <w:fldChar w:fldCharType="end"/>
          </w:r>
        </w:sdtContent>
      </w:sdt>
      <w:r w:rsidR="00A22129">
        <w:t>:</w:t>
      </w:r>
    </w:p>
    <w:p w14:paraId="1A8F7231" w14:textId="0328FCB0" w:rsidR="0095752A" w:rsidRDefault="001A5DF7" w:rsidP="00ED6F2F">
      <w:pPr>
        <w:spacing w:after="0" w:line="240" w:lineRule="auto"/>
        <w:ind w:firstLine="0"/>
        <w:jc w:val="left"/>
      </w:pPr>
      <w:r>
        <w:t>A</w:t>
      </w:r>
      <w:r w:rsidR="00996DF6">
        <w:t xml:space="preserve"> logaritmikus skálán lévő egyenes egyenlete: </w:t>
      </w:r>
      <w:proofErr w:type="gramStart"/>
      <w:r w:rsidR="0095752A">
        <w:t>log(</w:t>
      </w:r>
      <w:proofErr w:type="gramEnd"/>
      <w:r w:rsidR="00F24A33">
        <w:t>RS/R0</w:t>
      </w:r>
      <w:r w:rsidR="0095752A">
        <w:t>) = m*log(</w:t>
      </w:r>
      <w:r w:rsidR="00F24A33">
        <w:t>PPM</w:t>
      </w:r>
      <w:r w:rsidR="0095752A">
        <w:t>) + b</w:t>
      </w:r>
    </w:p>
    <w:p w14:paraId="2015C4E1" w14:textId="1EAF4E6A" w:rsidR="00A22129" w:rsidRDefault="0095752A" w:rsidP="00ED6F2F">
      <w:pPr>
        <w:spacing w:after="0" w:line="240" w:lineRule="auto"/>
        <w:ind w:firstLine="0"/>
        <w:jc w:val="left"/>
      </w:pPr>
      <w:r w:rsidRPr="00EA3919">
        <w:rPr>
          <w:b/>
          <w:bCs/>
        </w:rPr>
        <w:t>m</w:t>
      </w:r>
      <w:r w:rsidR="0042177F">
        <w:t>:</w:t>
      </w:r>
      <w:r>
        <w:t xml:space="preserve"> </w:t>
      </w:r>
      <w:r w:rsidR="00F24A33">
        <w:t>merede</w:t>
      </w:r>
      <w:r w:rsidR="00FF0EC7">
        <w:t>kség</w:t>
      </w:r>
      <w:r w:rsidR="00F573EE">
        <w:t xml:space="preserve">, </w:t>
      </w:r>
      <w:r w:rsidR="007F2063">
        <w:br/>
      </w:r>
      <w:r w:rsidRPr="00EA3919">
        <w:rPr>
          <w:b/>
          <w:bCs/>
        </w:rPr>
        <w:t>b</w:t>
      </w:r>
      <w:r w:rsidR="0042177F">
        <w:t>:</w:t>
      </w:r>
      <w:r>
        <w:t xml:space="preserve"> </w:t>
      </w:r>
      <w:r w:rsidR="00E42083">
        <w:t xml:space="preserve">egyenes metszéspontja </w:t>
      </w:r>
      <w:r w:rsidR="009E106A">
        <w:t>NH3</w:t>
      </w:r>
      <w:r w:rsidR="00E42083">
        <w:t xml:space="preserve"> = 1</w:t>
      </w:r>
      <w:r w:rsidR="009E106A">
        <w:t xml:space="preserve"> ppm</w:t>
      </w:r>
      <w:r w:rsidR="00E42083">
        <w:t>-</w:t>
      </w:r>
      <w:proofErr w:type="spellStart"/>
      <w:r w:rsidR="009E106A">
        <w:t>me</w:t>
      </w:r>
      <w:r w:rsidR="00E42083">
        <w:t>l</w:t>
      </w:r>
      <w:proofErr w:type="spellEnd"/>
      <w:r w:rsidR="00CF40A4">
        <w:t xml:space="preserve"> (itt pl. 10</w:t>
      </w:r>
      <w:r w:rsidR="00CF40A4" w:rsidRPr="00CF40A4">
        <w:rPr>
          <w:vertAlign w:val="superscript"/>
        </w:rPr>
        <w:t>b</w:t>
      </w:r>
      <w:r w:rsidR="00CF40A4">
        <w:t xml:space="preserve"> =</w:t>
      </w:r>
      <w:r w:rsidR="00B10204">
        <w:t xml:space="preserve"> 10</w:t>
      </w:r>
      <w:r w:rsidR="00B10204" w:rsidRPr="00B10204">
        <w:rPr>
          <w:vertAlign w:val="superscript"/>
        </w:rPr>
        <w:t>-0.2276</w:t>
      </w:r>
      <w:r w:rsidR="00CF40A4">
        <w:t xml:space="preserve"> </w:t>
      </w:r>
      <w:r w:rsidR="0047029D">
        <w:t xml:space="preserve">= </w:t>
      </w:r>
      <w:r w:rsidR="00CF40A4">
        <w:t>0.5921)</w:t>
      </w:r>
      <w:r w:rsidR="00180D0C">
        <w:t>,</w:t>
      </w:r>
      <w:r w:rsidR="007F2063">
        <w:t xml:space="preserve"> </w:t>
      </w:r>
      <w:r w:rsidR="007F2063">
        <w:br/>
      </w:r>
      <w:r w:rsidR="00180D0C" w:rsidRPr="00EA3919">
        <w:rPr>
          <w:b/>
          <w:bCs/>
        </w:rPr>
        <w:t>y</w:t>
      </w:r>
      <w:proofErr w:type="gramStart"/>
      <w:r w:rsidR="00180D0C" w:rsidRPr="00EA3919">
        <w:rPr>
          <w:b/>
          <w:bCs/>
        </w:rPr>
        <w:t>1..</w:t>
      </w:r>
      <w:proofErr w:type="gramEnd"/>
      <w:r w:rsidR="00180D0C" w:rsidRPr="00EA3919">
        <w:rPr>
          <w:b/>
          <w:bCs/>
        </w:rPr>
        <w:t>y3</w:t>
      </w:r>
      <w:r w:rsidR="00562457">
        <w:t xml:space="preserve">: RS/R0 </w:t>
      </w:r>
      <w:r w:rsidR="007F2063">
        <w:t>értéke(növekvő sorrendben)</w:t>
      </w:r>
      <w:r w:rsidR="00562457">
        <w:t xml:space="preserve">, </w:t>
      </w:r>
      <w:r w:rsidR="00562457" w:rsidRPr="00F852B6">
        <w:rPr>
          <w:b/>
          <w:bCs/>
        </w:rPr>
        <w:t>x1…</w:t>
      </w:r>
      <w:r w:rsidR="007F2063" w:rsidRPr="00F852B6">
        <w:rPr>
          <w:b/>
          <w:bCs/>
        </w:rPr>
        <w:t>x</w:t>
      </w:r>
      <w:r w:rsidR="00562457" w:rsidRPr="00F852B6">
        <w:rPr>
          <w:b/>
          <w:bCs/>
        </w:rPr>
        <w:t>3</w:t>
      </w:r>
      <w:r w:rsidR="007F2063" w:rsidRPr="00F852B6">
        <w:rPr>
          <w:b/>
          <w:bCs/>
        </w:rPr>
        <w:t>:</w:t>
      </w:r>
      <w:r w:rsidR="007F2063">
        <w:t xml:space="preserve"> PPM értéke(növekvő sorrendben)</w:t>
      </w:r>
    </w:p>
    <w:p w14:paraId="700F1962" w14:textId="77777777" w:rsidR="007F2063" w:rsidRDefault="007F2063" w:rsidP="00680626">
      <w:pPr>
        <w:spacing w:after="0" w:line="240" w:lineRule="auto"/>
        <w:ind w:firstLine="709"/>
        <w:jc w:val="left"/>
      </w:pPr>
    </w:p>
    <w:p w14:paraId="61BB348E" w14:textId="6C862463" w:rsidR="00B130D1" w:rsidRDefault="00B130D1" w:rsidP="00680626">
      <w:pPr>
        <w:ind w:firstLine="709"/>
      </w:pPr>
      <w:r>
        <w:t>m = [log(y</w:t>
      </w:r>
      <w:r w:rsidR="007F2063">
        <w:t>3</w:t>
      </w:r>
      <w:r>
        <w:t>) - log(y1)] / [log(x</w:t>
      </w:r>
      <w:r w:rsidR="007F2063">
        <w:t>3</w:t>
      </w:r>
      <w:r>
        <w:t>) - log(x1)]</w:t>
      </w:r>
    </w:p>
    <w:p w14:paraId="65DC1E86" w14:textId="0EEE75BA" w:rsidR="00B130D1" w:rsidRDefault="00B130D1" w:rsidP="00680626">
      <w:pPr>
        <w:ind w:firstLine="709"/>
      </w:pPr>
      <w:r w:rsidRPr="00095D3D">
        <w:rPr>
          <w:b/>
          <w:bCs/>
        </w:rPr>
        <w:t>m</w:t>
      </w:r>
      <w:r>
        <w:t xml:space="preserve"> = </w:t>
      </w:r>
      <w:proofErr w:type="gramStart"/>
      <w:r>
        <w:t>log(</w:t>
      </w:r>
      <w:proofErr w:type="gramEnd"/>
      <w:r w:rsidR="00A65A89" w:rsidRPr="00A65A89">
        <w:t>0.16846</w:t>
      </w:r>
      <w:r>
        <w:t>/</w:t>
      </w:r>
      <w:r w:rsidR="002B4E1C" w:rsidRPr="002B4E1C">
        <w:t xml:space="preserve"> 0.5842</w:t>
      </w:r>
      <w:r w:rsidR="002B4E1C">
        <w:t>7</w:t>
      </w:r>
      <w:r>
        <w:t>) / log(100/</w:t>
      </w:r>
      <w:r w:rsidR="00A13017">
        <w:t>1</w:t>
      </w:r>
      <w:r>
        <w:t>)</w:t>
      </w:r>
      <w:r w:rsidR="007F2063">
        <w:t xml:space="preserve"> = </w:t>
      </w:r>
      <w:r w:rsidR="007F2063" w:rsidRPr="00095D3D">
        <w:rPr>
          <w:b/>
          <w:bCs/>
        </w:rPr>
        <w:t>-0.</w:t>
      </w:r>
      <w:r w:rsidR="002B4E1C" w:rsidRPr="00095D3D">
        <w:rPr>
          <w:b/>
          <w:bCs/>
        </w:rPr>
        <w:t>2701</w:t>
      </w:r>
    </w:p>
    <w:p w14:paraId="3D54EFA1" w14:textId="7B7F66F8" w:rsidR="00B130D1" w:rsidRDefault="00B130D1" w:rsidP="00680626">
      <w:pPr>
        <w:ind w:firstLine="709"/>
      </w:pPr>
      <w:r>
        <w:t>b = log(y</w:t>
      </w:r>
      <w:r w:rsidR="007F2063">
        <w:t>2</w:t>
      </w:r>
      <w:r>
        <w:t>) - m*log(x</w:t>
      </w:r>
      <w:r w:rsidR="007F2063">
        <w:t>2</w:t>
      </w:r>
      <w:r>
        <w:t>)</w:t>
      </w:r>
    </w:p>
    <w:p w14:paraId="7E79B712" w14:textId="32792985" w:rsidR="00B130D1" w:rsidRDefault="00B130D1" w:rsidP="00680626">
      <w:pPr>
        <w:ind w:firstLine="709"/>
        <w:rPr>
          <w:b/>
          <w:bCs/>
        </w:rPr>
      </w:pPr>
      <w:r w:rsidRPr="00095D3D">
        <w:rPr>
          <w:b/>
          <w:bCs/>
        </w:rPr>
        <w:t>b</w:t>
      </w:r>
      <w:r>
        <w:t xml:space="preserve"> = </w:t>
      </w:r>
      <w:proofErr w:type="gramStart"/>
      <w:r>
        <w:t>log(</w:t>
      </w:r>
      <w:proofErr w:type="gramEnd"/>
      <w:r w:rsidR="0045360C" w:rsidRPr="0045360C">
        <w:t>0.20587</w:t>
      </w:r>
      <w:r>
        <w:t>) - (</w:t>
      </w:r>
      <w:r w:rsidR="0045360C">
        <w:t>-0.2701</w:t>
      </w:r>
      <w:r>
        <w:t>)*log(</w:t>
      </w:r>
      <w:r w:rsidR="0045360C">
        <w:t>5</w:t>
      </w:r>
      <w:r>
        <w:t>0)</w:t>
      </w:r>
      <w:r w:rsidR="007F2063">
        <w:t xml:space="preserve"> = </w:t>
      </w:r>
      <w:r w:rsidR="00095D3D" w:rsidRPr="00095D3D">
        <w:rPr>
          <w:b/>
          <w:bCs/>
        </w:rPr>
        <w:t>-0,2276</w:t>
      </w:r>
    </w:p>
    <w:p w14:paraId="7F6B41F8" w14:textId="360E5F96" w:rsidR="00B7203D" w:rsidRPr="00B7203D" w:rsidRDefault="00B7203D" w:rsidP="00680626">
      <w:pPr>
        <w:ind w:firstLine="709"/>
      </w:pPr>
      <w:r>
        <w:t xml:space="preserve">Ezekből pedig meghatározható </w:t>
      </w:r>
      <w:r w:rsidR="002B10F8">
        <w:t>a PPM értéke az alábbi képlettel:</w:t>
      </w:r>
    </w:p>
    <w:p w14:paraId="21829CD2" w14:textId="0EA95BC8" w:rsidR="00B130D1" w:rsidRPr="008515E8" w:rsidRDefault="00A85AD9" w:rsidP="000062C6">
      <w:pPr>
        <w:spacing w:after="0" w:line="240" w:lineRule="auto"/>
        <w:ind w:firstLine="0"/>
        <w:jc w:val="left"/>
        <w:textAlignment w:val="baseline"/>
        <w:rPr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PPM 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  <m: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log(RS/R0)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-b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m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Cambria Math"/>
            </w:rPr>
            <m:t>=1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  <m: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log(RS/R0)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-0,2276</m:t>
                      </m: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e>
                  </m:d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-0.2701</m:t>
                  </m:r>
                </m:den>
              </m:f>
            </m:sup>
          </m:sSup>
        </m:oMath>
      </m:oMathPara>
    </w:p>
    <w:p w14:paraId="12C49F3A" w14:textId="3AC4B2EC" w:rsidR="00483569" w:rsidRDefault="00483569" w:rsidP="00E22515">
      <w:pPr>
        <w:pStyle w:val="Cmsor2"/>
      </w:pPr>
      <w:bookmarkStart w:id="22" w:name="_Toc152890563"/>
      <w:r>
        <w:lastRenderedPageBreak/>
        <w:t>Egyéb eszközök</w:t>
      </w:r>
      <w:bookmarkEnd w:id="22"/>
    </w:p>
    <w:p w14:paraId="69D95659" w14:textId="6584D079" w:rsidR="006A4967" w:rsidRPr="006A4967" w:rsidRDefault="006A4967" w:rsidP="00680626">
      <w:pPr>
        <w:ind w:firstLine="709"/>
      </w:pPr>
      <w:r>
        <w:t xml:space="preserve">A </w:t>
      </w:r>
      <w:r w:rsidR="00397E08">
        <w:t xml:space="preserve">tesztrendszer megépítéséhez szükségem volt néhány további eszközre, szenzorra is, amiket </w:t>
      </w:r>
      <w:r w:rsidR="00DD6E27">
        <w:t>itt felsorolok.</w:t>
      </w:r>
    </w:p>
    <w:p w14:paraId="2649030C" w14:textId="06EA9C19" w:rsidR="00637FB7" w:rsidRPr="00637FB7" w:rsidRDefault="00DD6E27" w:rsidP="00E22515">
      <w:pPr>
        <w:pStyle w:val="Cmsor3"/>
      </w:pPr>
      <w:bookmarkStart w:id="23" w:name="_Toc152890564"/>
      <w:r>
        <w:t>Hőmérséklet és páratartalom mérő szenzor</w:t>
      </w:r>
      <w:bookmarkEnd w:id="23"/>
    </w:p>
    <w:p w14:paraId="2BABFE05" w14:textId="41472641" w:rsidR="005D09C2" w:rsidRDefault="005D09C2" w:rsidP="00680626">
      <w:pPr>
        <w:ind w:firstLine="709"/>
      </w:pPr>
      <w:r>
        <w:t>Ahogy az irodalomkutatásom alatt megállapítottam, a baromfik</w:t>
      </w:r>
      <w:r w:rsidR="00200274">
        <w:t>ra és az ammóniakoncentráció mértékére is nagy hatással van a hőmérséklet és páratartalom, így fontosnak gondoltam ennek a mérését is.</w:t>
      </w:r>
    </w:p>
    <w:p w14:paraId="0D5471E4" w14:textId="3F50604D" w:rsidR="005D09C2" w:rsidRPr="005D09C2" w:rsidRDefault="00200274" w:rsidP="00680626">
      <w:pPr>
        <w:ind w:firstLine="709"/>
      </w:pPr>
      <w:r>
        <w:t>Ezek méréséhez</w:t>
      </w:r>
      <w:r w:rsidR="005D09C2" w:rsidRPr="005D09C2">
        <w:t xml:space="preserve"> egy AHT21 típusú szenzort </w:t>
      </w:r>
      <w:r>
        <w:t>használtam</w:t>
      </w:r>
      <w:r w:rsidR="005D09C2" w:rsidRPr="005D09C2">
        <w:t xml:space="preserve">, mely </w:t>
      </w:r>
      <w:r>
        <w:t xml:space="preserve">hőmérsékletet és páratartalmat is képes mérni, ezen túl </w:t>
      </w:r>
      <w:r w:rsidR="008B7013">
        <w:t>méretéből adódóan igen kompakt eszköz</w:t>
      </w:r>
      <w:r w:rsidR="005D09C2" w:rsidRPr="005D09C2">
        <w:t>.</w:t>
      </w:r>
      <w:r w:rsidR="008B7013">
        <w:t xml:space="preserve"> </w:t>
      </w:r>
      <w:r w:rsidR="005D09C2" w:rsidRPr="005D09C2">
        <w:t xml:space="preserve">Ez a szenzor I2C-n keresztül kommunikál, illetve az </w:t>
      </w:r>
      <w:proofErr w:type="spellStart"/>
      <w:r w:rsidR="005D09C2" w:rsidRPr="005D09C2">
        <w:t>Adafruit</w:t>
      </w:r>
      <w:proofErr w:type="spellEnd"/>
      <w:r w:rsidR="005D09C2" w:rsidRPr="005D09C2">
        <w:t xml:space="preserve"> termékcsalád könyvtára könnyedén használható </w:t>
      </w:r>
      <w:r w:rsidR="004C0590">
        <w:t>a programozás során</w:t>
      </w:r>
      <w:r w:rsidR="005D09C2" w:rsidRPr="005D09C2">
        <w:t>.</w:t>
      </w:r>
      <w:r w:rsidR="00863DD4">
        <w:t xml:space="preserve"> Az I2C miatt az SCL-t az ESP </w:t>
      </w:r>
      <w:r w:rsidR="002D01B3">
        <w:t>22-es, SDA-t a 21-es bemenetére kötöttem.</w:t>
      </w:r>
    </w:p>
    <w:p w14:paraId="593DC2BD" w14:textId="77777777" w:rsidR="00030C02" w:rsidRDefault="00030C02" w:rsidP="000062C6">
      <w:pPr>
        <w:keepNext/>
        <w:ind w:firstLine="0"/>
        <w:jc w:val="center"/>
      </w:pPr>
      <w:r>
        <w:rPr>
          <w:b/>
          <w:bCs/>
          <w:i/>
          <w:iCs/>
          <w:noProof/>
        </w:rPr>
        <w:drawing>
          <wp:inline distT="0" distB="0" distL="0" distR="0" wp14:anchorId="7AC9523F" wp14:editId="25068FCC">
            <wp:extent cx="2730715" cy="1254529"/>
            <wp:effectExtent l="0" t="0" r="0" b="3175"/>
            <wp:docPr id="460101449" name="Kép 46010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" t="25472" r="16957" b="18408"/>
                    <a:stretch/>
                  </pic:blipFill>
                  <pic:spPr bwMode="auto">
                    <a:xfrm>
                      <a:off x="0" y="0"/>
                      <a:ext cx="2736905" cy="125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12661" w14:textId="4D546D64" w:rsidR="004C0590" w:rsidRDefault="00E85DAE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14</w:t>
      </w:r>
      <w:r>
        <w:fldChar w:fldCharType="end"/>
      </w:r>
      <w:r w:rsidR="00030C02">
        <w:t xml:space="preserve">. ábra - </w:t>
      </w:r>
      <w:r w:rsidR="00030C02" w:rsidRPr="00582108">
        <w:t>AHT21</w:t>
      </w:r>
      <w:r w:rsidR="009A3165">
        <w:t xml:space="preserve"> hőmérséklet és páratartalom méréséhez</w:t>
      </w:r>
    </w:p>
    <w:p w14:paraId="5617D7EE" w14:textId="778CF356" w:rsidR="00637FB7" w:rsidRPr="00637FB7" w:rsidRDefault="00DD6E27" w:rsidP="00E22515">
      <w:pPr>
        <w:pStyle w:val="Cmsor3"/>
      </w:pPr>
      <w:bookmarkStart w:id="24" w:name="_Toc152890565"/>
      <w:r>
        <w:t>Multiplexer</w:t>
      </w:r>
      <w:bookmarkEnd w:id="24"/>
    </w:p>
    <w:p w14:paraId="68186D27" w14:textId="6F545D0D" w:rsidR="005D09C2" w:rsidRPr="005D09C2" w:rsidRDefault="005D09C2" w:rsidP="00680626">
      <w:pPr>
        <w:ind w:firstLine="709"/>
        <w:rPr>
          <w:noProof/>
        </w:rPr>
      </w:pPr>
      <w:r w:rsidRPr="005D09C2">
        <w:rPr>
          <w:noProof/>
        </w:rPr>
        <w:t xml:space="preserve">A könnyebben átlátható rendszer érdekében és a sok szenzor miatt egy 16 csatornás multiplexert is használtam a rendszer megépítésénél. </w:t>
      </w:r>
      <w:r w:rsidR="00A2388C">
        <w:rPr>
          <w:noProof/>
        </w:rPr>
        <w:t>A multiplexerhez csatlakoztatva a szenzorok analóg kimenetét,</w:t>
      </w:r>
      <w:r w:rsidR="00060FE4">
        <w:rPr>
          <w:noProof/>
        </w:rPr>
        <w:t xml:space="preserve"> megfelelő vezérléssel sorban kiolvashatjuk a </w:t>
      </w:r>
      <w:r w:rsidR="004E7189">
        <w:rPr>
          <w:noProof/>
        </w:rPr>
        <w:t xml:space="preserve">rákötött jeleket. </w:t>
      </w:r>
      <w:r w:rsidRPr="005D09C2">
        <w:rPr>
          <w:noProof/>
        </w:rPr>
        <w:t>Ez jelentősen megkönnyítette a szenzorok adatainkat mintavételezését</w:t>
      </w:r>
      <w:r w:rsidR="007C5EED">
        <w:rPr>
          <w:noProof/>
        </w:rPr>
        <w:t>,</w:t>
      </w:r>
      <w:r w:rsidR="0004279C">
        <w:rPr>
          <w:noProof/>
        </w:rPr>
        <w:t xml:space="preserve"> </w:t>
      </w:r>
      <w:r w:rsidR="007C5EED">
        <w:rPr>
          <w:noProof/>
        </w:rPr>
        <w:t>mivel elég volt</w:t>
      </w:r>
      <w:r w:rsidR="000F2E28">
        <w:rPr>
          <w:noProof/>
        </w:rPr>
        <w:t xml:space="preserve"> az </w:t>
      </w:r>
      <w:r w:rsidR="007C5EED">
        <w:rPr>
          <w:noProof/>
        </w:rPr>
        <w:t>ADC1-6-os lábra</w:t>
      </w:r>
      <w:r w:rsidR="00905207">
        <w:rPr>
          <w:noProof/>
        </w:rPr>
        <w:t xml:space="preserve"> (GPIO34)</w:t>
      </w:r>
      <w:r w:rsidR="007C5EED">
        <w:rPr>
          <w:noProof/>
        </w:rPr>
        <w:t xml:space="preserve"> kötni a multiplexer kimenetét.</w:t>
      </w:r>
    </w:p>
    <w:p w14:paraId="43ED7705" w14:textId="77777777" w:rsidR="006A4967" w:rsidRDefault="00A6026E" w:rsidP="000062C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AD075AF" wp14:editId="7C1AA3B0">
            <wp:extent cx="2787972" cy="1419515"/>
            <wp:effectExtent l="0" t="0" r="0" b="9525"/>
            <wp:docPr id="1677639616" name="Kép 1677639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0" b="11750"/>
                    <a:stretch/>
                  </pic:blipFill>
                  <pic:spPr bwMode="auto">
                    <a:xfrm>
                      <a:off x="0" y="0"/>
                      <a:ext cx="2832565" cy="144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8254E" w14:textId="6E3FB0F8" w:rsidR="002B10F8" w:rsidRDefault="006A4967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15</w:t>
      </w:r>
      <w:r>
        <w:fldChar w:fldCharType="end"/>
      </w:r>
      <w:r>
        <w:t xml:space="preserve">. ábra - </w:t>
      </w:r>
      <w:r w:rsidRPr="003F20DC">
        <w:t>CD74HC4067 típusú multiplexer</w:t>
      </w:r>
    </w:p>
    <w:p w14:paraId="54C9FAE1" w14:textId="75F1B5A0" w:rsidR="00B92F0B" w:rsidRDefault="00B92F0B" w:rsidP="00E22515">
      <w:pPr>
        <w:pStyle w:val="Cmsor3"/>
      </w:pPr>
      <w:bookmarkStart w:id="25" w:name="_Toc152890566"/>
      <w:r>
        <w:lastRenderedPageBreak/>
        <w:t>Táp</w:t>
      </w:r>
      <w:r w:rsidR="008E150C">
        <w:t>egység</w:t>
      </w:r>
      <w:bookmarkEnd w:id="25"/>
    </w:p>
    <w:p w14:paraId="51DEB269" w14:textId="1282AA65" w:rsidR="00B92F0B" w:rsidRDefault="00B92F0B" w:rsidP="00680626">
      <w:pPr>
        <w:ind w:firstLine="709"/>
      </w:pPr>
      <w:r w:rsidRPr="005D09C2">
        <w:t xml:space="preserve">A </w:t>
      </w:r>
      <w:r>
        <w:t>tesztrendszer</w:t>
      </w:r>
      <w:r w:rsidRPr="005D09C2">
        <w:t xml:space="preserve"> összerakása során a legnagyobb kihívást az okozta, hogy a 10 db MQ szenzor egyenként ~150mA áramot igényel, így összességében végül </w:t>
      </w:r>
      <w:r w:rsidR="00AE6DAA">
        <w:t xml:space="preserve">min. </w:t>
      </w:r>
      <w:r w:rsidRPr="005D09C2">
        <w:t xml:space="preserve">~1,5 A áramot kellett biztosítani a rendszer számára. Ez </w:t>
      </w:r>
      <w:r w:rsidR="00E3721A">
        <w:t xml:space="preserve">ilyen környezetben </w:t>
      </w:r>
      <w:r>
        <w:t>viszonylag</w:t>
      </w:r>
      <w:r w:rsidRPr="005D09C2">
        <w:t xml:space="preserve"> soknak</w:t>
      </w:r>
      <w:r>
        <w:t xml:space="preserve"> számít</w:t>
      </w:r>
      <w:r w:rsidRPr="005D09C2">
        <w:t>, így olyan probléma is felmerült, ami egy egyszerűbb rendszer esetén nem</w:t>
      </w:r>
      <w:r w:rsidR="0004279C">
        <w:t xml:space="preserve"> </w:t>
      </w:r>
      <w:r w:rsidRPr="005D09C2">
        <w:t>biztos, hogy előfordul. Ez a tápegység kábele miatti feszültségesésben mutatkozott meg.</w:t>
      </w:r>
      <w:r w:rsidR="00E42151">
        <w:t xml:space="preserve"> </w:t>
      </w:r>
    </w:p>
    <w:p w14:paraId="67FC0808" w14:textId="31A46B37" w:rsidR="0079122D" w:rsidRPr="005D09C2" w:rsidRDefault="0079122D" w:rsidP="00680626">
      <w:pPr>
        <w:ind w:firstLine="709"/>
      </w:pPr>
      <w:r w:rsidRPr="005D09C2">
        <w:t xml:space="preserve">Elsőnek </w:t>
      </w:r>
      <w:r w:rsidR="003D573E">
        <w:t xml:space="preserve">egy 5V, 3A-es tápegységről próbáltam </w:t>
      </w:r>
      <w:r w:rsidRPr="005D09C2">
        <w:t xml:space="preserve">egy-egy kábellel a földet és 5V-ot tovább vinni a breadboardra, azonban így a teljes ~1.5A áram </w:t>
      </w:r>
      <w:r w:rsidR="003D573E">
        <w:t>egy</w:t>
      </w:r>
      <w:r w:rsidRPr="005D09C2">
        <w:t xml:space="preserve"> vezetéken folyt</w:t>
      </w:r>
      <w:r w:rsidR="00773A8A">
        <w:t xml:space="preserve">. </w:t>
      </w:r>
      <w:r w:rsidR="00DB5E2C">
        <w:t>A használt</w:t>
      </w:r>
      <w:r w:rsidR="00773A8A">
        <w:t xml:space="preserve"> </w:t>
      </w:r>
      <w:r w:rsidR="00DB5E2C">
        <w:t>~10 cm-es</w:t>
      </w:r>
      <w:r w:rsidR="00773A8A">
        <w:t xml:space="preserve"> kábel ellenállása</w:t>
      </w:r>
      <w:r w:rsidR="00D52BA9">
        <w:t xml:space="preserve"> 200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mΩ</m:t>
        </m:r>
      </m:oMath>
      <w:r w:rsidR="00D52BA9">
        <w:t xml:space="preserve"> volt,</w:t>
      </w:r>
      <w:r w:rsidRPr="005D09C2">
        <w:t xml:space="preserve"> ami így</w:t>
      </w:r>
      <w:r w:rsidR="00FA3EC6">
        <w:t xml:space="preserve"> R*I</w:t>
      </w:r>
      <w:r w:rsidR="009C1746" w:rsidRPr="009C1746">
        <w:rPr>
          <w:vertAlign w:val="superscript"/>
        </w:rPr>
        <w:t>2</w:t>
      </w:r>
      <w:r w:rsidRPr="005D09C2">
        <w:t xml:space="preserve"> </w:t>
      </w:r>
      <w:r w:rsidR="009C1746">
        <w:t xml:space="preserve">= </w:t>
      </w:r>
      <w:r w:rsidR="0008776E">
        <w:t xml:space="preserve">0.2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D52BA9">
        <w:t xml:space="preserve"> * (1.5A)</w:t>
      </w:r>
      <w:r w:rsidR="00D52BA9">
        <w:rPr>
          <w:vertAlign w:val="superscript"/>
        </w:rPr>
        <w:t xml:space="preserve">2 </w:t>
      </w:r>
      <w:r w:rsidR="00D52BA9">
        <w:t xml:space="preserve">= </w:t>
      </w:r>
      <w:r w:rsidR="00BC6029">
        <w:t>0.45V</w:t>
      </w:r>
      <w:r w:rsidRPr="005D09C2">
        <w:t xml:space="preserve"> feszültségesést eredményezett,</w:t>
      </w:r>
      <w:r w:rsidR="00BC6029">
        <w:t xml:space="preserve"> amit a gyakorlatban le is tudtam mérni, a szenzor bemeneté</w:t>
      </w:r>
      <w:r w:rsidR="00974936">
        <w:t>re</w:t>
      </w:r>
      <w:r w:rsidR="00BC6029">
        <w:t xml:space="preserve"> </w:t>
      </w:r>
      <w:r w:rsidR="00974936">
        <w:t>~4.6V került,</w:t>
      </w:r>
      <w:r w:rsidRPr="005D09C2">
        <w:t xml:space="preserve"> amely rontott volna a mérési eredményeken.</w:t>
      </w:r>
      <w:r w:rsidR="00974936">
        <w:t xml:space="preserve"> </w:t>
      </w:r>
      <w:r w:rsidRPr="005D09C2">
        <w:t>Ezt úgy tudtam kiküszöbölni és helyesen 5V-ot adni a szenzorok bemenetére, hogy a pozitív feszültségű kábelt 5 db kábellel 5 csatlakozási ponton csillagkapcsolásban adtam rá a breadboard „+” feszültségű sínjére</w:t>
      </w:r>
      <w:r w:rsidR="00B4306C">
        <w:t xml:space="preserve">. </w:t>
      </w:r>
      <w:r w:rsidR="00763AF7">
        <w:t>E</w:t>
      </w:r>
      <w:r w:rsidR="009C1746">
        <w:t>bben</w:t>
      </w:r>
      <w:r w:rsidR="00763AF7">
        <w:t xml:space="preserve"> a konstrukci</w:t>
      </w:r>
      <w:r w:rsidR="009C1746">
        <w:t xml:space="preserve">óban </w:t>
      </w:r>
      <w:r w:rsidR="00870600">
        <w:t>a kábelek összesen</w:t>
      </w:r>
      <w:r w:rsidR="006D1021"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R 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vertAlign w:val="superscript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vertAlign w:val="superscript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0.2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vertAlign w:val="superscript"/>
                      </w:rPr>
                      <m:t>Ω</m:t>
                    </m:r>
                  </m:e>
                </m:d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perscript"/>
                  </w:rPr>
                  <m:t>5</m:t>
                </m:r>
              </m:sup>
            </m:sSup>
            <m:ctrlPr>
              <w:rPr>
                <w:rFonts w:ascii="Cambria Math" w:hAnsi="Cambria Math"/>
                <w:sz w:val="28"/>
                <w:szCs w:val="28"/>
              </w:rPr>
            </m:ctrlPr>
          </m:num>
          <m:den>
            <m:r>
              <w:rPr>
                <w:rFonts w:ascii="Cambria Math" w:hAnsi="Cambria Math"/>
                <w:sz w:val="28"/>
                <w:szCs w:val="28"/>
                <w:vertAlign w:val="superscript"/>
              </w:rPr>
              <m:t>5*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vertAlign w:val="superscript"/>
                  </w:rPr>
                </m:ctrlPr>
              </m:sSupPr>
              <m:e>
                <m:d>
                  <m:dPr>
                    <m:endChr m:val="〗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perscript"/>
                      </w:rPr>
                    </m:ctrlPr>
                  </m:dPr>
                  <m:e>
                    <m:d>
                      <m:dPr>
                        <m:begChr m:val="〖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vertAlign w:val="superscript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vertAlign w:val="superscript"/>
                          </w:rPr>
                          <m:t>0.2 Ω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  <w:vertAlign w:val="superscript"/>
                  </w:rPr>
                  <m:t>4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  <w:vertAlign w:val="superscript"/>
          </w:rPr>
          <m:t>=0.04 Ω</m:t>
        </m:r>
        <m:r>
          <m:rPr>
            <m:sty m:val="p"/>
          </m:rPr>
          <w:rPr>
            <w:rFonts w:ascii="Cambria Math" w:hAnsi="Cambria Math"/>
          </w:rPr>
          <m:t xml:space="preserve">→ΔV= 0.04 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  <m:r>
          <m:rPr>
            <m:sty m:val="p"/>
          </m:rPr>
          <w:rPr>
            <w:rFonts w:ascii="Cambria Math" w:hAnsi="Cambria Math"/>
          </w:rPr>
          <m:t xml:space="preserve"> * (1.5A)</m:t>
        </m:r>
        <m:r>
          <m:rPr>
            <m:sty m:val="p"/>
          </m:rPr>
          <w:rPr>
            <w:rFonts w:ascii="Cambria Math" w:hAnsi="Cambria Math"/>
            <w:vertAlign w:val="superscript"/>
          </w:rPr>
          <m:t xml:space="preserve">2 </m:t>
        </m:r>
        <m:r>
          <m:rPr>
            <m:sty m:val="p"/>
          </m:rPr>
          <w:rPr>
            <w:rFonts w:ascii="Cambria Math" w:hAnsi="Cambria Math"/>
          </w:rPr>
          <m:t xml:space="preserve">= 0.09V </m:t>
        </m:r>
        <m:r>
          <w:rPr>
            <w:rFonts w:ascii="Cambria Math" w:hAnsi="Cambria Math"/>
            <w:sz w:val="28"/>
            <w:szCs w:val="28"/>
            <w:vertAlign w:val="superscript"/>
          </w:rPr>
          <m:t xml:space="preserve"> </m:t>
        </m:r>
      </m:oMath>
      <w:r w:rsidR="005157FE">
        <w:rPr>
          <w:sz w:val="28"/>
          <w:szCs w:val="28"/>
          <w:vertAlign w:val="superscript"/>
        </w:rPr>
        <w:t xml:space="preserve"> </w:t>
      </w:r>
      <w:r w:rsidR="00FF09A1" w:rsidRPr="00FF09A1">
        <w:t>feszültségesést</w:t>
      </w:r>
      <w:r w:rsidR="00FF09A1">
        <w:t xml:space="preserve"> f</w:t>
      </w:r>
      <w:r w:rsidR="00196C4D">
        <w:t>ognak okozni, ami már jóval kedvezőbb</w:t>
      </w:r>
      <w:r w:rsidR="00A07C47">
        <w:t>.</w:t>
      </w:r>
      <w:r w:rsidRPr="005D09C2">
        <w:t xml:space="preserve"> A mérések során megfigyeltem, hogy különböző gyártású, de azonos hosszú kábelek is egészen különböző feszültségeséseket produkáltak, amit a vezetékek eltérő anyagának és keresztmetszetének tudok be.</w:t>
      </w:r>
    </w:p>
    <w:p w14:paraId="676F39B0" w14:textId="243732F3" w:rsidR="00B92F0B" w:rsidRPr="005D09C2" w:rsidRDefault="00B92F0B" w:rsidP="00680626">
      <w:pPr>
        <w:ind w:firstLine="709"/>
      </w:pPr>
      <w:r w:rsidRPr="005D09C2">
        <w:t>A használt tápegység először egy 5V, 3A-es táp volt, melyet később lecseréltem egy megbízhatóbb 5.1V, 2.5A-es tápra, mely</w:t>
      </w:r>
      <w:r w:rsidR="00D565FB">
        <w:t>nél</w:t>
      </w:r>
      <w:r w:rsidRPr="005D09C2">
        <w:t xml:space="preserve"> magasabb feszültsége</w:t>
      </w:r>
      <w:r w:rsidR="00BB7FA7">
        <w:t xml:space="preserve"> miatt nem okozott gondot az új 0.</w:t>
      </w:r>
      <w:r w:rsidR="00366D0C">
        <w:t>0</w:t>
      </w:r>
      <w:r w:rsidR="00BB7FA7">
        <w:t>9V-os feszültségesés sem</w:t>
      </w:r>
      <w:r w:rsidR="00D565FB">
        <w:t>, 5V került a szenzorok bemenetére.</w:t>
      </w:r>
    </w:p>
    <w:p w14:paraId="31050315" w14:textId="77777777" w:rsidR="00B92F0B" w:rsidRPr="005D09C2" w:rsidRDefault="00B92F0B" w:rsidP="000062C6">
      <w:pPr>
        <w:keepNext/>
        <w:ind w:firstLine="0"/>
        <w:jc w:val="center"/>
      </w:pPr>
      <w:r w:rsidRPr="005D09C2">
        <w:rPr>
          <w:noProof/>
        </w:rPr>
        <w:drawing>
          <wp:inline distT="0" distB="0" distL="0" distR="0" wp14:anchorId="3D000A7D" wp14:editId="2788A442">
            <wp:extent cx="3650521" cy="2734572"/>
            <wp:effectExtent l="0" t="0" r="7620" b="8890"/>
            <wp:docPr id="15" name="Kép 15" descr="A képen kábel, elektronika, Elektromos vezetékek, Elektrontech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kábel, elektronika, Elektromos vezetékek, Elektrontechnik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315" cy="2756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4F8C" w14:textId="09701411" w:rsidR="00B92F0B" w:rsidRDefault="00B92F0B" w:rsidP="00E22515">
      <w:pPr>
        <w:pStyle w:val="Kpalrs"/>
      </w:pPr>
      <w:r w:rsidRPr="005D09C2">
        <w:fldChar w:fldCharType="begin"/>
      </w:r>
      <w:r w:rsidRPr="005D09C2">
        <w:instrText xml:space="preserve"> SEQ ábra \* ARABIC </w:instrText>
      </w:r>
      <w:r w:rsidRPr="005D09C2">
        <w:fldChar w:fldCharType="separate"/>
      </w:r>
      <w:r w:rsidR="00476463">
        <w:t>16</w:t>
      </w:r>
      <w:r w:rsidRPr="005D09C2">
        <w:fldChar w:fldCharType="end"/>
      </w:r>
      <w:r w:rsidRPr="005D09C2">
        <w:t>. ábra 5.1V, 2.5A-es táp a szétosztott vezetékével</w:t>
      </w:r>
    </w:p>
    <w:p w14:paraId="79B368E3" w14:textId="74250492" w:rsidR="00DD6E27" w:rsidRDefault="00B92F0B" w:rsidP="00E22515">
      <w:pPr>
        <w:pStyle w:val="Cmsor3"/>
      </w:pPr>
      <w:bookmarkStart w:id="26" w:name="_Toc152890567"/>
      <w:r>
        <w:lastRenderedPageBreak/>
        <w:t>Feszültségosztó</w:t>
      </w:r>
      <w:bookmarkEnd w:id="26"/>
    </w:p>
    <w:p w14:paraId="5622211B" w14:textId="7C9017CD" w:rsidR="006077CD" w:rsidRDefault="006077CD" w:rsidP="00680626">
      <w:pPr>
        <w:ind w:firstLine="709"/>
      </w:pPr>
      <w:r w:rsidRPr="005120AE">
        <w:t xml:space="preserve">Az </w:t>
      </w:r>
      <w:r w:rsidR="00D94999" w:rsidRPr="005120AE">
        <w:t xml:space="preserve">ESP32 </w:t>
      </w:r>
      <w:r w:rsidRPr="005120AE">
        <w:t xml:space="preserve">ADC 3.3V-os </w:t>
      </w:r>
      <w:r w:rsidR="00D94999" w:rsidRPr="005120AE">
        <w:t>mérési tartománya</w:t>
      </w:r>
      <w:r w:rsidRPr="005120AE">
        <w:t xml:space="preserve"> és az MQ szenzorok 5V-os elvi maximális kimeneti feszültség</w:t>
      </w:r>
      <w:r w:rsidR="00E40961" w:rsidRPr="005120AE">
        <w:t>ének különbsége</w:t>
      </w:r>
      <w:r w:rsidRPr="005120AE">
        <w:t xml:space="preserve"> miatt egy 3 ellenállásból álló feszültségosztót is </w:t>
      </w:r>
      <w:r w:rsidR="00320E63" w:rsidRPr="005120AE">
        <w:t xml:space="preserve">gondoltam </w:t>
      </w:r>
      <w:r w:rsidR="001A029E" w:rsidRPr="005120AE">
        <w:t>beiktatni</w:t>
      </w:r>
      <w:r w:rsidRPr="005120AE">
        <w:t xml:space="preserve"> a</w:t>
      </w:r>
      <w:r w:rsidR="00E33F06" w:rsidRPr="005120AE">
        <w:t xml:space="preserve"> breadboardra</w:t>
      </w:r>
      <w:r w:rsidRPr="005120AE">
        <w:t>,</w:t>
      </w:r>
      <w:r w:rsidR="00D94999" w:rsidRPr="005120AE">
        <w:t xml:space="preserve"> hogy a</w:t>
      </w:r>
      <w:r w:rsidR="00B5253F" w:rsidRPr="005120AE">
        <w:t>z ADC bemenetére eső feszültséget</w:t>
      </w:r>
      <w:r w:rsidR="00FA5A74" w:rsidRPr="005120AE">
        <w:t xml:space="preserve"> arányosan csökkenthessem</w:t>
      </w:r>
      <w:r w:rsidR="002B763A" w:rsidRPr="005120AE">
        <w:t>.</w:t>
      </w:r>
      <w:r w:rsidR="00335354" w:rsidRPr="005120AE">
        <w:t xml:space="preserve"> Ehhez</w:t>
      </w:r>
      <w:r w:rsidRPr="005120AE">
        <w:t xml:space="preserve"> egy 20</w:t>
      </w:r>
      <w:r w:rsidR="0008776E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08776E" w:rsidRPr="005120AE">
        <w:t xml:space="preserve"> </w:t>
      </w:r>
      <w:r w:rsidRPr="005120AE">
        <w:t>-os és két párhuzamosan kapcsolt 20</w:t>
      </w:r>
      <w:r w:rsidR="0008776E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08776E" w:rsidRPr="005120AE">
        <w:t xml:space="preserve"> </w:t>
      </w:r>
      <w:r w:rsidRPr="005120AE">
        <w:t>-os (</w:t>
      </w:r>
      <w:proofErr w:type="spellStart"/>
      <w:r w:rsidRPr="005120AE">
        <w:t>RxR</w:t>
      </w:r>
      <w:proofErr w:type="spellEnd"/>
      <w:r w:rsidRPr="005120AE">
        <w:t xml:space="preserve"> = R/2 </w:t>
      </w:r>
      <w:r w:rsidRPr="005120AE">
        <w:sym w:font="Wingdings" w:char="F0E0"/>
      </w:r>
      <w:r w:rsidRPr="005120AE">
        <w:t xml:space="preserve"> így 1</w:t>
      </w:r>
      <w:r w:rsidR="0008776E">
        <w:t>0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Pr="005120AE">
        <w:t>) ellenállás</w:t>
      </w:r>
      <w:r w:rsidR="00564DBF" w:rsidRPr="005120AE">
        <w:t>t használtam</w:t>
      </w:r>
      <w:r w:rsidR="00852A01">
        <w:t>.</w:t>
      </w:r>
      <w:r w:rsidR="00734D7A" w:rsidRPr="005120AE">
        <w:t xml:space="preserve"> </w:t>
      </w:r>
      <w:r w:rsidR="00852A01">
        <w:t>A szenzor</w:t>
      </w:r>
      <w:r w:rsidR="009C580C" w:rsidRPr="005120AE">
        <w:t xml:space="preserve"> kimenet</w:t>
      </w:r>
      <w:r w:rsidR="00852A01">
        <w:t>ét</w:t>
      </w:r>
      <w:r w:rsidR="003C3FE2">
        <w:t xml:space="preserve"> sorban kapcsoltam</w:t>
      </w:r>
      <w:r w:rsidR="009C580C" w:rsidRPr="005120AE">
        <w:t xml:space="preserve"> a 20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="003C3FE2">
        <w:t>, eredő 10</w:t>
      </w:r>
      <w:r w:rsidR="003C3FE2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="003C3FE2">
        <w:t xml:space="preserve"> </w:t>
      </w:r>
      <w:r w:rsidR="00AD2677" w:rsidRPr="005120AE">
        <w:t>ellenállás</w:t>
      </w:r>
      <w:r w:rsidR="003C3FE2">
        <w:t>okkal, illetve a</w:t>
      </w:r>
      <w:r w:rsidR="00734D7A" w:rsidRPr="005120AE">
        <w:t xml:space="preserve"> </w:t>
      </w:r>
      <w:r w:rsidR="00AA7F2C" w:rsidRPr="005120AE">
        <w:t>GND</w:t>
      </w:r>
      <w:r w:rsidR="003C3FE2">
        <w:t>-vel</w:t>
      </w:r>
      <w:r w:rsidR="00734D7A" w:rsidRPr="005120AE">
        <w:t>.</w:t>
      </w:r>
      <w:r w:rsidRPr="005120AE">
        <w:t xml:space="preserve"> </w:t>
      </w:r>
      <w:r w:rsidR="00AA7F2C" w:rsidRPr="005120AE">
        <w:t>A 10</w:t>
      </w:r>
      <w:r w:rsidR="00E754E0" w:rsidRPr="00E754E0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="00E754E0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w:r w:rsidR="00AA7F2C" w:rsidRPr="005120AE">
        <w:t xml:space="preserve">-on </w:t>
      </w:r>
      <w:r w:rsidRPr="005120AE">
        <w:t>mérhető feszültség így maximálisan 3.33V, mely már optimális az ESP ADC-</w:t>
      </w:r>
      <w:proofErr w:type="spellStart"/>
      <w:r w:rsidRPr="005120AE">
        <w:t>jéhez</w:t>
      </w:r>
      <w:proofErr w:type="spellEnd"/>
      <w:r w:rsidRPr="005120AE">
        <w:t xml:space="preserve">. </w:t>
      </w:r>
      <w:r w:rsidR="004C6B8F" w:rsidRPr="005120AE">
        <w:t xml:space="preserve">Ez a megoldás </w:t>
      </w:r>
      <w:r w:rsidR="00D14FD3" w:rsidRPr="005120AE">
        <w:t xml:space="preserve">elméletben jó, gyakorlatban viszont az ADC </w:t>
      </w:r>
      <w:r w:rsidR="00EE38BB" w:rsidRPr="005120AE">
        <w:t xml:space="preserve">alacsony feszültségen való </w:t>
      </w:r>
      <w:r w:rsidR="004175E6" w:rsidRPr="005120AE">
        <w:t xml:space="preserve">gyenge érzékenysége és </w:t>
      </w:r>
      <w:r w:rsidR="00D93E5A" w:rsidRPr="005120AE">
        <w:t xml:space="preserve">több </w:t>
      </w:r>
      <w:r w:rsidR="004175E6" w:rsidRPr="005120AE">
        <w:t>szenzor</w:t>
      </w:r>
      <w:r w:rsidR="00D93E5A" w:rsidRPr="005120AE">
        <w:t xml:space="preserve"> alacsony kimeneti feszültsége miatt</w:t>
      </w:r>
      <w:r w:rsidR="00FB279A" w:rsidRPr="005120AE">
        <w:t xml:space="preserve"> végül kihagytam a tesztrendszerből</w:t>
      </w:r>
      <w:r w:rsidR="00216F24" w:rsidRPr="005120AE">
        <w:t xml:space="preserve">. Ez a </w:t>
      </w:r>
      <w:r w:rsidR="00944B11" w:rsidRPr="005120AE">
        <w:t>felépítés</w:t>
      </w:r>
      <w:r w:rsidR="00DD4627" w:rsidRPr="005120AE">
        <w:t xml:space="preserve"> magasabb feszültségeket mért, amikből így pontosabb eredményeket hozhatt</w:t>
      </w:r>
      <w:r w:rsidR="0056123C" w:rsidRPr="005120AE">
        <w:t>am ki</w:t>
      </w:r>
      <w:r w:rsidR="00FE65F9" w:rsidRPr="005120AE">
        <w:t>.</w:t>
      </w:r>
    </w:p>
    <w:p w14:paraId="314A4DD4" w14:textId="7A585D3C" w:rsidR="008E150C" w:rsidRDefault="00C77010" w:rsidP="00E22515">
      <w:pPr>
        <w:pStyle w:val="Cmsor3"/>
      </w:pPr>
      <w:bookmarkStart w:id="27" w:name="_Toc152890568"/>
      <w:r>
        <w:t>Breadboard, kábelek</w:t>
      </w:r>
      <w:bookmarkEnd w:id="27"/>
    </w:p>
    <w:p w14:paraId="7AD3824D" w14:textId="70CB6387" w:rsidR="008B5080" w:rsidRDefault="008C34A1" w:rsidP="00E22515">
      <w:pPr>
        <w:ind w:firstLine="709"/>
      </w:pPr>
      <w:r>
        <w:t xml:space="preserve">A rendszerhez használtam még </w:t>
      </w:r>
      <w:r w:rsidR="000F5283">
        <w:t>két</w:t>
      </w:r>
      <w:r>
        <w:t xml:space="preserve"> </w:t>
      </w:r>
      <w:proofErr w:type="spellStart"/>
      <w:r>
        <w:t>breadboardot</w:t>
      </w:r>
      <w:proofErr w:type="spellEnd"/>
      <w:r>
        <w:t xml:space="preserve">, illetve kábeleket </w:t>
      </w:r>
      <w:r w:rsidR="00B6339B">
        <w:t>is.</w:t>
      </w:r>
      <w:r w:rsidR="00BB0EB9">
        <w:t xml:space="preserve"> Mivel sok szenzorom van, amiknek </w:t>
      </w:r>
      <w:r w:rsidR="000B4530">
        <w:t>szükséges feszültséget, földet vinni és onnan az analóg kimeneti jelet a multiplexer</w:t>
      </w:r>
      <w:r w:rsidR="008D7BB8">
        <w:t xml:space="preserve">hez, így nagyon sok </w:t>
      </w:r>
      <w:r w:rsidR="00611390">
        <w:t>kábel</w:t>
      </w:r>
      <w:r w:rsidR="00ED46EC">
        <w:t xml:space="preserve"> kellett. Ezek egy részét merev vezetékkel oldottam meg, amik a tápot és </w:t>
      </w:r>
      <w:r w:rsidR="009657DF">
        <w:t xml:space="preserve">földet vitték a breadboard + és – jelű </w:t>
      </w:r>
      <w:r w:rsidR="000F5283">
        <w:t>szekcióiról</w:t>
      </w:r>
      <w:r w:rsidR="009657DF">
        <w:t xml:space="preserve"> a </w:t>
      </w:r>
      <w:r w:rsidR="008C18F3">
        <w:t xml:space="preserve">szenzoroknak, a mért feszültségértékeket pedig 10cm-es hajlékony </w:t>
      </w:r>
      <w:r w:rsidR="000F5283">
        <w:t>vezetékekkel</w:t>
      </w:r>
      <w:r w:rsidR="008C18F3">
        <w:t xml:space="preserve"> vittem egy másik </w:t>
      </w:r>
      <w:proofErr w:type="spellStart"/>
      <w:r w:rsidR="000F5283">
        <w:t>breadboardon</w:t>
      </w:r>
      <w:proofErr w:type="spellEnd"/>
      <w:r w:rsidR="000F5283">
        <w:t xml:space="preserve"> lévő multiplexernek és ESP-</w:t>
      </w:r>
      <w:proofErr w:type="spellStart"/>
      <w:r w:rsidR="000F5283">
        <w:t>nek</w:t>
      </w:r>
      <w:proofErr w:type="spellEnd"/>
      <w:r w:rsidR="000F5283">
        <w:t>, így egy kicsit átláthatóbb lett a rendszer.</w:t>
      </w:r>
    </w:p>
    <w:p w14:paraId="3EFD2D89" w14:textId="2908CA7E" w:rsidR="002D0DDD" w:rsidRDefault="002D0DDD" w:rsidP="00E22515">
      <w:pPr>
        <w:pStyle w:val="Cmsor3"/>
      </w:pPr>
      <w:bookmarkStart w:id="28" w:name="_Toc152890569"/>
      <w:r>
        <w:t>Kész rendszer</w:t>
      </w:r>
      <w:bookmarkEnd w:id="28"/>
    </w:p>
    <w:p w14:paraId="79462E12" w14:textId="2593E3D4" w:rsidR="008B5080" w:rsidRDefault="002D0DDD" w:rsidP="00680626">
      <w:pPr>
        <w:ind w:firstLine="709"/>
      </w:pPr>
      <w:r>
        <w:t>A teljes</w:t>
      </w:r>
      <w:r w:rsidR="00C27B43">
        <w:t>,</w:t>
      </w:r>
      <w:r>
        <w:t xml:space="preserve"> kész </w:t>
      </w:r>
      <w:r w:rsidR="00510492">
        <w:t>teszt</w:t>
      </w:r>
      <w:r>
        <w:t xml:space="preserve">rendszer </w:t>
      </w:r>
      <w:r w:rsidR="00510492">
        <w:t xml:space="preserve">látható </w:t>
      </w:r>
      <w:r>
        <w:t xml:space="preserve">összeállítva </w:t>
      </w:r>
      <w:r w:rsidR="00510492">
        <w:t xml:space="preserve">a </w:t>
      </w:r>
      <w:r w:rsidR="00555A17">
        <w:t>17</w:t>
      </w:r>
      <w:r w:rsidR="00510492">
        <w:t>. ábrán:</w:t>
      </w:r>
    </w:p>
    <w:p w14:paraId="0D7BBB5B" w14:textId="77777777" w:rsidR="00902DA9" w:rsidRDefault="00902DA9" w:rsidP="00E22515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ED29711" wp14:editId="62DAB9E6">
            <wp:extent cx="3799388" cy="2447586"/>
            <wp:effectExtent l="0" t="0" r="0" b="0"/>
            <wp:docPr id="83891985" name="Kép 8389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850" r="6221" b="6259"/>
                    <a:stretch/>
                  </pic:blipFill>
                  <pic:spPr bwMode="auto">
                    <a:xfrm>
                      <a:off x="0" y="0"/>
                      <a:ext cx="3918340" cy="252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61697" w14:textId="3359FA90" w:rsidR="005B4281" w:rsidRDefault="00902DA9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17</w:t>
      </w:r>
      <w:r>
        <w:fldChar w:fldCharType="end"/>
      </w:r>
      <w:r>
        <w:t xml:space="preserve">. ábra - </w:t>
      </w:r>
      <w:r w:rsidR="00C27B43">
        <w:t>T</w:t>
      </w:r>
      <w:r>
        <w:t>esztrendszer</w:t>
      </w:r>
    </w:p>
    <w:p w14:paraId="7E75718D" w14:textId="6923AE5A" w:rsidR="004A44CB" w:rsidRDefault="004A44CB" w:rsidP="0046641C">
      <w:pPr>
        <w:pStyle w:val="Cmsor1"/>
      </w:pPr>
      <w:bookmarkStart w:id="29" w:name="_Toc152890570"/>
      <w:r>
        <w:lastRenderedPageBreak/>
        <w:t>Használt technológiák</w:t>
      </w:r>
      <w:r w:rsidR="00D77939">
        <w:t>, szoftverek</w:t>
      </w:r>
      <w:bookmarkEnd w:id="29"/>
    </w:p>
    <w:p w14:paraId="4C289E84" w14:textId="79D4BA20" w:rsidR="00A53D37" w:rsidRPr="00A53D37" w:rsidRDefault="0031085E" w:rsidP="00680626">
      <w:pPr>
        <w:ind w:firstLine="709"/>
      </w:pPr>
      <w:r>
        <w:t xml:space="preserve">Az ESP32 mikrokontroller </w:t>
      </w:r>
      <w:r w:rsidR="00DB233F">
        <w:t xml:space="preserve">programozásához, </w:t>
      </w:r>
      <w:r w:rsidR="00D23758">
        <w:t xml:space="preserve">mérési adatok </w:t>
      </w:r>
      <w:r w:rsidR="00476634">
        <w:t>feldolgozásához és kiértékeléséhez, illetve a kommunikációs protokoll megvalósításához szükség van néhány</w:t>
      </w:r>
      <w:r w:rsidR="005E3F16">
        <w:t xml:space="preserve"> szoftverre, programozási környezetre, amiket ebben a fejezetben fogok bemutatni.</w:t>
      </w:r>
    </w:p>
    <w:p w14:paraId="47EAD15F" w14:textId="02CC721D" w:rsidR="00FB34E5" w:rsidRDefault="00DE2CCB" w:rsidP="0046641C">
      <w:pPr>
        <w:pStyle w:val="Cmsor2"/>
      </w:pPr>
      <w:bookmarkStart w:id="30" w:name="_Toc152890571"/>
      <w:r>
        <w:t>MQTT</w:t>
      </w:r>
      <w:bookmarkEnd w:id="30"/>
    </w:p>
    <w:p w14:paraId="2AEF4929" w14:textId="63C60D2B" w:rsidR="00640AAB" w:rsidRDefault="00BD2B36" w:rsidP="00680626">
      <w:pPr>
        <w:ind w:firstLine="709"/>
      </w:pPr>
      <w:r>
        <w:t>Mivel egy baromfitelep</w:t>
      </w:r>
      <w:r w:rsidR="00017379">
        <w:t>en akár nagyobb távolságokat is át kell hidalni</w:t>
      </w:r>
      <w:r w:rsidR="0040340A">
        <w:t xml:space="preserve"> a rendszerrel, így logikusnak gondoltam valamilyen vezeték nélküli megoldás használatát. Ezzel </w:t>
      </w:r>
      <w:r w:rsidR="00BE69C6">
        <w:t>sokkal könnyebben bővíthető a rendszer és például</w:t>
      </w:r>
      <w:r w:rsidR="00E42CCD">
        <w:t xml:space="preserve"> </w:t>
      </w:r>
      <w:r w:rsidR="00891BBF">
        <w:t xml:space="preserve">így </w:t>
      </w:r>
      <w:r w:rsidR="00E42CCD">
        <w:t>a</w:t>
      </w:r>
      <w:r w:rsidR="00891BBF">
        <w:t>z adattovábbításért felelős</w:t>
      </w:r>
      <w:r w:rsidR="00E42CCD">
        <w:t xml:space="preserve"> vezeték</w:t>
      </w:r>
      <w:r w:rsidR="00566275">
        <w:t xml:space="preserve"> </w:t>
      </w:r>
      <w:r w:rsidR="0017262B">
        <w:t>meghibásodása, elszakadása sem oko</w:t>
      </w:r>
      <w:r w:rsidR="00022657">
        <w:t>zhat gond</w:t>
      </w:r>
      <w:r w:rsidR="00891BBF">
        <w:t>ot.</w:t>
      </w:r>
    </w:p>
    <w:p w14:paraId="33B219A1" w14:textId="544EE40B" w:rsidR="00CB4925" w:rsidRDefault="00CB4925" w:rsidP="00680626">
      <w:pPr>
        <w:ind w:firstLine="709"/>
      </w:pPr>
      <w:r>
        <w:t xml:space="preserve">Az MQTT </w:t>
      </w:r>
      <w:r w:rsidR="00277E17">
        <w:t>(</w:t>
      </w:r>
      <w:r w:rsidR="004C30B4" w:rsidRPr="004C30B4">
        <w:t>Message Queue Telemetry Transport</w:t>
      </w:r>
      <w:r w:rsidR="00277E17">
        <w:t>)</w:t>
      </w:r>
      <w:sdt>
        <w:sdtPr>
          <w:id w:val="-1393267101"/>
          <w:citation/>
        </w:sdtPr>
        <w:sdtContent>
          <w:r w:rsidR="00D740F8">
            <w:fldChar w:fldCharType="begin"/>
          </w:r>
          <w:r w:rsidR="00A36CEC">
            <w:instrText xml:space="preserve">CITATION MQTT \l 1038 </w:instrText>
          </w:r>
          <w:r w:rsidR="00D740F8">
            <w:fldChar w:fldCharType="separate"/>
          </w:r>
          <w:r w:rsidR="00A36CEC">
            <w:rPr>
              <w:noProof/>
            </w:rPr>
            <w:t xml:space="preserve"> [19]</w:t>
          </w:r>
          <w:r w:rsidR="00D740F8">
            <w:fldChar w:fldCharType="end"/>
          </w:r>
        </w:sdtContent>
      </w:sdt>
      <w:r w:rsidR="00277E17">
        <w:t xml:space="preserve"> </w:t>
      </w:r>
      <w:r w:rsidR="00582717">
        <w:t xml:space="preserve">egy </w:t>
      </w:r>
      <w:r w:rsidR="00D740F8">
        <w:t>„</w:t>
      </w:r>
      <w:r w:rsidR="00277E17">
        <w:t>pehelysúlyú</w:t>
      </w:r>
      <w:r w:rsidR="00D740F8">
        <w:t>”</w:t>
      </w:r>
      <w:r w:rsidR="00EB3057">
        <w:t>,</w:t>
      </w:r>
      <w:r w:rsidR="00B759D8">
        <w:t xml:space="preserve"> publish-subscribe </w:t>
      </w:r>
      <w:r w:rsidR="00B773B3">
        <w:t>modellt használó</w:t>
      </w:r>
      <w:r w:rsidR="00B759D8">
        <w:t>,</w:t>
      </w:r>
      <w:r w:rsidR="00EB3057">
        <w:t xml:space="preserve"> TCP</w:t>
      </w:r>
      <w:r w:rsidR="00B56E46">
        <w:t>/IP</w:t>
      </w:r>
      <w:r w:rsidR="00282781">
        <w:t xml:space="preserve"> transzport réteg</w:t>
      </w:r>
      <w:r w:rsidR="002B0627">
        <w:t>re épül</w:t>
      </w:r>
      <w:r w:rsidR="00017153">
        <w:t>ő</w:t>
      </w:r>
      <w:r w:rsidR="008D3A08">
        <w:t xml:space="preserve"> </w:t>
      </w:r>
      <w:r w:rsidR="002B0627">
        <w:t>hálózati</w:t>
      </w:r>
      <w:r w:rsidR="00583C30">
        <w:t xml:space="preserve"> protokoll. A pehelysúly itt arra utal, hogy </w:t>
      </w:r>
      <w:r w:rsidR="008C2C89">
        <w:t>rendkívül kicsi a sávszélesség</w:t>
      </w:r>
      <w:r w:rsidR="007A4DD0">
        <w:t xml:space="preserve"> igénye</w:t>
      </w:r>
      <w:r w:rsidR="008C2C89">
        <w:t>, így</w:t>
      </w:r>
      <w:r w:rsidR="009118B9">
        <w:t xml:space="preserve"> nagyon gyors és</w:t>
      </w:r>
      <w:r w:rsidR="001824CE">
        <w:t xml:space="preserve"> kevésbé stabil hálózatoknál is jól alkalmazható.</w:t>
      </w:r>
      <w:r w:rsidR="00E51D7A">
        <w:t xml:space="preserve"> </w:t>
      </w:r>
      <w:r w:rsidR="004E183A">
        <w:t>Egyre növekvő népszerűségének legfőbb oka</w:t>
      </w:r>
      <w:r w:rsidR="00DF6F29">
        <w:t xml:space="preserve"> a használatának</w:t>
      </w:r>
      <w:r w:rsidR="004E183A">
        <w:t xml:space="preserve"> </w:t>
      </w:r>
      <w:r w:rsidR="00DF6F29">
        <w:t>egyszerűsége</w:t>
      </w:r>
      <w:r w:rsidR="00176E5A">
        <w:t xml:space="preserve"> és </w:t>
      </w:r>
      <w:r w:rsidR="00DF6F29">
        <w:t>kis memóriaigénye</w:t>
      </w:r>
      <w:r w:rsidR="00176E5A">
        <w:t xml:space="preserve">, ami IoT </w:t>
      </w:r>
      <w:r w:rsidR="003B4134">
        <w:t xml:space="preserve">(Internet of Things) </w:t>
      </w:r>
      <w:r w:rsidR="00176E5A">
        <w:t xml:space="preserve">eszközöknél </w:t>
      </w:r>
      <w:r w:rsidR="00C7558A">
        <w:t>nagyon fontos</w:t>
      </w:r>
      <w:r w:rsidR="00DC00D6">
        <w:t>.</w:t>
      </w:r>
    </w:p>
    <w:p w14:paraId="27331610" w14:textId="0188B8A8" w:rsidR="00D418BF" w:rsidRDefault="00DA548B" w:rsidP="00680626">
      <w:pPr>
        <w:ind w:firstLine="709"/>
      </w:pPr>
      <w:r>
        <w:t>A</w:t>
      </w:r>
      <w:r w:rsidR="007A4DD0">
        <w:t xml:space="preserve"> protokoll működését az </w:t>
      </w:r>
      <w:r w:rsidR="00C07652">
        <w:t>18.</w:t>
      </w:r>
      <w:r w:rsidR="007A4DD0">
        <w:t xml:space="preserve"> ábra jól szemlélteti:</w:t>
      </w:r>
    </w:p>
    <w:p w14:paraId="6778219E" w14:textId="77777777" w:rsidR="00F339AE" w:rsidRDefault="00F339AE" w:rsidP="000062C6">
      <w:pPr>
        <w:keepNext/>
        <w:ind w:firstLine="0"/>
        <w:jc w:val="center"/>
      </w:pPr>
      <w:r w:rsidRPr="00F339AE">
        <w:rPr>
          <w:noProof/>
        </w:rPr>
        <w:drawing>
          <wp:inline distT="0" distB="0" distL="0" distR="0" wp14:anchorId="6A1D36EB" wp14:editId="316A7839">
            <wp:extent cx="4381500" cy="2303938"/>
            <wp:effectExtent l="0" t="0" r="0" b="1270"/>
            <wp:docPr id="5" name="Kép 5" descr="A képen képernyőkép, kör, szöveg, diagram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67C7368C-C9F2-FFB1-6D2A-AF2865C793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 descr="A képen képernyőkép, kör, szöveg, diagram látható&#10;&#10;Automatikusan generált leírás">
                      <a:extLst>
                        <a:ext uri="{FF2B5EF4-FFF2-40B4-BE49-F238E27FC236}">
                          <a16:creationId xmlns:a16="http://schemas.microsoft.com/office/drawing/2014/main" id="{67C7368C-C9F2-FFB1-6D2A-AF2865C793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4404" cy="230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24F5" w14:textId="17245745" w:rsidR="007A4DD0" w:rsidRDefault="00F339AE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18</w:t>
      </w:r>
      <w:r>
        <w:fldChar w:fldCharType="end"/>
      </w:r>
      <w:r>
        <w:t xml:space="preserve">. ábra - MQTT működése </w:t>
      </w:r>
      <w:sdt>
        <w:sdtPr>
          <w:id w:val="1637913396"/>
          <w:citation/>
        </w:sdtPr>
        <w:sdtContent>
          <w:r>
            <w:fldChar w:fldCharType="begin"/>
          </w:r>
          <w:r w:rsidR="00A36CEC">
            <w:instrText xml:space="preserve">CITATION MQTTrajz \l 1038 </w:instrText>
          </w:r>
          <w:r>
            <w:fldChar w:fldCharType="separate"/>
          </w:r>
          <w:r w:rsidR="00A36CEC">
            <w:t>[20]</w:t>
          </w:r>
          <w:r>
            <w:fldChar w:fldCharType="end"/>
          </w:r>
        </w:sdtContent>
      </w:sdt>
    </w:p>
    <w:p w14:paraId="7ECF41D9" w14:textId="6F222C5E" w:rsidR="00F055FB" w:rsidRDefault="00952E68" w:rsidP="0046641C">
      <w:pPr>
        <w:ind w:firstLine="709"/>
      </w:pPr>
      <w:r>
        <w:t>A működés 3 hálózati szereplő között zajlik</w:t>
      </w:r>
      <w:r w:rsidR="003703F4">
        <w:t>,</w:t>
      </w:r>
      <w:r>
        <w:t xml:space="preserve"> az ábra bal oldalán</w:t>
      </w:r>
      <w:r w:rsidR="003703F4">
        <w:t xml:space="preserve"> kék színnel</w:t>
      </w:r>
      <w:r>
        <w:t xml:space="preserve"> látható </w:t>
      </w:r>
      <w:r w:rsidR="003703F4">
        <w:t xml:space="preserve">publisher, a jobb oldali </w:t>
      </w:r>
      <w:r w:rsidR="00F055FB">
        <w:t xml:space="preserve">szürke </w:t>
      </w:r>
      <w:r w:rsidR="00CA75F1">
        <w:t>su</w:t>
      </w:r>
      <w:r w:rsidR="000F69FB">
        <w:t>bscriber</w:t>
      </w:r>
      <w:r w:rsidR="00F055FB">
        <w:t xml:space="preserve"> és a középső MQTT-</w:t>
      </w:r>
      <w:r w:rsidR="002C26F9">
        <w:t>b</w:t>
      </w:r>
      <w:r w:rsidR="00F055FB">
        <w:t>roker.</w:t>
      </w:r>
      <w:r w:rsidR="00AB3E32">
        <w:t xml:space="preserve"> A publisher</w:t>
      </w:r>
      <w:r w:rsidR="00F67A34">
        <w:t>ek</w:t>
      </w:r>
      <w:r w:rsidR="00AB3E32">
        <w:t xml:space="preserve"> és </w:t>
      </w:r>
      <w:proofErr w:type="spellStart"/>
      <w:r w:rsidR="00AB3E32">
        <w:t>subscriber</w:t>
      </w:r>
      <w:r w:rsidR="00F67A34">
        <w:t>ek</w:t>
      </w:r>
      <w:proofErr w:type="spellEnd"/>
      <w:r w:rsidR="00AB3E32">
        <w:t xml:space="preserve"> másnéven kliensek, amik </w:t>
      </w:r>
      <w:r w:rsidR="00A4726F">
        <w:t xml:space="preserve">egyaránt tudnak publisherként vagy </w:t>
      </w:r>
      <w:proofErr w:type="spellStart"/>
      <w:r w:rsidR="00A4726F">
        <w:t>subscriberként</w:t>
      </w:r>
      <w:proofErr w:type="spellEnd"/>
      <w:r w:rsidR="00A4726F">
        <w:t xml:space="preserve"> is működni.</w:t>
      </w:r>
      <w:r w:rsidR="00F67A34">
        <w:t xml:space="preserve"> Ilyen például az ESP32 vagy a Node-Red, am</w:t>
      </w:r>
      <w:r w:rsidR="00664156">
        <w:t>it később mutatok be.</w:t>
      </w:r>
    </w:p>
    <w:p w14:paraId="62557FD8" w14:textId="2DE5E633" w:rsidR="00BA27D0" w:rsidRDefault="00DC36D8" w:rsidP="00680626">
      <w:pPr>
        <w:ind w:firstLine="709"/>
      </w:pPr>
      <w:r>
        <w:lastRenderedPageBreak/>
        <w:t>A publisher</w:t>
      </w:r>
      <w:r w:rsidR="0032207D">
        <w:t xml:space="preserve"> feladata</w:t>
      </w:r>
      <w:r w:rsidR="002C26F9">
        <w:t xml:space="preserve"> az adatok küldése a brokernek</w:t>
      </w:r>
      <w:r w:rsidR="0019384E">
        <w:t xml:space="preserve"> különböző topic-okon.</w:t>
      </w:r>
      <w:r w:rsidR="00271338">
        <w:t xml:space="preserve"> Egy topic-ra küldhet több publisher is adatot</w:t>
      </w:r>
      <w:r w:rsidR="00392F69">
        <w:t xml:space="preserve">. </w:t>
      </w:r>
      <w:r w:rsidR="00F36266">
        <w:t>Egy üzenetben a fejléc tartalmaz több</w:t>
      </w:r>
      <w:r w:rsidR="003730EC">
        <w:t>, az adott üzenetre jellemző</w:t>
      </w:r>
      <w:r w:rsidR="00F36266">
        <w:t xml:space="preserve"> </w:t>
      </w:r>
      <w:r w:rsidR="003730EC">
        <w:t xml:space="preserve">beállítást. Ezek közül </w:t>
      </w:r>
      <w:r w:rsidR="008138EC">
        <w:t>a legfontosabb, amit én is használni fogok, a QoS, azaz Quality of Service (szolgáltatás minőség</w:t>
      </w:r>
      <w:r w:rsidR="007C688B">
        <w:t>e</w:t>
      </w:r>
      <w:r w:rsidR="008138EC">
        <w:t>).</w:t>
      </w:r>
      <w:r w:rsidR="007C688B">
        <w:t xml:space="preserve"> A QoS</w:t>
      </w:r>
      <w:r w:rsidR="000103F0">
        <w:t xml:space="preserve"> 3 szintje</w:t>
      </w:r>
      <w:r w:rsidR="007C688B">
        <w:t xml:space="preserve"> azt határozza meg, hogy egy üzenet küldése milyen biztosítással történjen. </w:t>
      </w:r>
    </w:p>
    <w:p w14:paraId="49ECDE02" w14:textId="77777777" w:rsidR="00BA27D0" w:rsidRDefault="000103F0" w:rsidP="00680626">
      <w:pPr>
        <w:ind w:firstLine="709"/>
      </w:pPr>
      <w:r>
        <w:t xml:space="preserve">A </w:t>
      </w:r>
      <w:r w:rsidR="00D373F6">
        <w:t>QoS 0</w:t>
      </w:r>
      <w:r w:rsidR="007C1597">
        <w:t xml:space="preserve"> </w:t>
      </w:r>
      <w:r w:rsidR="007D34F6">
        <w:t>az alapvet</w:t>
      </w:r>
      <w:r>
        <w:t>ő beállítás,</w:t>
      </w:r>
      <w:r w:rsidR="003A7F4A">
        <w:t xml:space="preserve"> „küld és felejt” jellegű, tehát </w:t>
      </w:r>
      <w:r w:rsidR="00E30B07">
        <w:t xml:space="preserve">a brokertől nem kap megerősítést az üzenet megérkezéséről, csak egyszer elküldi és onnantól nem foglalkozik az üzenet sorsával. </w:t>
      </w:r>
    </w:p>
    <w:p w14:paraId="7BAB9440" w14:textId="410BB56C" w:rsidR="00F055FB" w:rsidRDefault="00E30B07" w:rsidP="00680626">
      <w:pPr>
        <w:ind w:firstLine="709"/>
      </w:pPr>
      <w:r>
        <w:t xml:space="preserve">A QoS 1 </w:t>
      </w:r>
      <w:r w:rsidR="00E977DA">
        <w:t xml:space="preserve">már egy biztosabb küldést tesz lehetővé, </w:t>
      </w:r>
      <w:r w:rsidR="009A1334">
        <w:t xml:space="preserve">legalább egyszer biztosan megérkezik a csomag. </w:t>
      </w:r>
      <w:r w:rsidR="002A3943">
        <w:t xml:space="preserve">Ebben az esetben </w:t>
      </w:r>
      <w:r w:rsidR="009F456D">
        <w:t xml:space="preserve">első próbálkozáskor </w:t>
      </w:r>
      <w:r w:rsidR="002A3943">
        <w:t xml:space="preserve">az üzenet kap egy </w:t>
      </w:r>
      <w:proofErr w:type="spellStart"/>
      <w:r w:rsidR="002A3943">
        <w:t>message</w:t>
      </w:r>
      <w:proofErr w:type="spellEnd"/>
      <w:r w:rsidR="002A3943">
        <w:t xml:space="preserve"> ID-t</w:t>
      </w:r>
      <w:r w:rsidR="009732AD">
        <w:t xml:space="preserve">, </w:t>
      </w:r>
      <w:r w:rsidR="004F5A46">
        <w:t xml:space="preserve">a publisher </w:t>
      </w:r>
      <w:r w:rsidR="00716092">
        <w:t xml:space="preserve">a fejléc DUP </w:t>
      </w:r>
      <w:proofErr w:type="spellStart"/>
      <w:r w:rsidR="00716092">
        <w:t>flag</w:t>
      </w:r>
      <w:proofErr w:type="spellEnd"/>
      <w:r w:rsidR="00716092">
        <w:t>-jét 0-be állítja, ami</w:t>
      </w:r>
      <w:r w:rsidR="009F55E2">
        <w:t xml:space="preserve"> a duplikálást jelzi 1 állásban. Ha az üzenetet a broker megkapta, visszaküld egy PUBACK</w:t>
      </w:r>
      <w:r w:rsidR="00F97118">
        <w:t xml:space="preserve"> típusú üzenetet a </w:t>
      </w:r>
      <w:proofErr w:type="spellStart"/>
      <w:r w:rsidR="00F97118">
        <w:t>message</w:t>
      </w:r>
      <w:proofErr w:type="spellEnd"/>
      <w:r w:rsidR="00F97118">
        <w:t xml:space="preserve"> ID-</w:t>
      </w:r>
      <w:proofErr w:type="spellStart"/>
      <w:r w:rsidR="00F97118">
        <w:t>val</w:t>
      </w:r>
      <w:proofErr w:type="spellEnd"/>
      <w:r w:rsidR="00F97118">
        <w:t xml:space="preserve"> együtt, amivel jelzi, hogy megérkezett az üzenet. Ha egy meghatározott ideig nem érkezik</w:t>
      </w:r>
      <w:r w:rsidR="00D1443A">
        <w:t>, akkor a küldő újra megpróbálkozik, de ebben az esetben egy olyan üzenettel, amiben a DUP-ot 1-be állította.</w:t>
      </w:r>
      <w:r w:rsidR="001C4F05">
        <w:t xml:space="preserve"> Ez addig megy tovább, amíg vissza nem érkezik a PUBACK üzenet, így</w:t>
      </w:r>
      <w:r w:rsidR="0016635A">
        <w:t>,</w:t>
      </w:r>
      <w:r w:rsidR="002179B2">
        <w:t xml:space="preserve"> ha valami miatt a </w:t>
      </w:r>
      <w:r w:rsidR="002A5E42">
        <w:t>broker</w:t>
      </w:r>
      <w:r w:rsidR="002179B2">
        <w:t xml:space="preserve"> nem válaszol, </w:t>
      </w:r>
      <w:r w:rsidR="0016635A">
        <w:t>többször is nála lehet a csomag.</w:t>
      </w:r>
    </w:p>
    <w:p w14:paraId="6CFDE469" w14:textId="45DF5FC2" w:rsidR="00BA27D0" w:rsidRDefault="00BA27D0" w:rsidP="00680626">
      <w:pPr>
        <w:ind w:firstLine="709"/>
      </w:pPr>
      <w:r>
        <w:t xml:space="preserve">QoS 2 </w:t>
      </w:r>
      <w:r w:rsidR="0016635A">
        <w:t xml:space="preserve">esetén pontosan egyszer </w:t>
      </w:r>
      <w:r w:rsidR="00B220B7">
        <w:t xml:space="preserve">kell megérkezni az üzenetnek. Az ehhez </w:t>
      </w:r>
      <w:r w:rsidR="00A94DF7">
        <w:t xml:space="preserve">használt logika </w:t>
      </w:r>
      <w:r w:rsidR="00EB6087">
        <w:t xml:space="preserve">eleje megegyezik a QoS 1-es logikájával, azonban itt a broker nem PUBACK üzenettel válaszol, hanem egy </w:t>
      </w:r>
      <w:r w:rsidR="00334FD6">
        <w:t xml:space="preserve">PUBREC-cel, amivel jelzi, elmentette az üzenetet. Ekkor a publisher válaszol a brokernek egy PUBREL-lel, </w:t>
      </w:r>
      <w:r w:rsidR="006A5673">
        <w:t xml:space="preserve">majd a broker kiüríti a </w:t>
      </w:r>
      <w:r w:rsidR="0081429B">
        <w:t xml:space="preserve">mentéshez használt buffert és az üzenetküldés egy publishernek válaszolt PUBCOMP </w:t>
      </w:r>
      <w:r w:rsidR="00690F82">
        <w:t>üzenettel zárul.</w:t>
      </w:r>
      <w:sdt>
        <w:sdtPr>
          <w:id w:val="1342206033"/>
          <w:citation/>
        </w:sdtPr>
        <w:sdtContent>
          <w:r w:rsidR="00E34271">
            <w:fldChar w:fldCharType="begin"/>
          </w:r>
          <w:r w:rsidR="00A36CEC">
            <w:instrText xml:space="preserve">CITATION MQT \l 1038 </w:instrText>
          </w:r>
          <w:r w:rsidR="00E34271">
            <w:fldChar w:fldCharType="separate"/>
          </w:r>
          <w:r w:rsidR="00A36CEC">
            <w:rPr>
              <w:noProof/>
            </w:rPr>
            <w:t xml:space="preserve"> [21]</w:t>
          </w:r>
          <w:r w:rsidR="00E34271">
            <w:fldChar w:fldCharType="end"/>
          </w:r>
        </w:sdtContent>
      </w:sdt>
    </w:p>
    <w:p w14:paraId="1D73553B" w14:textId="634D6137" w:rsidR="00321EE2" w:rsidRDefault="008C7D22" w:rsidP="00680626">
      <w:pPr>
        <w:ind w:firstLine="709"/>
      </w:pPr>
      <w:r>
        <w:t>Ezek közül én a QoS 2</w:t>
      </w:r>
      <w:r w:rsidR="00313E34">
        <w:t xml:space="preserve">-t fogom használni, mivel </w:t>
      </w:r>
      <w:r w:rsidR="00CD429E">
        <w:t>a mérési adatok közléséhez ez tűnt legoptimálisabbnak, hogy ne maradjon ki adat, illetve nem is legyen duplikálás.</w:t>
      </w:r>
    </w:p>
    <w:p w14:paraId="4D0D5E0B" w14:textId="41EAB143" w:rsidR="00E751AD" w:rsidRDefault="00CC5422" w:rsidP="00680626">
      <w:pPr>
        <w:ind w:firstLine="709"/>
      </w:pPr>
      <w:r>
        <w:t xml:space="preserve">A subscriber </w:t>
      </w:r>
      <w:r w:rsidR="00C24775">
        <w:t>a brokernél</w:t>
      </w:r>
      <w:r w:rsidR="00E70ED5" w:rsidRPr="00E70ED5">
        <w:t xml:space="preserve"> </w:t>
      </w:r>
      <w:r w:rsidR="00E70ED5">
        <w:t>adott topic-okra</w:t>
      </w:r>
      <w:r w:rsidR="00C24775">
        <w:t xml:space="preserve"> feliratkozva</w:t>
      </w:r>
      <w:r w:rsidR="00E70ED5">
        <w:t xml:space="preserve"> </w:t>
      </w:r>
      <w:r w:rsidR="00C24775">
        <w:t xml:space="preserve">fogadja az üzeneteket. A </w:t>
      </w:r>
      <w:proofErr w:type="spellStart"/>
      <w:r w:rsidR="00C24775">
        <w:t>topi</w:t>
      </w:r>
      <w:r w:rsidR="0004279C">
        <w:t>c</w:t>
      </w:r>
      <w:r w:rsidR="008461EF">
        <w:t>ok</w:t>
      </w:r>
      <w:proofErr w:type="spellEnd"/>
      <w:r w:rsidR="008461EF">
        <w:t xml:space="preserve"> </w:t>
      </w:r>
      <w:r w:rsidR="00DF1636">
        <w:t>az üzenetek osztályo</w:t>
      </w:r>
      <w:r w:rsidR="00FC4D5A">
        <w:t xml:space="preserve">zása miatt </w:t>
      </w:r>
      <w:proofErr w:type="spellStart"/>
      <w:r w:rsidR="00FC4D5A">
        <w:t>fontos</w:t>
      </w:r>
      <w:r w:rsidR="0004279C">
        <w:t>ak</w:t>
      </w:r>
      <w:proofErr w:type="spellEnd"/>
      <w:r w:rsidR="00FC4D5A">
        <w:t>.</w:t>
      </w:r>
      <w:r w:rsidR="00DF1636">
        <w:t xml:space="preserve"> </w:t>
      </w:r>
      <w:r w:rsidR="00A90C37">
        <w:t>A topic-ok</w:t>
      </w:r>
      <w:r w:rsidR="00FC4D5A">
        <w:t xml:space="preserve"> fa elrendezésben vannak, </w:t>
      </w:r>
      <w:r w:rsidR="008461EF">
        <w:t>hierarchikusan szervezettek, ami egy olyan struktúrát jelent</w:t>
      </w:r>
      <w:r w:rsidR="00DF1636">
        <w:t xml:space="preserve">, mint például a </w:t>
      </w:r>
      <w:r w:rsidR="00FC4D5A">
        <w:t>Windows-os mapparendszer</w:t>
      </w:r>
      <w:r w:rsidR="0009467E">
        <w:t>. Van egy fő topic, ami az én esetemben az „esp32</w:t>
      </w:r>
      <w:r w:rsidR="00191238">
        <w:t>/</w:t>
      </w:r>
      <w:r w:rsidR="0009467E">
        <w:t>”, amihez tartoznak altopi</w:t>
      </w:r>
      <w:r w:rsidR="00191238">
        <w:t>c-ok, például „esp32/MQ137”</w:t>
      </w:r>
      <w:r w:rsidR="004612F1">
        <w:t>, „esp32/temperature”. A szenzorjaim ezekre a topic</w:t>
      </w:r>
      <w:r w:rsidR="00971EAB">
        <w:t>-</w:t>
      </w:r>
      <w:r w:rsidR="004612F1">
        <w:t xml:space="preserve">okra gyártanak adatokat, amit az ESP </w:t>
      </w:r>
      <w:r w:rsidR="0055287A">
        <w:t>elküld a brokernek.</w:t>
      </w:r>
    </w:p>
    <w:p w14:paraId="737DD04B" w14:textId="6DDB543C" w:rsidR="0055287A" w:rsidRDefault="00E751AD" w:rsidP="00680626">
      <w:pPr>
        <w:ind w:firstLine="709"/>
      </w:pPr>
      <w:r>
        <w:t xml:space="preserve">A broker a kommunikáció középpontja, hozzá érkeznek be a publisherek által küldött üzenetek és nála lehet feliratkozni </w:t>
      </w:r>
      <w:r w:rsidR="00971EAB">
        <w:t>az adott topic-okra.</w:t>
      </w:r>
    </w:p>
    <w:p w14:paraId="23D6C88B" w14:textId="77777777" w:rsidR="00BA27D0" w:rsidRPr="00952E68" w:rsidRDefault="00BA27D0" w:rsidP="00680626">
      <w:pPr>
        <w:ind w:firstLine="709"/>
      </w:pPr>
    </w:p>
    <w:p w14:paraId="3B6FBA38" w14:textId="3CA82A6D" w:rsidR="004A44CB" w:rsidRDefault="00DE2CCB" w:rsidP="0046641C">
      <w:pPr>
        <w:pStyle w:val="Cmsor2"/>
      </w:pPr>
      <w:bookmarkStart w:id="31" w:name="_Toc152890572"/>
      <w:proofErr w:type="spellStart"/>
      <w:r>
        <w:lastRenderedPageBreak/>
        <w:t>Thing</w:t>
      </w:r>
      <w:r w:rsidR="001B0025">
        <w:t>S</w:t>
      </w:r>
      <w:r>
        <w:t>peak</w:t>
      </w:r>
      <w:bookmarkEnd w:id="31"/>
      <w:proofErr w:type="spellEnd"/>
    </w:p>
    <w:p w14:paraId="02FE62D2" w14:textId="01E2D44B" w:rsidR="00896C4E" w:rsidRDefault="00575AE0" w:rsidP="00680626">
      <w:pPr>
        <w:ind w:firstLine="709"/>
      </w:pPr>
      <w:r>
        <w:t xml:space="preserve">A </w:t>
      </w:r>
      <w:proofErr w:type="spellStart"/>
      <w:r>
        <w:t>ThingSpeak</w:t>
      </w:r>
      <w:proofErr w:type="spellEnd"/>
      <w:r>
        <w:t xml:space="preserve"> </w:t>
      </w:r>
      <w:r w:rsidR="001B0025">
        <w:t xml:space="preserve">egy kifejezetten IoT alkalmazásokhoz készült </w:t>
      </w:r>
      <w:r w:rsidR="0006291C">
        <w:t xml:space="preserve">weboldal, ami </w:t>
      </w:r>
      <w:r w:rsidR="006542F9">
        <w:t xml:space="preserve">a </w:t>
      </w:r>
      <w:r w:rsidR="0006291C">
        <w:t>MATLA</w:t>
      </w:r>
      <w:r w:rsidR="006542F9">
        <w:t xml:space="preserve">B-os integrációval végezhető adatelemzést </w:t>
      </w:r>
      <w:r w:rsidR="00780FFD">
        <w:t xml:space="preserve">tesz lehetővé. </w:t>
      </w:r>
      <w:r w:rsidR="00896C4E">
        <w:t>A számomra kedvező tulajdonsága, hogy MQTT broker-ként is működik</w:t>
      </w:r>
      <w:r w:rsidR="00A56FC8">
        <w:t>,</w:t>
      </w:r>
      <w:r w:rsidR="00884A7E">
        <w:t xml:space="preserve"> így használható az én </w:t>
      </w:r>
      <w:r w:rsidR="0004279C">
        <w:t>projektemhez</w:t>
      </w:r>
      <w:r w:rsidR="00884A7E">
        <w:t xml:space="preserve"> is. A negatívuma, hogy csak interneteléréssel működik, így </w:t>
      </w:r>
      <w:r w:rsidR="00D73223">
        <w:t>a kezdeti lendület után rá kellett jönnöm, hogy nem ez lesz a megfelelő</w:t>
      </w:r>
      <w:r w:rsidR="00382D96">
        <w:t xml:space="preserve"> broker a </w:t>
      </w:r>
      <w:r w:rsidR="0004279C">
        <w:t>projekthez</w:t>
      </w:r>
      <w:r w:rsidR="00382D96">
        <w:t>, mivel egy baromfitelepen nem feltétlen biztosított a kellő internetelérés</w:t>
      </w:r>
      <w:r w:rsidR="00DF0B21">
        <w:t>.</w:t>
      </w:r>
    </w:p>
    <w:p w14:paraId="3678DA1A" w14:textId="2F1C5A2A" w:rsidR="00DF0B21" w:rsidRDefault="00DF0B21" w:rsidP="00680626">
      <w:pPr>
        <w:ind w:firstLine="709"/>
      </w:pPr>
      <w:r>
        <w:t xml:space="preserve">A rendszer első változatát azonban még </w:t>
      </w:r>
      <w:r w:rsidR="00286438">
        <w:t>ö</w:t>
      </w:r>
      <w:r>
        <w:t>nálló labor keretein belül ennek segítségével fejlesztettem le,</w:t>
      </w:r>
      <w:r w:rsidR="00841333">
        <w:t xml:space="preserve"> amikor még nem tértem ki minden</w:t>
      </w:r>
      <w:r w:rsidR="005179DF">
        <w:t xml:space="preserve">re, így az első teszteredmények a rendszerrel ezen platform segítségével születtek. </w:t>
      </w:r>
      <w:r w:rsidR="008D5B21">
        <w:t xml:space="preserve">Nagy előnye az volt, hogy valós időben láthattam interaktív felületen </w:t>
      </w:r>
      <w:r w:rsidR="005B0399">
        <w:t xml:space="preserve">grafikonokon </w:t>
      </w:r>
      <w:r w:rsidR="008D5B21">
        <w:t>az adatokat</w:t>
      </w:r>
      <w:r w:rsidR="005B0399">
        <w:t>, illetve a későbbiekben implementálásra került adat</w:t>
      </w:r>
      <w:r w:rsidR="004131EA">
        <w:t>feldolgozás itt valós időben történhet.</w:t>
      </w:r>
      <w:r w:rsidR="00916254">
        <w:t xml:space="preserve"> Íme egy </w:t>
      </w:r>
      <w:r w:rsidR="001D3B3E">
        <w:t>kezdeti tesztelés eredménye</w:t>
      </w:r>
      <w:r w:rsidR="00622227">
        <w:t xml:space="preserve"> a 19. ábrán</w:t>
      </w:r>
      <w:r w:rsidR="001D3B3E">
        <w:t>:</w:t>
      </w:r>
    </w:p>
    <w:p w14:paraId="15E83515" w14:textId="28CCD516" w:rsidR="00916254" w:rsidRDefault="003B01DA" w:rsidP="0046641C">
      <w:pPr>
        <w:keepNext/>
        <w:ind w:firstLine="0"/>
        <w:jc w:val="center"/>
      </w:pPr>
      <w:r w:rsidRPr="003B01DA">
        <w:rPr>
          <w:noProof/>
        </w:rPr>
        <w:drawing>
          <wp:inline distT="0" distB="0" distL="0" distR="0" wp14:anchorId="7DB49059" wp14:editId="5605C4C5">
            <wp:extent cx="2912534" cy="1933020"/>
            <wp:effectExtent l="0" t="0" r="2540" b="0"/>
            <wp:docPr id="1037945551" name="Kép 1037945551" descr="A képen szöveg, képernyőkép, szám, Betűtípus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03EA4CD5-7C44-49A6-850A-5C2AFE7E43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45551" name="Kép 1037945551" descr="A képen szöveg, képernyőkép, szám, Betűtípus látható&#10;&#10;Automatikusan generált leírás">
                      <a:extLst>
                        <a:ext uri="{FF2B5EF4-FFF2-40B4-BE49-F238E27FC236}">
                          <a16:creationId xmlns:a16="http://schemas.microsoft.com/office/drawing/2014/main" id="{03EA4CD5-7C44-49A6-850A-5C2AFE7E43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89325" cy="198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254" w:rsidRPr="002F7D02">
        <w:rPr>
          <w:noProof/>
        </w:rPr>
        <w:drawing>
          <wp:inline distT="0" distB="0" distL="0" distR="0" wp14:anchorId="5517644A" wp14:editId="2464310B">
            <wp:extent cx="2899833" cy="1933222"/>
            <wp:effectExtent l="0" t="0" r="0" b="0"/>
            <wp:docPr id="7" name="Kép 7" descr="A képen szöveg, képernyőkép, diagram, sor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3B10F91C-9F54-A9CA-E068-F4E72FE732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6" descr="A képen szöveg, képernyőkép, diagram, sor látható&#10;&#10;Automatikusan generált leírás">
                      <a:extLst>
                        <a:ext uri="{FF2B5EF4-FFF2-40B4-BE49-F238E27FC236}">
                          <a16:creationId xmlns:a16="http://schemas.microsoft.com/office/drawing/2014/main" id="{3B10F91C-9F54-A9CA-E068-F4E72FE732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7015" cy="19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14B1" w14:textId="36602147" w:rsidR="003B01DA" w:rsidRDefault="00916254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19</w:t>
      </w:r>
      <w:r>
        <w:fldChar w:fldCharType="end"/>
      </w:r>
      <w:r>
        <w:t xml:space="preserve">. ábra - ThingSpeak-es </w:t>
      </w:r>
      <w:r w:rsidR="008F4094">
        <w:t>teszt</w:t>
      </w:r>
      <w:r w:rsidR="00622227">
        <w:t xml:space="preserve"> </w:t>
      </w:r>
      <w:r w:rsidR="008F4094">
        <w:t>(kézfertőtlenítős fújás a szenzorok mellett)</w:t>
      </w:r>
    </w:p>
    <w:p w14:paraId="4847C864" w14:textId="0B77D46B" w:rsidR="004A44CB" w:rsidRDefault="00DE2CCB" w:rsidP="0046641C">
      <w:pPr>
        <w:pStyle w:val="Cmsor2"/>
      </w:pPr>
      <w:bookmarkStart w:id="32" w:name="_Toc152890573"/>
      <w:r>
        <w:t>Mosquitto</w:t>
      </w:r>
      <w:bookmarkEnd w:id="32"/>
    </w:p>
    <w:p w14:paraId="443EB4B6" w14:textId="5F8B7FA4" w:rsidR="005D4F62" w:rsidRDefault="001D3B3E" w:rsidP="00680626">
      <w:pPr>
        <w:ind w:firstLine="709"/>
      </w:pPr>
      <w:r>
        <w:t>A Mosquitto egy széles körben ismert és alkalmazott nyílt forrás</w:t>
      </w:r>
      <w:r w:rsidR="00B3668E">
        <w:t>kódú</w:t>
      </w:r>
      <w:r>
        <w:t xml:space="preserve"> MQTT broker.</w:t>
      </w:r>
      <w:r w:rsidR="00A73A5D">
        <w:t xml:space="preserve"> Számomra a legnagyobb előnye, hogy a </w:t>
      </w:r>
      <w:proofErr w:type="spellStart"/>
      <w:r w:rsidR="00A73A5D">
        <w:t>ThingSpeak</w:t>
      </w:r>
      <w:proofErr w:type="spellEnd"/>
      <w:r w:rsidR="00A73A5D">
        <w:t xml:space="preserve">-kel ellentétben internethozzáférés nélkül is működőképes, így akár saját </w:t>
      </w:r>
      <w:r w:rsidR="005D4F62">
        <w:t xml:space="preserve">helyi </w:t>
      </w:r>
      <w:r w:rsidR="00A73A5D">
        <w:t>hálózaton is használhatjuk.</w:t>
      </w:r>
      <w:r w:rsidR="005D4F62">
        <w:t xml:space="preserve"> </w:t>
      </w:r>
    </w:p>
    <w:p w14:paraId="479F2F88" w14:textId="5FCC7C7D" w:rsidR="002E2D3B" w:rsidRDefault="006F249C" w:rsidP="00680626">
      <w:pPr>
        <w:ind w:firstLine="709"/>
      </w:pPr>
      <w:r>
        <w:t>Ez a broker az én esetemben a laptopomon működött</w:t>
      </w:r>
      <w:r w:rsidR="00B224B4">
        <w:t xml:space="preserve">, amin Windows 10 operációs rendszer fut, így a </w:t>
      </w:r>
      <w:r w:rsidR="00CD0D3E">
        <w:t xml:space="preserve">később bemutatott </w:t>
      </w:r>
      <w:r w:rsidR="00B224B4">
        <w:t>parancsokat ennek megfelelően írtam</w:t>
      </w:r>
      <w:r>
        <w:t xml:space="preserve">. </w:t>
      </w:r>
      <w:r w:rsidR="0066797B">
        <w:t xml:space="preserve">A telepítése egyszerű, </w:t>
      </w:r>
      <w:r w:rsidR="008E39B9">
        <w:t xml:space="preserve">a </w:t>
      </w:r>
      <w:r w:rsidR="00F367A4">
        <w:t xml:space="preserve">telepítő </w:t>
      </w:r>
      <w:proofErr w:type="spellStart"/>
      <w:r w:rsidR="0004279C">
        <w:t>végigvezet</w:t>
      </w:r>
      <w:proofErr w:type="spellEnd"/>
      <w:r w:rsidR="009206C1">
        <w:t xml:space="preserve"> a szükséges beállításokon és már fent is van a rendszerünkön</w:t>
      </w:r>
      <w:sdt>
        <w:sdtPr>
          <w:id w:val="-1413387523"/>
          <w:citation/>
        </w:sdtPr>
        <w:sdtContent>
          <w:r w:rsidR="005B2B0F">
            <w:fldChar w:fldCharType="begin"/>
          </w:r>
          <w:r w:rsidR="00A36CEC">
            <w:instrText xml:space="preserve">CITATION Mos \l 1038 </w:instrText>
          </w:r>
          <w:r w:rsidR="005B2B0F">
            <w:fldChar w:fldCharType="separate"/>
          </w:r>
          <w:r w:rsidR="00A36CEC">
            <w:rPr>
              <w:noProof/>
            </w:rPr>
            <w:t xml:space="preserve"> [22]</w:t>
          </w:r>
          <w:r w:rsidR="005B2B0F">
            <w:fldChar w:fldCharType="end"/>
          </w:r>
        </w:sdtContent>
      </w:sdt>
      <w:r w:rsidR="00EE117E">
        <w:t xml:space="preserve">. </w:t>
      </w:r>
      <w:r w:rsidR="009206C1">
        <w:t xml:space="preserve">A </w:t>
      </w:r>
      <w:proofErr w:type="spellStart"/>
      <w:r w:rsidR="00FC454A">
        <w:t>broker</w:t>
      </w:r>
      <w:r w:rsidR="00EE117E">
        <w:t>t</w:t>
      </w:r>
      <w:proofErr w:type="spellEnd"/>
      <w:r w:rsidR="00EE117E">
        <w:t xml:space="preserve"> </w:t>
      </w:r>
      <w:r w:rsidR="00FC454A">
        <w:t>lehet manuálisan is indítani, de a szolgáltatás, ha úgy telepítettük fel, a rendszer indításakor automatikusan is elindul.</w:t>
      </w:r>
    </w:p>
    <w:p w14:paraId="728E2725" w14:textId="58BA0DD3" w:rsidR="001D3B3E" w:rsidRDefault="002E2D3B" w:rsidP="00680626">
      <w:pPr>
        <w:ind w:firstLine="709"/>
      </w:pPr>
      <w:r>
        <w:lastRenderedPageBreak/>
        <w:t>A manuális indításhoz</w:t>
      </w:r>
      <w:r w:rsidR="00F32B1A">
        <w:t xml:space="preserve"> az</w:t>
      </w:r>
      <w:r w:rsidR="00A73A5D">
        <w:t xml:space="preserve"> </w:t>
      </w:r>
      <w:r w:rsidR="00F32B1A" w:rsidRPr="00F32B1A">
        <w:rPr>
          <w:i/>
          <w:iCs/>
        </w:rPr>
        <w:t>„</w:t>
      </w:r>
      <w:proofErr w:type="spellStart"/>
      <w:r w:rsidR="00F32B1A" w:rsidRPr="00F32B1A">
        <w:rPr>
          <w:i/>
          <w:iCs/>
        </w:rPr>
        <w:t>sc</w:t>
      </w:r>
      <w:proofErr w:type="spellEnd"/>
      <w:r w:rsidR="00F32B1A" w:rsidRPr="00F32B1A">
        <w:rPr>
          <w:i/>
          <w:iCs/>
        </w:rPr>
        <w:t xml:space="preserve"> start </w:t>
      </w:r>
      <w:proofErr w:type="spellStart"/>
      <w:r w:rsidR="00F32B1A" w:rsidRPr="00F32B1A">
        <w:rPr>
          <w:i/>
          <w:iCs/>
        </w:rPr>
        <w:t>mosquitto</w:t>
      </w:r>
      <w:proofErr w:type="spellEnd"/>
      <w:r w:rsidR="00F32B1A" w:rsidRPr="00F32B1A">
        <w:rPr>
          <w:i/>
          <w:iCs/>
        </w:rPr>
        <w:t>”</w:t>
      </w:r>
      <w:r w:rsidR="00F32B1A">
        <w:rPr>
          <w:i/>
          <w:iCs/>
        </w:rPr>
        <w:t xml:space="preserve"> </w:t>
      </w:r>
      <w:r w:rsidR="00F32B1A">
        <w:t>parancsot használhatjuk a parancssor</w:t>
      </w:r>
      <w:r w:rsidR="008522A8">
        <w:t xml:space="preserve">ba írva. A sikeres indulást a </w:t>
      </w:r>
      <w:r w:rsidR="008522A8" w:rsidRPr="008522A8">
        <w:rPr>
          <w:i/>
          <w:iCs/>
        </w:rPr>
        <w:t>„</w:t>
      </w:r>
      <w:proofErr w:type="spellStart"/>
      <w:r w:rsidR="008522A8" w:rsidRPr="008522A8">
        <w:rPr>
          <w:i/>
          <w:iCs/>
        </w:rPr>
        <w:t>sc</w:t>
      </w:r>
      <w:proofErr w:type="spellEnd"/>
      <w:r w:rsidR="008522A8" w:rsidRPr="008522A8">
        <w:rPr>
          <w:i/>
          <w:iCs/>
        </w:rPr>
        <w:t xml:space="preserve"> </w:t>
      </w:r>
      <w:proofErr w:type="spellStart"/>
      <w:r w:rsidR="008522A8" w:rsidRPr="008522A8">
        <w:rPr>
          <w:i/>
          <w:iCs/>
        </w:rPr>
        <w:t>query</w:t>
      </w:r>
      <w:proofErr w:type="spellEnd"/>
      <w:r w:rsidR="008522A8" w:rsidRPr="008522A8">
        <w:rPr>
          <w:i/>
          <w:iCs/>
        </w:rPr>
        <w:t xml:space="preserve"> </w:t>
      </w:r>
      <w:proofErr w:type="spellStart"/>
      <w:r w:rsidR="008522A8" w:rsidRPr="008522A8">
        <w:rPr>
          <w:i/>
          <w:iCs/>
        </w:rPr>
        <w:t>mosquitto</w:t>
      </w:r>
      <w:proofErr w:type="spellEnd"/>
      <w:r w:rsidR="008522A8" w:rsidRPr="008522A8">
        <w:rPr>
          <w:i/>
          <w:iCs/>
        </w:rPr>
        <w:t>”</w:t>
      </w:r>
      <w:r w:rsidR="00B7076F">
        <w:rPr>
          <w:i/>
          <w:iCs/>
        </w:rPr>
        <w:t xml:space="preserve"> </w:t>
      </w:r>
      <w:r w:rsidR="00B7076F">
        <w:t>paranccsal ellenőrizhetjük.</w:t>
      </w:r>
    </w:p>
    <w:p w14:paraId="4C4EA5BF" w14:textId="2CB4765A" w:rsidR="00B7076F" w:rsidRDefault="00B7076F" w:rsidP="00680626">
      <w:pPr>
        <w:ind w:firstLine="709"/>
      </w:pPr>
      <w:r>
        <w:t xml:space="preserve">Alapértelmezetten a broker a 1883-mas </w:t>
      </w:r>
      <w:proofErr w:type="spellStart"/>
      <w:r>
        <w:t>porton</w:t>
      </w:r>
      <w:proofErr w:type="spellEnd"/>
      <w:r>
        <w:t xml:space="preserve"> figyeli a forgalmat</w:t>
      </w:r>
      <w:r w:rsidR="0089330F">
        <w:t xml:space="preserve">. Az első indításkor az én laptopomon még nem volt ez a port megnyitva, így a Windows beállításokon belül </w:t>
      </w:r>
      <w:r w:rsidR="00876DD6">
        <w:t>létre kellett hozni ezt. Ezután a „</w:t>
      </w:r>
      <w:proofErr w:type="spellStart"/>
      <w:r w:rsidR="00876DD6" w:rsidRPr="00876DD6">
        <w:rPr>
          <w:i/>
          <w:iCs/>
        </w:rPr>
        <w:t>netstat</w:t>
      </w:r>
      <w:proofErr w:type="spellEnd"/>
      <w:r w:rsidR="00876DD6" w:rsidRPr="00876DD6">
        <w:rPr>
          <w:i/>
          <w:iCs/>
        </w:rPr>
        <w:t xml:space="preserve"> -an | </w:t>
      </w:r>
      <w:proofErr w:type="spellStart"/>
      <w:r w:rsidR="00876DD6" w:rsidRPr="00876DD6">
        <w:rPr>
          <w:i/>
          <w:iCs/>
        </w:rPr>
        <w:t>findstr</w:t>
      </w:r>
      <w:proofErr w:type="spellEnd"/>
      <w:r w:rsidR="00876DD6" w:rsidRPr="00876DD6">
        <w:rPr>
          <w:i/>
          <w:iCs/>
        </w:rPr>
        <w:t xml:space="preserve"> 1883</w:t>
      </w:r>
      <w:r w:rsidR="00876DD6">
        <w:rPr>
          <w:i/>
          <w:iCs/>
        </w:rPr>
        <w:t xml:space="preserve">” </w:t>
      </w:r>
      <w:r w:rsidR="00876DD6">
        <w:t xml:space="preserve">parancs beírásával </w:t>
      </w:r>
      <w:r w:rsidR="00B829BF">
        <w:t xml:space="preserve">megnézhetjük, </w:t>
      </w:r>
      <w:r w:rsidR="00722E52">
        <w:t xml:space="preserve">a hálózati </w:t>
      </w:r>
      <w:r w:rsidR="001F4A1C">
        <w:t xml:space="preserve">kapcsolatokat a 1883-mas </w:t>
      </w:r>
      <w:proofErr w:type="spellStart"/>
      <w:r w:rsidR="001F4A1C">
        <w:t>porton</w:t>
      </w:r>
      <w:proofErr w:type="spellEnd"/>
      <w:r w:rsidR="00E801AB">
        <w:t>.</w:t>
      </w:r>
      <w:r w:rsidR="001F4A1C">
        <w:t xml:space="preserve"> Látható, hogy a 192.168.137.1:1883</w:t>
      </w:r>
      <w:r w:rsidR="00174DCD">
        <w:t>-on</w:t>
      </w:r>
      <w:r w:rsidR="001F4A1C">
        <w:t xml:space="preserve"> kapcsolódik a laptophoz a</w:t>
      </w:r>
      <w:r w:rsidR="00590DE8">
        <w:t>z ESP32</w:t>
      </w:r>
      <w:r w:rsidR="008C526F">
        <w:t>:</w:t>
      </w:r>
    </w:p>
    <w:p w14:paraId="24D88C8B" w14:textId="3A8D5F32" w:rsidR="00A45551" w:rsidRDefault="00F7458A" w:rsidP="000062C6">
      <w:pPr>
        <w:keepNext/>
        <w:ind w:firstLine="0"/>
        <w:jc w:val="center"/>
      </w:pPr>
      <w:r w:rsidRPr="00F7458A">
        <w:rPr>
          <w:noProof/>
        </w:rPr>
        <w:drawing>
          <wp:inline distT="0" distB="0" distL="0" distR="0" wp14:anchorId="3E2D2113" wp14:editId="6E21CE07">
            <wp:extent cx="4549423" cy="1030213"/>
            <wp:effectExtent l="0" t="0" r="3810" b="0"/>
            <wp:docPr id="114118959" name="Kép 114118959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8959" name="Kép 1" descr="A képen szöveg, képernyőkép, Betűtípus, szám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2449" cy="103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B80F" w14:textId="68D26058" w:rsidR="0027041C" w:rsidRDefault="00A45551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20</w:t>
      </w:r>
      <w:r>
        <w:fldChar w:fldCharType="end"/>
      </w:r>
      <w:r>
        <w:t xml:space="preserve">. ábra </w:t>
      </w:r>
      <w:r w:rsidR="00BC6D27">
        <w:t>–</w:t>
      </w:r>
      <w:r>
        <w:t xml:space="preserve"> A</w:t>
      </w:r>
      <w:r w:rsidR="00B829BF">
        <w:t xml:space="preserve"> 1883-mas port</w:t>
      </w:r>
    </w:p>
    <w:p w14:paraId="061BA29C" w14:textId="05CDEBF5" w:rsidR="000E14B8" w:rsidRPr="00225CB1" w:rsidRDefault="000E14B8" w:rsidP="00680626">
      <w:pPr>
        <w:ind w:firstLine="709"/>
      </w:pPr>
      <w:r>
        <w:t xml:space="preserve">Lehetőség van Mosquitto-n belül publisher-t vagy subscriber-t létrehozni. </w:t>
      </w:r>
      <w:r w:rsidR="00A347AC">
        <w:t>Például a</w:t>
      </w:r>
      <w:r>
        <w:t xml:space="preserve"> </w:t>
      </w:r>
      <w:r>
        <w:rPr>
          <w:i/>
          <w:iCs/>
        </w:rPr>
        <w:t>„</w:t>
      </w:r>
      <w:proofErr w:type="spellStart"/>
      <w:r>
        <w:rPr>
          <w:i/>
          <w:iCs/>
        </w:rPr>
        <w:t>mosquitto</w:t>
      </w:r>
      <w:r w:rsidR="00225CB1">
        <w:rPr>
          <w:i/>
          <w:iCs/>
        </w:rPr>
        <w:t>_sub</w:t>
      </w:r>
      <w:proofErr w:type="spellEnd"/>
      <w:r w:rsidR="00225CB1">
        <w:rPr>
          <w:i/>
          <w:iCs/>
        </w:rPr>
        <w:t xml:space="preserve"> -i mosq_sub1 -t „esp32/#” -d -q2” </w:t>
      </w:r>
      <w:r w:rsidR="00225CB1">
        <w:t xml:space="preserve">paranccsal feliratkozhatunk </w:t>
      </w:r>
      <w:r w:rsidR="00BC6D27">
        <w:t xml:space="preserve">az esp32/ alatt lévő összes </w:t>
      </w:r>
      <w:proofErr w:type="spellStart"/>
      <w:r w:rsidR="00BC6D27">
        <w:t>topicra</w:t>
      </w:r>
      <w:proofErr w:type="spellEnd"/>
      <w:r w:rsidR="00BC6D27">
        <w:t>, és láthatjuk a hálózati forgalmat is:</w:t>
      </w:r>
    </w:p>
    <w:p w14:paraId="06147513" w14:textId="77777777" w:rsidR="00A347AC" w:rsidRDefault="000E14B8" w:rsidP="000062C6">
      <w:pPr>
        <w:keepNext/>
        <w:ind w:firstLine="0"/>
        <w:jc w:val="center"/>
      </w:pPr>
      <w:r w:rsidRPr="000E14B8">
        <w:rPr>
          <w:noProof/>
        </w:rPr>
        <w:drawing>
          <wp:inline distT="0" distB="0" distL="0" distR="0" wp14:anchorId="751E4713" wp14:editId="5B857EA0">
            <wp:extent cx="5029833" cy="3465688"/>
            <wp:effectExtent l="0" t="0" r="0" b="1905"/>
            <wp:docPr id="1585910346" name="Kép 1585910346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10346" name="Kép 1" descr="A képen szöveg, képernyőkép, Betűtípus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9246" cy="352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D5F2" w14:textId="2220FAF3" w:rsidR="00B527AA" w:rsidRDefault="00A347AC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21</w:t>
      </w:r>
      <w:r>
        <w:fldChar w:fldCharType="end"/>
      </w:r>
      <w:r>
        <w:t>. ábra - Subscriber létrehozása Mosquitto-n belül</w:t>
      </w:r>
      <w:r w:rsidR="00263EB7">
        <w:t xml:space="preserve"> </w:t>
      </w:r>
      <w:r w:rsidR="006453D9">
        <w:t xml:space="preserve">és </w:t>
      </w:r>
      <w:r w:rsidR="00263EB7">
        <w:t xml:space="preserve">a </w:t>
      </w:r>
      <w:r w:rsidR="006453D9">
        <w:t xml:space="preserve">megérkezet </w:t>
      </w:r>
      <w:r w:rsidR="00263EB7">
        <w:t>adatok</w:t>
      </w:r>
    </w:p>
    <w:p w14:paraId="19443796" w14:textId="46BBFE62" w:rsidR="003D73D3" w:rsidRPr="003D73D3" w:rsidRDefault="003D73D3" w:rsidP="00680626">
      <w:pPr>
        <w:ind w:firstLine="709"/>
      </w:pPr>
      <w:r>
        <w:t>A laptopom</w:t>
      </w:r>
      <w:r w:rsidR="00D4288F">
        <w:t xml:space="preserve">on lévő </w:t>
      </w:r>
      <w:proofErr w:type="spellStart"/>
      <w:r w:rsidR="00D4288F">
        <w:t>brokerhez</w:t>
      </w:r>
      <w:proofErr w:type="spellEnd"/>
      <w:r w:rsidR="00892079">
        <w:t xml:space="preserve"> az ESP úgy csatlakozott, hogy </w:t>
      </w:r>
      <w:r w:rsidR="002C10C3">
        <w:t xml:space="preserve">bekapcsoltam a laptop „Mobil elérési </w:t>
      </w:r>
      <w:proofErr w:type="gramStart"/>
      <w:r w:rsidR="002C10C3">
        <w:t>pont”-</w:t>
      </w:r>
      <w:proofErr w:type="gramEnd"/>
      <w:r w:rsidR="002C10C3">
        <w:t>ját, ami</w:t>
      </w:r>
      <w:r w:rsidR="00FB30FA">
        <w:t xml:space="preserve">hez az ESP-vel wifin </w:t>
      </w:r>
      <w:r w:rsidR="00D4288F">
        <w:t xml:space="preserve">keresztül </w:t>
      </w:r>
      <w:r w:rsidR="00FB30FA">
        <w:t>kapcsolód</w:t>
      </w:r>
      <w:r w:rsidR="00D4288F">
        <w:t>tam.</w:t>
      </w:r>
    </w:p>
    <w:p w14:paraId="1C0E5B54" w14:textId="20E36FE4" w:rsidR="00DE2CCB" w:rsidRDefault="005A7F95" w:rsidP="0046641C">
      <w:pPr>
        <w:pStyle w:val="Cmsor2"/>
      </w:pPr>
      <w:bookmarkStart w:id="33" w:name="_Toc152890574"/>
      <w:r>
        <w:lastRenderedPageBreak/>
        <w:t>Node</w:t>
      </w:r>
      <w:r w:rsidR="0004279C">
        <w:t>-RED</w:t>
      </w:r>
      <w:bookmarkEnd w:id="33"/>
    </w:p>
    <w:p w14:paraId="0FB10B9A" w14:textId="7565F7E3" w:rsidR="00D32AD2" w:rsidRDefault="00D32AD2" w:rsidP="00680626">
      <w:pPr>
        <w:ind w:firstLine="709"/>
      </w:pPr>
      <w:r>
        <w:t>A</w:t>
      </w:r>
      <w:r w:rsidR="00C154B6">
        <w:t xml:space="preserve">z ESP által küldött adatok valós idejű monitorozásához is szükségesnek véltem megoldást találni, mivel fontos, hogy azonnal tudjam, ha esetleg valami hiba történt mérés során, </w:t>
      </w:r>
      <w:r w:rsidR="008B0BF6">
        <w:t xml:space="preserve">hogy ne vesszen kárba a </w:t>
      </w:r>
      <w:r w:rsidR="00BF7FF6">
        <w:t>10-20</w:t>
      </w:r>
      <w:r w:rsidR="008B0BF6">
        <w:t xml:space="preserve"> perces mérés</w:t>
      </w:r>
      <w:r w:rsidR="00BF7FF6">
        <w:t>.</w:t>
      </w:r>
    </w:p>
    <w:p w14:paraId="610B0B72" w14:textId="67F2D4A8" w:rsidR="00BF7FF6" w:rsidRDefault="00BF7FF6" w:rsidP="00680626">
      <w:pPr>
        <w:ind w:firstLine="709"/>
      </w:pPr>
      <w:r>
        <w:t>Ehhez egy jó megoldás</w:t>
      </w:r>
      <w:r w:rsidR="00B8127B">
        <w:t xml:space="preserve"> </w:t>
      </w:r>
      <w:r>
        <w:t>a Node-R</w:t>
      </w:r>
      <w:r w:rsidR="00B90185">
        <w:t>ED</w:t>
      </w:r>
      <w:r w:rsidR="00CD071C">
        <w:t>, ami</w:t>
      </w:r>
      <w:r w:rsidR="00141CC7">
        <w:t xml:space="preserve"> </w:t>
      </w:r>
      <w:r w:rsidR="00D2029F">
        <w:t>különböző hardverekhez,</w:t>
      </w:r>
      <w:r w:rsidR="00BD49A1">
        <w:t xml:space="preserve"> IoT alkalmazásokhoz használható </w:t>
      </w:r>
      <w:r w:rsidR="006F37C6">
        <w:t xml:space="preserve">egyszerű, </w:t>
      </w:r>
      <w:r w:rsidR="00141CC7">
        <w:t>folyam</w:t>
      </w:r>
      <w:r w:rsidR="000A17E2">
        <w:t xml:space="preserve"> </w:t>
      </w:r>
      <w:r w:rsidR="00141CC7">
        <w:t>alapú</w:t>
      </w:r>
      <w:r w:rsidR="000A17E2">
        <w:t xml:space="preserve"> </w:t>
      </w:r>
      <w:r w:rsidR="00141CC7">
        <w:t>programozási eszköz</w:t>
      </w:r>
      <w:r w:rsidR="00C40CC5">
        <w:t>.</w:t>
      </w:r>
      <w:sdt>
        <w:sdtPr>
          <w:id w:val="-1739549608"/>
          <w:citation/>
        </w:sdtPr>
        <w:sdtContent>
          <w:r w:rsidR="00C40CC5">
            <w:fldChar w:fldCharType="begin"/>
          </w:r>
          <w:r w:rsidR="00A36CEC">
            <w:instrText xml:space="preserve">CITATION Nod \l 1038 </w:instrText>
          </w:r>
          <w:r w:rsidR="00C40CC5">
            <w:fldChar w:fldCharType="separate"/>
          </w:r>
          <w:r w:rsidR="00A36CEC">
            <w:rPr>
              <w:noProof/>
            </w:rPr>
            <w:t xml:space="preserve"> [23]</w:t>
          </w:r>
          <w:r w:rsidR="00C40CC5">
            <w:fldChar w:fldCharType="end"/>
          </w:r>
        </w:sdtContent>
      </w:sdt>
      <w:r w:rsidR="003E3B5B">
        <w:t xml:space="preserve"> </w:t>
      </w:r>
      <w:r w:rsidR="000A17E2">
        <w:t>Jó tulajdonsága, hogy képes MQTT üzenetek olvasására is, így kliensként is használhatjuk.</w:t>
      </w:r>
    </w:p>
    <w:p w14:paraId="35529E8A" w14:textId="08498CA3" w:rsidR="00B74A2A" w:rsidRDefault="0078728E" w:rsidP="00680626">
      <w:pPr>
        <w:ind w:firstLine="709"/>
      </w:pPr>
      <w:r>
        <w:t>A Node-RED telepítése szintén nem nagy nehézség,</w:t>
      </w:r>
      <w:r w:rsidR="00664E1E">
        <w:t xml:space="preserve"> </w:t>
      </w:r>
      <w:proofErr w:type="spellStart"/>
      <w:r w:rsidR="00B74A2A">
        <w:t>npm</w:t>
      </w:r>
      <w:proofErr w:type="spellEnd"/>
      <w:r w:rsidR="00B74A2A">
        <w:t xml:space="preserve"> csomagkezelővel könnyedén telepíthető</w:t>
      </w:r>
      <w:r w:rsidR="00462574">
        <w:t xml:space="preserve"> Windows-ra</w:t>
      </w:r>
      <w:r w:rsidR="00EE4218">
        <w:t xml:space="preserve"> a </w:t>
      </w:r>
      <w:r w:rsidR="00EE4218" w:rsidRPr="00EE4218">
        <w:rPr>
          <w:i/>
          <w:iCs/>
        </w:rPr>
        <w:t>„</w:t>
      </w:r>
      <w:proofErr w:type="spellStart"/>
      <w:r w:rsidR="00EE4218" w:rsidRPr="00EE4218">
        <w:rPr>
          <w:i/>
          <w:iCs/>
        </w:rPr>
        <w:t>npm</w:t>
      </w:r>
      <w:proofErr w:type="spellEnd"/>
      <w:r w:rsidR="00EE4218" w:rsidRPr="00EE4218">
        <w:rPr>
          <w:i/>
          <w:iCs/>
        </w:rPr>
        <w:t xml:space="preserve"> </w:t>
      </w:r>
      <w:proofErr w:type="spellStart"/>
      <w:r w:rsidR="00EE4218" w:rsidRPr="00EE4218">
        <w:rPr>
          <w:i/>
          <w:iCs/>
        </w:rPr>
        <w:t>install</w:t>
      </w:r>
      <w:proofErr w:type="spellEnd"/>
      <w:r w:rsidR="00EE4218" w:rsidRPr="00EE4218">
        <w:rPr>
          <w:i/>
          <w:iCs/>
        </w:rPr>
        <w:t xml:space="preserve"> -g --</w:t>
      </w:r>
      <w:proofErr w:type="spellStart"/>
      <w:r w:rsidR="00EE4218" w:rsidRPr="00EE4218">
        <w:rPr>
          <w:i/>
          <w:iCs/>
        </w:rPr>
        <w:t>unsafe</w:t>
      </w:r>
      <w:proofErr w:type="spellEnd"/>
      <w:r w:rsidR="00EE4218" w:rsidRPr="00EE4218">
        <w:rPr>
          <w:i/>
          <w:iCs/>
        </w:rPr>
        <w:t xml:space="preserve">-perm </w:t>
      </w:r>
      <w:proofErr w:type="spellStart"/>
      <w:r w:rsidR="00EE4218" w:rsidRPr="00EE4218">
        <w:rPr>
          <w:i/>
          <w:iCs/>
        </w:rPr>
        <w:t>node</w:t>
      </w:r>
      <w:proofErr w:type="spellEnd"/>
      <w:r w:rsidR="00EE4218" w:rsidRPr="00EE4218">
        <w:rPr>
          <w:i/>
          <w:iCs/>
        </w:rPr>
        <w:t>-red”</w:t>
      </w:r>
      <w:r w:rsidR="00EE4218">
        <w:rPr>
          <w:i/>
          <w:iCs/>
        </w:rPr>
        <w:t xml:space="preserve"> </w:t>
      </w:r>
      <w:r w:rsidR="00EE4218">
        <w:t>paranccsal.</w:t>
      </w:r>
      <w:r w:rsidR="00346D13">
        <w:t xml:space="preserve"> Indítani szintén parancssorból lehet, ha beírjuk</w:t>
      </w:r>
      <w:r w:rsidR="008E3E4D">
        <w:t xml:space="preserve"> a nevét:</w:t>
      </w:r>
      <w:r w:rsidR="00346D13">
        <w:t xml:space="preserve"> „</w:t>
      </w:r>
      <w:proofErr w:type="spellStart"/>
      <w:r w:rsidR="00346D13">
        <w:rPr>
          <w:i/>
          <w:iCs/>
        </w:rPr>
        <w:t>node</w:t>
      </w:r>
      <w:proofErr w:type="spellEnd"/>
      <w:r w:rsidR="00346D13">
        <w:rPr>
          <w:i/>
          <w:iCs/>
        </w:rPr>
        <w:t>-red</w:t>
      </w:r>
      <w:r w:rsidR="00346D13">
        <w:t>”</w:t>
      </w:r>
      <w:r w:rsidR="008E3E4D">
        <w:t xml:space="preserve">. Indítás után elérhetővé válik a </w:t>
      </w:r>
      <w:r w:rsidR="005F71F9" w:rsidRPr="005F71F9">
        <w:rPr>
          <w:i/>
          <w:iCs/>
        </w:rPr>
        <w:t>http://localhost:1880/</w:t>
      </w:r>
      <w:r w:rsidR="005F71F9">
        <w:t xml:space="preserve"> cím</w:t>
      </w:r>
      <w:r w:rsidR="0004279C">
        <w:t xml:space="preserve">, ahol </w:t>
      </w:r>
      <w:r w:rsidR="005F71F9">
        <w:t>elérjük</w:t>
      </w:r>
      <w:r w:rsidR="007F5A90">
        <w:t xml:space="preserve"> a </w:t>
      </w:r>
      <w:r w:rsidR="009671EF">
        <w:t>Node-RED fejlesztői felület</w:t>
      </w:r>
      <w:r w:rsidR="005F71F9">
        <w:t>ét</w:t>
      </w:r>
      <w:r w:rsidR="009671EF">
        <w:t xml:space="preserve">, ahol a különböző </w:t>
      </w:r>
      <w:r w:rsidR="00291CF2">
        <w:t xml:space="preserve">modulokból </w:t>
      </w:r>
      <w:r w:rsidR="00DF157C">
        <w:t xml:space="preserve">létrehozhatjuk a szükséges logikai működést a kliensünknek. </w:t>
      </w:r>
    </w:p>
    <w:p w14:paraId="494F8E87" w14:textId="2CA0444E" w:rsidR="005701BC" w:rsidRPr="00E33135" w:rsidRDefault="003E3B5B" w:rsidP="00680626">
      <w:pPr>
        <w:ind w:firstLine="709"/>
      </w:pPr>
      <w:r>
        <w:t>A</w:t>
      </w:r>
      <w:r w:rsidR="00C61113">
        <w:t xml:space="preserve"> </w:t>
      </w:r>
      <w:r w:rsidR="006C65A5">
        <w:t>2</w:t>
      </w:r>
      <w:r w:rsidR="008C526F">
        <w:t>2</w:t>
      </w:r>
      <w:r w:rsidR="006C65A5">
        <w:t>.</w:t>
      </w:r>
      <w:r w:rsidR="00C61113">
        <w:t xml:space="preserve"> ábrán látható a teljes </w:t>
      </w:r>
      <w:r w:rsidR="008A1965">
        <w:t>működés. A lila modulok</w:t>
      </w:r>
      <w:r w:rsidR="00D87194">
        <w:t xml:space="preserve"> feliratkoznak különböző topic-okra</w:t>
      </w:r>
      <w:r w:rsidR="00DD7E40">
        <w:t>. A kék színűek a grafikonokér</w:t>
      </w:r>
      <w:r w:rsidR="00DE36E8">
        <w:t>t felelősek, amiket futás közben a felhasználói oldalon láthatunk</w:t>
      </w:r>
      <w:r w:rsidR="00851275">
        <w:t xml:space="preserve">. Ennek beállításánál meghatározhatjuk, hogy pontosan milyen limitek között látszódjon a grafikon, </w:t>
      </w:r>
      <w:r w:rsidR="000B2827">
        <w:t>mi legyen a felirata és a színe. A zöld</w:t>
      </w:r>
      <w:r w:rsidR="009959AC">
        <w:t>ek az adatok</w:t>
      </w:r>
      <w:r w:rsidR="00342DA0">
        <w:t xml:space="preserve"> kiolvasását</w:t>
      </w:r>
      <w:r w:rsidR="00D36533">
        <w:t xml:space="preserve"> végzik</w:t>
      </w:r>
      <w:r w:rsidR="00B07C53">
        <w:t xml:space="preserve"> az üzenetből. A középső „</w:t>
      </w:r>
      <w:proofErr w:type="spellStart"/>
      <w:r w:rsidR="00B07C53" w:rsidRPr="00B07C53">
        <w:rPr>
          <w:i/>
          <w:iCs/>
        </w:rPr>
        <w:t>all</w:t>
      </w:r>
      <w:proofErr w:type="spellEnd"/>
      <w:r w:rsidR="00B07C53" w:rsidRPr="00B07C53">
        <w:rPr>
          <w:i/>
          <w:iCs/>
        </w:rPr>
        <w:t xml:space="preserve"> </w:t>
      </w:r>
      <w:proofErr w:type="spellStart"/>
      <w:r w:rsidR="00B07C53" w:rsidRPr="00B07C53">
        <w:rPr>
          <w:i/>
          <w:iCs/>
        </w:rPr>
        <w:t>data</w:t>
      </w:r>
      <w:proofErr w:type="spellEnd"/>
      <w:r w:rsidR="00B07C53">
        <w:rPr>
          <w:i/>
          <w:iCs/>
        </w:rPr>
        <w:t>”</w:t>
      </w:r>
      <w:r w:rsidR="005443D1">
        <w:rPr>
          <w:i/>
          <w:iCs/>
        </w:rPr>
        <w:t>, „</w:t>
      </w:r>
      <w:proofErr w:type="spellStart"/>
      <w:r w:rsidR="005443D1">
        <w:rPr>
          <w:i/>
          <w:iCs/>
        </w:rPr>
        <w:t>json</w:t>
      </w:r>
      <w:proofErr w:type="spellEnd"/>
      <w:r w:rsidR="005443D1">
        <w:rPr>
          <w:i/>
          <w:iCs/>
        </w:rPr>
        <w:t>”, „</w:t>
      </w:r>
      <w:r w:rsidR="00E33135" w:rsidRPr="00E33135">
        <w:rPr>
          <w:i/>
          <w:iCs/>
        </w:rPr>
        <w:t>C:\0Data\mqtt_meas_1.txt</w:t>
      </w:r>
      <w:r w:rsidR="005443D1">
        <w:rPr>
          <w:i/>
          <w:iCs/>
        </w:rPr>
        <w:t>”</w:t>
      </w:r>
      <w:r w:rsidR="00E33135">
        <w:rPr>
          <w:i/>
          <w:iCs/>
        </w:rPr>
        <w:t xml:space="preserve"> </w:t>
      </w:r>
      <w:r w:rsidR="00E33135">
        <w:t xml:space="preserve">együttesen a megadott helyre egy </w:t>
      </w:r>
      <w:proofErr w:type="spellStart"/>
      <w:r w:rsidR="00E33135">
        <w:t>txt</w:t>
      </w:r>
      <w:proofErr w:type="spellEnd"/>
      <w:r w:rsidR="00E33135">
        <w:t xml:space="preserve">-be mentik a mérési adatokat. </w:t>
      </w:r>
    </w:p>
    <w:p w14:paraId="37A2ED37" w14:textId="77777777" w:rsidR="00BF1F23" w:rsidRDefault="00DE36E8" w:rsidP="000062C6">
      <w:pPr>
        <w:keepNext/>
        <w:ind w:firstLine="0"/>
        <w:jc w:val="left"/>
      </w:pPr>
      <w:r w:rsidRPr="001F2B2E">
        <w:rPr>
          <w:noProof/>
        </w:rPr>
        <w:drawing>
          <wp:inline distT="0" distB="0" distL="0" distR="0" wp14:anchorId="3F750A68" wp14:editId="2ADE5361">
            <wp:extent cx="5943913" cy="3143250"/>
            <wp:effectExtent l="0" t="0" r="0" b="0"/>
            <wp:docPr id="1253748198" name="Kép 1253748198" descr="A képen szöveg, képernyőkép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48198" name="Kép 1" descr="A képen szöveg, képernyőkép, diagram, sor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1" cy="315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45E4" w14:textId="43F18CCE" w:rsidR="00A60F6C" w:rsidRDefault="00BF1F23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22</w:t>
      </w:r>
      <w:r>
        <w:fldChar w:fldCharType="end"/>
      </w:r>
      <w:r>
        <w:t>. ábra - Node-RED folyamatábra</w:t>
      </w:r>
    </w:p>
    <w:p w14:paraId="64B0F654" w14:textId="5B3F37E8" w:rsidR="00FF3E70" w:rsidRPr="007B34B7" w:rsidRDefault="00053AEF" w:rsidP="00680626">
      <w:pPr>
        <w:ind w:firstLine="709"/>
      </w:pPr>
      <w:r>
        <w:lastRenderedPageBreak/>
        <w:t>A 23. ábrán látható</w:t>
      </w:r>
      <w:r w:rsidR="00FF3E70">
        <w:t xml:space="preserve"> </w:t>
      </w:r>
      <w:r w:rsidR="00EF7EAA">
        <w:t>a</w:t>
      </w:r>
      <w:r w:rsidR="00FF3E70">
        <w:t xml:space="preserve"> Stop/Start</w:t>
      </w:r>
      <w:r w:rsidR="007B34B7">
        <w:t xml:space="preserve"> </w:t>
      </w:r>
      <w:r w:rsidR="00EF7EAA">
        <w:t xml:space="preserve">blokk, </w:t>
      </w:r>
      <w:r w:rsidR="007B34B7">
        <w:t xml:space="preserve">ami egy kapcsolót valósít meg. Ha a kapcsolót állítjuk, az az </w:t>
      </w:r>
      <w:r w:rsidR="007B34B7">
        <w:rPr>
          <w:i/>
          <w:iCs/>
        </w:rPr>
        <w:t xml:space="preserve">„esp32/measSwitch” </w:t>
      </w:r>
      <w:r w:rsidR="000F02BD">
        <w:t>topic-ra küld egy üzenetet, ami a mérés elindítását, vagy leállítását oldja meg.</w:t>
      </w:r>
      <w:r w:rsidR="00AA5D4C">
        <w:t xml:space="preserve"> Ez azért kellett, mert </w:t>
      </w:r>
      <w:r w:rsidR="00636904">
        <w:t>szükséges volt valamilyen manuális módszer arra, hogy a mérést vezérelni tudjuk</w:t>
      </w:r>
      <w:r w:rsidR="00B24E24">
        <w:t xml:space="preserve">, fizikai kapcsoló pedig nem állt rendelkezésre, így </w:t>
      </w:r>
      <w:r w:rsidR="00F2537D">
        <w:t>kihasználva a Node-RED</w:t>
      </w:r>
      <w:r w:rsidR="005F46D0">
        <w:t xml:space="preserve"> funkcióit, ez is belekerült.</w:t>
      </w:r>
      <w:r w:rsidR="00F2537D">
        <w:t xml:space="preserve"> </w:t>
      </w:r>
      <w:r w:rsidR="000F02BD">
        <w:t xml:space="preserve"> Ezzel a kliens </w:t>
      </w:r>
      <w:r w:rsidR="00AA5D4C">
        <w:t>publisherként is működik.</w:t>
      </w:r>
    </w:p>
    <w:p w14:paraId="1EEB4976" w14:textId="77777777" w:rsidR="00CE1FE3" w:rsidRDefault="00FF3E70" w:rsidP="000062C6">
      <w:pPr>
        <w:keepNext/>
        <w:ind w:firstLine="0"/>
        <w:jc w:val="center"/>
      </w:pPr>
      <w:r w:rsidRPr="00FF3E70">
        <w:rPr>
          <w:noProof/>
        </w:rPr>
        <w:drawing>
          <wp:inline distT="0" distB="0" distL="0" distR="0" wp14:anchorId="6159D51E" wp14:editId="7E3AEEAB">
            <wp:extent cx="5010849" cy="1076475"/>
            <wp:effectExtent l="0" t="0" r="0" b="9525"/>
            <wp:docPr id="985630364" name="Kép 98563036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30364" name="Kép 1" descr="A képen szöveg, képernyőkép, Betűtípus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65BE" w14:textId="115FDB3E" w:rsidR="00BF1F23" w:rsidRDefault="00CE1FE3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23</w:t>
      </w:r>
      <w:r>
        <w:fldChar w:fldCharType="end"/>
      </w:r>
      <w:r>
        <w:t>. ábra - Mérés elindításáért felelős kapcsoló moduljai</w:t>
      </w:r>
    </w:p>
    <w:p w14:paraId="57933614" w14:textId="3CAFC1C6" w:rsidR="007C28AE" w:rsidRDefault="005F71F9" w:rsidP="00680626">
      <w:pPr>
        <w:keepNext/>
        <w:ind w:firstLine="709"/>
      </w:pPr>
      <w:r>
        <w:t xml:space="preserve">A </w:t>
      </w:r>
      <w:proofErr w:type="spellStart"/>
      <w:r>
        <w:t>Dashboard</w:t>
      </w:r>
      <w:proofErr w:type="spellEnd"/>
      <w:r>
        <w:t xml:space="preserve"> vagy felhasználói fel</w:t>
      </w:r>
      <w:r w:rsidR="00D32D0B">
        <w:t>ület</w:t>
      </w:r>
      <w:r w:rsidR="0004279C">
        <w:t>et</w:t>
      </w:r>
      <w:r w:rsidR="00D32D0B">
        <w:t xml:space="preserve"> a </w:t>
      </w:r>
      <w:r w:rsidR="00D32D0B" w:rsidRPr="00D32D0B">
        <w:rPr>
          <w:i/>
          <w:iCs/>
        </w:rPr>
        <w:t>http://localhost:1880/ui</w:t>
      </w:r>
      <w:r w:rsidR="00D32D0B">
        <w:rPr>
          <w:i/>
          <w:iCs/>
        </w:rPr>
        <w:t xml:space="preserve"> </w:t>
      </w:r>
      <w:r w:rsidR="00D32D0B">
        <w:t xml:space="preserve">címen </w:t>
      </w:r>
      <w:r w:rsidR="002F7619">
        <w:t>érhetjük el. Ezen a felületen láthatjuk a</w:t>
      </w:r>
      <w:r w:rsidR="00237FC7">
        <w:t xml:space="preserve"> fejlesztői </w:t>
      </w:r>
      <w:r w:rsidR="002F7619">
        <w:t>oldalon</w:t>
      </w:r>
      <w:r w:rsidR="00237FC7">
        <w:t xml:space="preserve"> lévő</w:t>
      </w:r>
      <w:r w:rsidR="002F7619">
        <w:t xml:space="preserve"> </w:t>
      </w:r>
      <w:r w:rsidR="00237FC7">
        <w:t xml:space="preserve">modulokból összerakott </w:t>
      </w:r>
      <w:r w:rsidR="003F0378">
        <w:t xml:space="preserve">grafikonokat és </w:t>
      </w:r>
      <w:r w:rsidR="00D24FA7">
        <w:t xml:space="preserve">bal oldalon fent a </w:t>
      </w:r>
      <w:r w:rsidR="003F0378">
        <w:t xml:space="preserve">kapcsolót. </w:t>
      </w:r>
      <w:r w:rsidR="00782FE0">
        <w:t>A 2</w:t>
      </w:r>
      <w:r w:rsidR="008C526F">
        <w:t>4</w:t>
      </w:r>
      <w:r w:rsidR="00782FE0">
        <w:t>. ábrán</w:t>
      </w:r>
      <w:r w:rsidR="007C28AE">
        <w:t xml:space="preserve"> sajnos az MQ3-mas szenzor</w:t>
      </w:r>
      <w:r w:rsidR="002E34B6">
        <w:t>on éppen látszik is, hogy hibás eredményt mutat</w:t>
      </w:r>
      <w:r w:rsidR="00CD38CC">
        <w:t xml:space="preserve"> (végig 4096-ot mutat, ami </w:t>
      </w:r>
      <w:r w:rsidR="0028004F">
        <w:t>3.3V-ot jelentene, de ez nem egyezik a valósággal</w:t>
      </w:r>
      <w:r w:rsidR="00CD38CC">
        <w:t>)</w:t>
      </w:r>
      <w:r w:rsidR="002E34B6">
        <w:t xml:space="preserve">, így mérés közben tudtam orvosolni a hibát és nem csak több mérés után láttam meg, hogy valami </w:t>
      </w:r>
      <w:r w:rsidR="00E46588">
        <w:t>gond van.</w:t>
      </w:r>
    </w:p>
    <w:p w14:paraId="3F1F5B83" w14:textId="11788501" w:rsidR="00B62859" w:rsidRDefault="00B62859" w:rsidP="000062C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C8636A9" wp14:editId="1699CC1E">
            <wp:extent cx="5767754" cy="3128114"/>
            <wp:effectExtent l="0" t="0" r="4445" b="0"/>
            <wp:docPr id="1525602774" name="Kép 152560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602" cy="31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D07D5" w14:textId="1B9F864D" w:rsidR="00CE1FE3" w:rsidRDefault="00B62859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24</w:t>
      </w:r>
      <w:r>
        <w:fldChar w:fldCharType="end"/>
      </w:r>
      <w:r>
        <w:t>. ábra - Valós idejű grafikonok a Node-RED felületén</w:t>
      </w:r>
    </w:p>
    <w:p w14:paraId="2AF6F349" w14:textId="77777777" w:rsidR="00B62859" w:rsidRPr="00D32D0B" w:rsidRDefault="00B62859" w:rsidP="00680626">
      <w:pPr>
        <w:ind w:firstLine="709"/>
      </w:pPr>
    </w:p>
    <w:p w14:paraId="6DD27623" w14:textId="313F694A" w:rsidR="00DE2CCB" w:rsidRDefault="00D2285B" w:rsidP="0046641C">
      <w:pPr>
        <w:pStyle w:val="Cmsor2"/>
      </w:pPr>
      <w:bookmarkStart w:id="34" w:name="_Toc152890575"/>
      <w:r>
        <w:lastRenderedPageBreak/>
        <w:t>Arduino IDE</w:t>
      </w:r>
      <w:bookmarkEnd w:id="34"/>
    </w:p>
    <w:p w14:paraId="779A575C" w14:textId="548CFA8C" w:rsidR="00E46588" w:rsidRDefault="00D24FA7" w:rsidP="00680626">
      <w:pPr>
        <w:ind w:firstLine="709"/>
      </w:pPr>
      <w:r>
        <w:t xml:space="preserve">Az ESP32 programozásához </w:t>
      </w:r>
      <w:r w:rsidR="00DF3E1F">
        <w:t xml:space="preserve">kell egy </w:t>
      </w:r>
      <w:r w:rsidR="003421B3">
        <w:t xml:space="preserve">programozói </w:t>
      </w:r>
      <w:r w:rsidR="00850ED4">
        <w:t>környezet, ahol megírhat</w:t>
      </w:r>
      <w:r w:rsidR="002024E8">
        <w:t>om</w:t>
      </w:r>
      <w:r w:rsidR="00850ED4">
        <w:t xml:space="preserve"> a kódot és </w:t>
      </w:r>
      <w:r w:rsidR="000D4F12">
        <w:t xml:space="preserve">lefordítja azt úgy, hogy az ESP </w:t>
      </w:r>
      <w:r w:rsidR="00035432">
        <w:t>is értse és feldolgozhassa.</w:t>
      </w:r>
      <w:r w:rsidR="00BE2311">
        <w:t xml:space="preserve"> Ehhez a</w:t>
      </w:r>
      <w:r w:rsidR="008F5E7B">
        <w:t xml:space="preserve"> nyílt forráskódú </w:t>
      </w:r>
      <w:r w:rsidR="00BE2311">
        <w:t xml:space="preserve">Arduino </w:t>
      </w:r>
      <w:r w:rsidR="00795A18">
        <w:t>integr</w:t>
      </w:r>
      <w:r w:rsidR="002024E8">
        <w:t>á</w:t>
      </w:r>
      <w:r w:rsidR="00795A18">
        <w:t>lt fejlesztői környezetet (IDE) használ</w:t>
      </w:r>
      <w:r w:rsidR="002024E8">
        <w:t>tam.</w:t>
      </w:r>
    </w:p>
    <w:p w14:paraId="074E2804" w14:textId="091F28B7" w:rsidR="00E70FAB" w:rsidRDefault="00B3668E" w:rsidP="00680626">
      <w:pPr>
        <w:ind w:firstLine="709"/>
      </w:pPr>
      <w:r>
        <w:t>Ezen fejlesztői környezet</w:t>
      </w:r>
      <w:r w:rsidR="002024E8">
        <w:t xml:space="preserve"> előnye, hogy rengeteg kész könyvtár létezik </w:t>
      </w:r>
      <w:r w:rsidR="004069EF">
        <w:t>hozzá,</w:t>
      </w:r>
      <w:r w:rsidR="00FC4A60">
        <w:t xml:space="preserve"> amikben előre megírva szerepelnek a különböző szenzorok, hardverek vezérlési logiká</w:t>
      </w:r>
      <w:r w:rsidR="00CC2E5C">
        <w:t>i</w:t>
      </w:r>
      <w:r w:rsidR="00CE5B71">
        <w:t xml:space="preserve"> és</w:t>
      </w:r>
      <w:r w:rsidR="0013160D">
        <w:t xml:space="preserve"> beépített soros kommunikáció</w:t>
      </w:r>
      <w:r w:rsidR="00E24619">
        <w:t xml:space="preserve">ja is van, amivel könnyen csatlakoztathatjuk a mikrokontrollert </w:t>
      </w:r>
      <w:r w:rsidR="000D7458">
        <w:t>hozzá, majd flashelhetjük</w:t>
      </w:r>
      <w:r w:rsidR="00CE5B71">
        <w:t>.</w:t>
      </w:r>
      <w:r w:rsidR="004069EF">
        <w:t xml:space="preserve"> </w:t>
      </w:r>
      <w:r w:rsidR="00CE5B71">
        <w:t>Az Arduino saját szinta</w:t>
      </w:r>
      <w:r w:rsidR="002D5682">
        <w:t>ktikát használ, ami a népszerű</w:t>
      </w:r>
      <w:r w:rsidR="00932F3A">
        <w:t xml:space="preserve"> C</w:t>
      </w:r>
      <w:r w:rsidR="00716181">
        <w:t>++</w:t>
      </w:r>
      <w:r w:rsidR="00932F3A">
        <w:t xml:space="preserve"> programozási</w:t>
      </w:r>
      <w:r w:rsidR="00B3099D">
        <w:t xml:space="preserve"> nyelv</w:t>
      </w:r>
      <w:r w:rsidR="00CE5B71">
        <w:t>en alapszik</w:t>
      </w:r>
      <w:sdt>
        <w:sdtPr>
          <w:id w:val="-346254387"/>
          <w:citation/>
        </w:sdtPr>
        <w:sdtContent>
          <w:r w:rsidR="00260A83">
            <w:fldChar w:fldCharType="begin"/>
          </w:r>
          <w:r w:rsidR="00A36CEC">
            <w:instrText xml:space="preserve">CITATION Ard23 \l 1038 </w:instrText>
          </w:r>
          <w:r w:rsidR="00260A83">
            <w:fldChar w:fldCharType="separate"/>
          </w:r>
          <w:r w:rsidR="00A36CEC">
            <w:rPr>
              <w:noProof/>
            </w:rPr>
            <w:t xml:space="preserve"> [24]</w:t>
          </w:r>
          <w:r w:rsidR="00260A83">
            <w:fldChar w:fldCharType="end"/>
          </w:r>
        </w:sdtContent>
      </w:sdt>
      <w:r w:rsidR="002D5682">
        <w:t xml:space="preserve"> és sok egyszerűsítés is van benne, így mindenki egyszerűen beletanulhat.</w:t>
      </w:r>
    </w:p>
    <w:p w14:paraId="3ABEFE28" w14:textId="6C58FDF8" w:rsidR="00EC1767" w:rsidRPr="00830C6C" w:rsidRDefault="00E85DAE" w:rsidP="00680626">
      <w:pPr>
        <w:ind w:firstLine="709"/>
        <w:rPr>
          <w:color w:val="333333"/>
        </w:rPr>
      </w:pPr>
      <w:r>
        <w:t xml:space="preserve">Az Arduino </w:t>
      </w:r>
      <w:proofErr w:type="gramStart"/>
      <w:r>
        <w:t>kódok</w:t>
      </w:r>
      <w:r w:rsidR="00F138F3">
        <w:t xml:space="preserve"> .</w:t>
      </w:r>
      <w:proofErr w:type="spellStart"/>
      <w:r w:rsidR="00F138F3">
        <w:t>ino</w:t>
      </w:r>
      <w:proofErr w:type="spellEnd"/>
      <w:proofErr w:type="gramEnd"/>
      <w:r>
        <w:t xml:space="preserve"> </w:t>
      </w:r>
      <w:r w:rsidR="00F138F3">
        <w:t xml:space="preserve">kiterjesztésű fájlokban </w:t>
      </w:r>
      <w:r w:rsidR="00EB7E57">
        <w:t xml:space="preserve">vannak és </w:t>
      </w:r>
      <w:r w:rsidR="00E20117">
        <w:t>2 fő részből épül</w:t>
      </w:r>
      <w:r w:rsidR="00EB7E57">
        <w:t>nek</w:t>
      </w:r>
      <w:r w:rsidR="00E20117">
        <w:t xml:space="preserve"> fel. </w:t>
      </w:r>
      <w:r w:rsidR="008C0F90">
        <w:t>Ezek két nagy függvényt jelentenek, e</w:t>
      </w:r>
      <w:r w:rsidR="00E20117">
        <w:t xml:space="preserve">gyik </w:t>
      </w:r>
      <w:r w:rsidR="00603DDA">
        <w:t>a</w:t>
      </w:r>
      <w:r w:rsidR="007E4D0B">
        <w:t xml:space="preserve"> </w:t>
      </w:r>
      <w:proofErr w:type="spellStart"/>
      <w:proofErr w:type="gramStart"/>
      <w:r w:rsidR="007E4D0B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setup</w:t>
      </w:r>
      <w:proofErr w:type="spellEnd"/>
      <w:r w:rsidR="007E4D0B" w:rsidRPr="003D69AD">
        <w:rPr>
          <w:rFonts w:ascii="Courier New" w:hAnsi="Courier New" w:cs="Courier New"/>
          <w:color w:val="333333"/>
          <w:sz w:val="22"/>
          <w:szCs w:val="22"/>
        </w:rPr>
        <w:t>(</w:t>
      </w:r>
      <w:proofErr w:type="gramEnd"/>
      <w:r w:rsidR="007E4D0B" w:rsidRPr="003D69AD">
        <w:rPr>
          <w:rFonts w:ascii="Courier New" w:hAnsi="Courier New" w:cs="Courier New"/>
          <w:color w:val="333333"/>
          <w:sz w:val="22"/>
          <w:szCs w:val="22"/>
        </w:rPr>
        <w:t>)</w:t>
      </w:r>
      <w:r w:rsidR="007E4D0B">
        <w:rPr>
          <w:color w:val="333333"/>
        </w:rPr>
        <w:t xml:space="preserve">, másik pedig a </w:t>
      </w:r>
      <w:proofErr w:type="spellStart"/>
      <w:r w:rsidR="00EC1767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loop</w:t>
      </w:r>
      <w:proofErr w:type="spellEnd"/>
      <w:r w:rsidR="00EC1767" w:rsidRPr="003D69AD">
        <w:rPr>
          <w:rFonts w:ascii="Courier New" w:hAnsi="Courier New" w:cs="Courier New"/>
          <w:color w:val="333333"/>
          <w:sz w:val="22"/>
          <w:szCs w:val="22"/>
        </w:rPr>
        <w:t>()</w:t>
      </w:r>
      <w:r w:rsidR="00E9202E">
        <w:rPr>
          <w:color w:val="333333"/>
        </w:rPr>
        <w:t xml:space="preserve">. A </w:t>
      </w:r>
      <w:proofErr w:type="spellStart"/>
      <w:proofErr w:type="gramStart"/>
      <w:r w:rsidR="00E9202E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setup</w:t>
      </w:r>
      <w:proofErr w:type="spellEnd"/>
      <w:r w:rsidR="00E9202E" w:rsidRPr="009B1540">
        <w:rPr>
          <w:rFonts w:ascii="Courier New" w:hAnsi="Courier New" w:cs="Courier New"/>
          <w:color w:val="333333"/>
          <w:sz w:val="22"/>
          <w:szCs w:val="22"/>
        </w:rPr>
        <w:t>(</w:t>
      </w:r>
      <w:proofErr w:type="gramEnd"/>
      <w:r w:rsidR="00E9202E" w:rsidRPr="009B1540">
        <w:rPr>
          <w:rFonts w:ascii="Courier New" w:hAnsi="Courier New" w:cs="Courier New"/>
          <w:color w:val="333333"/>
          <w:sz w:val="22"/>
          <w:szCs w:val="22"/>
        </w:rPr>
        <w:t>)</w:t>
      </w:r>
      <w:r w:rsidR="00E9202E" w:rsidRPr="009B1540">
        <w:rPr>
          <w:color w:val="333333"/>
          <w:sz w:val="22"/>
          <w:szCs w:val="22"/>
        </w:rPr>
        <w:t xml:space="preserve"> </w:t>
      </w:r>
      <w:r w:rsidR="00E9202E">
        <w:rPr>
          <w:color w:val="333333"/>
        </w:rPr>
        <w:t xml:space="preserve">függvény a mikrokontroller indításakor fut le egy alkalommal, így ebben a </w:t>
      </w:r>
      <w:r w:rsidR="009671F5">
        <w:rPr>
          <w:color w:val="333333"/>
        </w:rPr>
        <w:t xml:space="preserve">futáshoz szükséges beállításokat, paraméterezéseket kell elvégezni. Ide kerül például az inputok és outputok beállítása, </w:t>
      </w:r>
      <w:r w:rsidR="00F20E86">
        <w:rPr>
          <w:color w:val="333333"/>
        </w:rPr>
        <w:t xml:space="preserve">wifi </w:t>
      </w:r>
      <w:proofErr w:type="spellStart"/>
      <w:r w:rsidR="00F20E86">
        <w:rPr>
          <w:color w:val="333333"/>
        </w:rPr>
        <w:t>setup-olása</w:t>
      </w:r>
      <w:proofErr w:type="spellEnd"/>
      <w:r w:rsidR="00F20E86">
        <w:rPr>
          <w:color w:val="333333"/>
        </w:rPr>
        <w:t xml:space="preserve">, MQTT </w:t>
      </w:r>
      <w:proofErr w:type="spellStart"/>
      <w:r w:rsidR="00F20E86">
        <w:rPr>
          <w:color w:val="333333"/>
        </w:rPr>
        <w:t>brokerhez</w:t>
      </w:r>
      <w:proofErr w:type="spellEnd"/>
      <w:r w:rsidR="00F20E86">
        <w:rPr>
          <w:color w:val="333333"/>
        </w:rPr>
        <w:t xml:space="preserve"> való kapcsolódás, SD kártya </w:t>
      </w:r>
      <w:r w:rsidR="00DB1335">
        <w:rPr>
          <w:color w:val="333333"/>
        </w:rPr>
        <w:t xml:space="preserve">inicializálása. A </w:t>
      </w:r>
      <w:proofErr w:type="spellStart"/>
      <w:proofErr w:type="gramStart"/>
      <w:r w:rsidR="00DB1335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loop</w:t>
      </w:r>
      <w:proofErr w:type="spellEnd"/>
      <w:r w:rsidR="00DB1335" w:rsidRPr="009B1540">
        <w:rPr>
          <w:rFonts w:ascii="Courier New" w:hAnsi="Courier New" w:cs="Courier New"/>
          <w:color w:val="333333"/>
          <w:sz w:val="22"/>
          <w:szCs w:val="22"/>
        </w:rPr>
        <w:t>(</w:t>
      </w:r>
      <w:proofErr w:type="gramEnd"/>
      <w:r w:rsidR="00DB1335" w:rsidRPr="009B1540">
        <w:rPr>
          <w:rFonts w:ascii="Courier New" w:hAnsi="Courier New" w:cs="Courier New"/>
          <w:color w:val="333333"/>
          <w:sz w:val="22"/>
          <w:szCs w:val="22"/>
        </w:rPr>
        <w:t>)</w:t>
      </w:r>
      <w:r w:rsidR="00DB1335">
        <w:rPr>
          <w:color w:val="333333"/>
        </w:rPr>
        <w:t xml:space="preserve"> függvényben a vezérlési logika, ehhez szükséges függvényhívások kerülnek</w:t>
      </w:r>
      <w:r w:rsidR="00386E43">
        <w:rPr>
          <w:color w:val="333333"/>
        </w:rPr>
        <w:t xml:space="preserve">. Ennek a </w:t>
      </w:r>
      <w:proofErr w:type="spellStart"/>
      <w:r w:rsidR="00386E43">
        <w:rPr>
          <w:color w:val="333333"/>
        </w:rPr>
        <w:t>függénynek</w:t>
      </w:r>
      <w:proofErr w:type="spellEnd"/>
      <w:r w:rsidR="00386E43">
        <w:rPr>
          <w:color w:val="333333"/>
        </w:rPr>
        <w:t xml:space="preserve"> az a tulajdonsága, hogy </w:t>
      </w:r>
      <w:r w:rsidR="003261BA">
        <w:rPr>
          <w:color w:val="333333"/>
        </w:rPr>
        <w:t xml:space="preserve">folyamatosan újra és újra lefut, így </w:t>
      </w:r>
      <w:r w:rsidR="00C8121A">
        <w:rPr>
          <w:color w:val="333333"/>
        </w:rPr>
        <w:t>például ide kerül az ESP32 ADC-je által minden lefutott periódusban mért feszültség</w:t>
      </w:r>
      <w:r w:rsidR="00CA2448">
        <w:rPr>
          <w:color w:val="333333"/>
        </w:rPr>
        <w:t xml:space="preserve">, MQTT </w:t>
      </w:r>
      <w:proofErr w:type="spellStart"/>
      <w:r w:rsidR="00CA2448">
        <w:rPr>
          <w:color w:val="333333"/>
        </w:rPr>
        <w:t>publish</w:t>
      </w:r>
      <w:proofErr w:type="spellEnd"/>
      <w:r w:rsidR="00CA2448">
        <w:rPr>
          <w:color w:val="333333"/>
        </w:rPr>
        <w:t xml:space="preserve"> függvénye, amivel az üzeneteket küldi az ESP a brokernek</w:t>
      </w:r>
      <w:r w:rsidR="004E62D2">
        <w:rPr>
          <w:color w:val="333333"/>
        </w:rPr>
        <w:t xml:space="preserve"> és az SD kártyára való írás is.</w:t>
      </w:r>
    </w:p>
    <w:p w14:paraId="0E33E9A5" w14:textId="366E2645" w:rsidR="00FB0F7E" w:rsidRPr="00FB0F7E" w:rsidRDefault="00FB0F7E" w:rsidP="0046641C">
      <w:pPr>
        <w:pStyle w:val="Cmsor3"/>
      </w:pPr>
      <w:bookmarkStart w:id="35" w:name="_Toc152890576"/>
      <w:r w:rsidRPr="00FB0F7E">
        <w:t>R0 számítása</w:t>
      </w:r>
      <w:bookmarkEnd w:id="35"/>
    </w:p>
    <w:p w14:paraId="7B05E714" w14:textId="7B086590" w:rsidR="00260A83" w:rsidRDefault="008C522C" w:rsidP="00680626">
      <w:pPr>
        <w:tabs>
          <w:tab w:val="left" w:pos="709"/>
        </w:tabs>
        <w:ind w:firstLine="709"/>
      </w:pPr>
      <w:r>
        <w:t>A</w:t>
      </w:r>
      <w:r w:rsidR="00576F0C">
        <w:t xml:space="preserve"> mérésekhez először is szükség volt egy olyan logikára, ami a szenzorok R0 értékét kiszámol</w:t>
      </w:r>
      <w:r w:rsidR="005D6C55">
        <w:t xml:space="preserve">ja. Ez ugye a szenzorok szabad levegőn mért ellenállása, ami </w:t>
      </w:r>
      <w:r w:rsidR="006C7EB7">
        <w:t xml:space="preserve">egy fontos paraméter a karakterisztikájuk számolásakor. </w:t>
      </w:r>
      <w:r w:rsidR="00137874">
        <w:t>Az R0 értéket a szenzorok V</w:t>
      </w:r>
      <w:r w:rsidR="00137874" w:rsidRPr="00137874">
        <w:rPr>
          <w:vertAlign w:val="subscript"/>
        </w:rPr>
        <w:t>RL</w:t>
      </w:r>
      <w:r w:rsidR="00137874" w:rsidRPr="00137874">
        <w:t xml:space="preserve"> </w:t>
      </w:r>
      <w:r w:rsidR="00137874">
        <w:t>feszültségéből, tehát az A</w:t>
      </w:r>
      <w:r w:rsidR="0018517F">
        <w:t xml:space="preserve">OUT </w:t>
      </w:r>
      <w:r w:rsidR="00137874">
        <w:t>kimeneten mérhető feszültsé</w:t>
      </w:r>
      <w:r w:rsidR="00435C47">
        <w:t xml:space="preserve">gből tudjuk kiszámítani, illetve a </w:t>
      </w:r>
      <w:r w:rsidR="0018517F">
        <w:t>szenzorok áramkörén lévő RL ellenállásból.</w:t>
      </w:r>
      <w:r w:rsidR="00F07EB8">
        <w:t xml:space="preserve"> </w:t>
      </w:r>
      <w:r w:rsidR="0018517F">
        <w:t xml:space="preserve">RL </w:t>
      </w:r>
      <w:r w:rsidR="002F27BA">
        <w:t xml:space="preserve">és R0 </w:t>
      </w:r>
      <w:r w:rsidR="0018517F">
        <w:t xml:space="preserve">ellenállások </w:t>
      </w:r>
      <w:r w:rsidR="00CA31BC">
        <w:t xml:space="preserve">meghatározását korábban a 3.3.2-es fejezet </w:t>
      </w:r>
      <w:r w:rsidR="00CA31BC" w:rsidRPr="00CA31BC">
        <w:rPr>
          <w:i/>
          <w:iCs/>
        </w:rPr>
        <w:t>„Előzetes számítások”</w:t>
      </w:r>
      <w:r w:rsidR="00CA31BC">
        <w:t xml:space="preserve"> részénél bővebben is kifejtettem</w:t>
      </w:r>
      <w:r w:rsidR="002F27BA">
        <w:t xml:space="preserve">, most </w:t>
      </w:r>
      <w:r w:rsidR="006F517F">
        <w:t>pár mondatban bemutatom a hozzá szükséges kódot is.</w:t>
      </w:r>
      <w:r w:rsidR="00DA7E8C">
        <w:t xml:space="preserve"> (A </w:t>
      </w:r>
      <w:r w:rsidR="00796F83">
        <w:t xml:space="preserve">használt </w:t>
      </w:r>
      <w:r w:rsidR="00DA7E8C">
        <w:t>kód</w:t>
      </w:r>
      <w:r w:rsidR="00796F83">
        <w:t>ok</w:t>
      </w:r>
      <w:r w:rsidR="00DA7E8C">
        <w:t xml:space="preserve"> a Függelékben található GitH</w:t>
      </w:r>
      <w:r w:rsidR="00A86AAA">
        <w:t>ub</w:t>
      </w:r>
      <w:r w:rsidR="00DA7E8C">
        <w:t xml:space="preserve"> linken elérhető)</w:t>
      </w:r>
    </w:p>
    <w:p w14:paraId="2563494E" w14:textId="7F910F64" w:rsidR="00DA7E8C" w:rsidRDefault="002432DA" w:rsidP="00680626">
      <w:pPr>
        <w:tabs>
          <w:tab w:val="left" w:pos="709"/>
        </w:tabs>
        <w:ind w:firstLine="709"/>
      </w:pPr>
      <w:r>
        <w:t>A számításhoz szükséges feszültségérték</w:t>
      </w:r>
      <w:r w:rsidR="00C607A2">
        <w:t>et</w:t>
      </w:r>
      <w:r>
        <w:t xml:space="preserve"> </w:t>
      </w:r>
      <w:r w:rsidR="00C607A2">
        <w:t>a</w:t>
      </w:r>
      <w:r>
        <w:t xml:space="preserve"> </w:t>
      </w:r>
      <w:r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mux_16</w:t>
      </w:r>
      <w:r w:rsidR="0052284D">
        <w:rPr>
          <w:rFonts w:ascii="Courier New" w:hAnsi="Courier New" w:cs="Courier New"/>
          <w:sz w:val="22"/>
          <w:szCs w:val="22"/>
        </w:rPr>
        <w:t>()</w:t>
      </w:r>
      <w:r w:rsidR="003E35CE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="00092E62" w:rsidRPr="00092E62">
        <w:t>float</w:t>
      </w:r>
      <w:proofErr w:type="spellEnd"/>
      <w:r w:rsidR="00092E62" w:rsidRPr="00092E62">
        <w:t xml:space="preserve">-ot visszaadó és egy int </w:t>
      </w:r>
      <w:r w:rsidR="00092E62">
        <w:t>paramétert váró függvény</w:t>
      </w:r>
      <w:r w:rsidR="00C607A2">
        <w:t xml:space="preserve"> </w:t>
      </w:r>
      <w:r w:rsidR="00DC57A0">
        <w:t>adja át. Ez a függvény valósítja meg a multiplexer logikáját</w:t>
      </w:r>
      <w:r w:rsidR="00992418">
        <w:t xml:space="preserve"> úgy, hogy </w:t>
      </w:r>
      <w:r w:rsidR="009103D8">
        <w:t>átadjuk neki a</w:t>
      </w:r>
      <w:r w:rsidR="00992418">
        <w:t xml:space="preserve"> </w:t>
      </w:r>
      <w:r w:rsidR="009103D8">
        <w:t>kiolvasandó</w:t>
      </w:r>
      <w:r w:rsidR="00992418">
        <w:t xml:space="preserve"> </w:t>
      </w:r>
      <w:r w:rsidR="00947192">
        <w:t>csatorna szám</w:t>
      </w:r>
      <w:r w:rsidR="0004279C">
        <w:t>át</w:t>
      </w:r>
      <w:r w:rsidR="00947192">
        <w:t xml:space="preserve"> (ez 0 és 9 között van, mivel összesen 10 csatornáját használjuk</w:t>
      </w:r>
      <w:r w:rsidR="009103D8">
        <w:t xml:space="preserve"> a 10 szenzorhoz</w:t>
      </w:r>
      <w:r w:rsidR="00947192">
        <w:t>)</w:t>
      </w:r>
      <w:r w:rsidR="009103D8">
        <w:t xml:space="preserve">, majd ő </w:t>
      </w:r>
      <w:r w:rsidR="00AF3DAD">
        <w:t>a</w:t>
      </w:r>
      <w:r w:rsidR="00AF3DAD" w:rsidRPr="00AF3DAD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proofErr w:type="gramStart"/>
      <w:r w:rsidR="00AF3DAD"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digitalWrite</w:t>
      </w:r>
      <w:proofErr w:type="spellEnd"/>
      <w:r w:rsidR="00AF3DAD">
        <w:rPr>
          <w:rFonts w:ascii="Courier New" w:hAnsi="Courier New" w:cs="Courier New"/>
          <w:sz w:val="22"/>
          <w:szCs w:val="22"/>
        </w:rPr>
        <w:t>(</w:t>
      </w:r>
      <w:proofErr w:type="gramEnd"/>
      <w:r w:rsidR="00AF3DAD">
        <w:rPr>
          <w:rFonts w:ascii="Courier New" w:hAnsi="Courier New" w:cs="Courier New"/>
          <w:sz w:val="22"/>
          <w:szCs w:val="22"/>
        </w:rPr>
        <w:t xml:space="preserve">) </w:t>
      </w:r>
      <w:r w:rsidR="004A5971">
        <w:t xml:space="preserve">függvénnyel aktiválja a </w:t>
      </w:r>
      <w:proofErr w:type="spellStart"/>
      <w:r w:rsidR="004A5971">
        <w:t>mux</w:t>
      </w:r>
      <w:proofErr w:type="spellEnd"/>
      <w:r w:rsidR="004A5971">
        <w:t xml:space="preserve"> megfelelő </w:t>
      </w:r>
      <w:r w:rsidR="004A5971">
        <w:lastRenderedPageBreak/>
        <w:t xml:space="preserve">csatornáját, majd az </w:t>
      </w:r>
      <w:proofErr w:type="spellStart"/>
      <w:r w:rsidR="00A92919"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analogRead</w:t>
      </w:r>
      <w:proofErr w:type="spellEnd"/>
      <w:r w:rsidR="00A92919">
        <w:rPr>
          <w:rFonts w:ascii="Courier New" w:hAnsi="Courier New" w:cs="Courier New"/>
          <w:sz w:val="22"/>
          <w:szCs w:val="22"/>
        </w:rPr>
        <w:t xml:space="preserve">() </w:t>
      </w:r>
      <w:r w:rsidR="00A92919">
        <w:t xml:space="preserve">függvénnyel </w:t>
      </w:r>
      <w:r w:rsidR="00266365">
        <w:t>az ADC-n kiolvass</w:t>
      </w:r>
      <w:r w:rsidR="00B95C03">
        <w:t xml:space="preserve">a </w:t>
      </w:r>
      <w:r w:rsidR="00266365">
        <w:t>a</w:t>
      </w:r>
      <w:r w:rsidR="007E3877">
        <w:t xml:space="preserve"> feszültségértéket</w:t>
      </w:r>
      <w:r w:rsidR="001F74A6">
        <w:t>, amit a függvény vissza is ad.</w:t>
      </w:r>
    </w:p>
    <w:p w14:paraId="70B1300C" w14:textId="0BF13377" w:rsidR="007E3877" w:rsidRPr="00A92919" w:rsidRDefault="001F74A6" w:rsidP="00680626">
      <w:pPr>
        <w:tabs>
          <w:tab w:val="left" w:pos="709"/>
        </w:tabs>
        <w:ind w:firstLine="709"/>
      </w:pPr>
      <w:r>
        <w:t xml:space="preserve">Ez a kiolvasás egy </w:t>
      </w:r>
      <w:proofErr w:type="spellStart"/>
      <w:r>
        <w:t>for</w:t>
      </w:r>
      <w:proofErr w:type="spellEnd"/>
      <w:r>
        <w:t xml:space="preserve"> cikluson belül 500-szor </w:t>
      </w:r>
      <w:proofErr w:type="spellStart"/>
      <w:r w:rsidR="00314B45">
        <w:t>vég</w:t>
      </w:r>
      <w:r w:rsidR="0004279C">
        <w:t>rehajtódik</w:t>
      </w:r>
      <w:proofErr w:type="spellEnd"/>
      <w:r>
        <w:t xml:space="preserve">, </w:t>
      </w:r>
      <w:r w:rsidR="00495AB8">
        <w:t>egy változóhoz hozzá</w:t>
      </w:r>
      <w:r w:rsidR="00314B45">
        <w:t>adja</w:t>
      </w:r>
      <w:r w:rsidR="00495AB8">
        <w:t xml:space="preserve"> a kapott értékeket, majd elosztj</w:t>
      </w:r>
      <w:r w:rsidR="00314B45">
        <w:t>a</w:t>
      </w:r>
      <w:r w:rsidR="00495AB8">
        <w:t xml:space="preserve"> 500-zal, így </w:t>
      </w:r>
      <w:r w:rsidR="00431202">
        <w:t>az értékek átlagát kapjuk.</w:t>
      </w:r>
      <w:r w:rsidR="00485B5B">
        <w:t xml:space="preserve"> Ebből az értékből a fentebb már bemutatott </w:t>
      </w:r>
      <w:r w:rsidR="00485B5B" w:rsidRPr="00485B5B">
        <w:t>R</w:t>
      </w:r>
      <w:r w:rsidR="00EB595F">
        <w:t xml:space="preserve">0 </w:t>
      </w:r>
      <w:r w:rsidR="00485B5B" w:rsidRPr="00485B5B">
        <w:t>=</w:t>
      </w:r>
      <w:r w:rsidR="00EB595F">
        <w:t xml:space="preserve"> </w:t>
      </w:r>
      <w:r w:rsidR="00485B5B" w:rsidRPr="00485B5B">
        <w:t>RL*(</w:t>
      </w:r>
      <w:proofErr w:type="spellStart"/>
      <w:r w:rsidR="00485B5B" w:rsidRPr="00485B5B">
        <w:t>Vcc</w:t>
      </w:r>
      <w:proofErr w:type="spellEnd"/>
      <w:r w:rsidR="00485B5B" w:rsidRPr="00485B5B">
        <w:t>/V</w:t>
      </w:r>
      <w:r w:rsidR="00485B5B" w:rsidRPr="00485B5B">
        <w:rPr>
          <w:vertAlign w:val="subscript"/>
        </w:rPr>
        <w:t>RL</w:t>
      </w:r>
      <w:r w:rsidR="00485B5B" w:rsidRPr="00485B5B">
        <w:t xml:space="preserve"> -1)</w:t>
      </w:r>
      <w:r w:rsidR="00485B5B">
        <w:t xml:space="preserve"> </w:t>
      </w:r>
      <w:r w:rsidR="00EB595F">
        <w:t xml:space="preserve">képlettel </w:t>
      </w:r>
      <w:r w:rsidR="005D6A9B">
        <w:t xml:space="preserve">megkaphatjuk R0 értékét, amit a </w:t>
      </w:r>
      <w:r w:rsidR="00FB07EB">
        <w:t xml:space="preserve">soros kimeneten </w:t>
      </w:r>
      <w:r w:rsidR="00B95C03">
        <w:t xml:space="preserve">keresztül </w:t>
      </w:r>
      <w:r w:rsidR="00FB07EB">
        <w:t>kiír a laptopon futó Arduino IDE-ben.</w:t>
      </w:r>
    </w:p>
    <w:p w14:paraId="513DB67E" w14:textId="5D83962E" w:rsidR="005A474C" w:rsidRDefault="005A474C" w:rsidP="0046641C">
      <w:pPr>
        <w:pStyle w:val="Cmsor3"/>
      </w:pPr>
      <w:bookmarkStart w:id="36" w:name="_Toc152890577"/>
      <w:r>
        <w:t>Elektronikus orr kódja</w:t>
      </w:r>
      <w:bookmarkEnd w:id="36"/>
    </w:p>
    <w:p w14:paraId="1FD54954" w14:textId="1214F233" w:rsidR="004C0561" w:rsidRDefault="005A474C" w:rsidP="00680626">
      <w:pPr>
        <w:tabs>
          <w:tab w:val="left" w:pos="709"/>
        </w:tabs>
        <w:ind w:firstLine="709"/>
      </w:pPr>
      <w:r>
        <w:t xml:space="preserve">Maga a </w:t>
      </w:r>
      <w:r w:rsidR="00030445">
        <w:t xml:space="preserve">tesztrendszer kódja </w:t>
      </w:r>
      <w:r w:rsidR="00EF3656">
        <w:t>ennél</w:t>
      </w:r>
      <w:r w:rsidR="002C71C1">
        <w:t xml:space="preserve"> jóval </w:t>
      </w:r>
      <w:r w:rsidR="00EF3656">
        <w:t>összetettebb</w:t>
      </w:r>
      <w:r w:rsidR="00030445">
        <w:t xml:space="preserve">. </w:t>
      </w:r>
      <w:r w:rsidR="00093073">
        <w:t>Az átláthatóság</w:t>
      </w:r>
      <w:r w:rsidR="003F7BE7">
        <w:t xml:space="preserve"> érdekében</w:t>
      </w:r>
      <w:r w:rsidR="008C6502">
        <w:t xml:space="preserve"> </w:t>
      </w:r>
      <w:r w:rsidR="00030445">
        <w:t xml:space="preserve">a különböző </w:t>
      </w:r>
      <w:r w:rsidR="00093073">
        <w:t>funkciókért felelős függvényeket külön fájlokba szeparáltam</w:t>
      </w:r>
      <w:r w:rsidR="00F138F3">
        <w:t>, amiket az Arduino képes úgy felolvasni, mintha</w:t>
      </w:r>
      <w:r w:rsidR="002C71C1">
        <w:t xml:space="preserve"> beimportáltam volna őket</w:t>
      </w:r>
      <w:r w:rsidR="003F7BE7">
        <w:t xml:space="preserve">. A project nevét viselő </w:t>
      </w:r>
      <w:r w:rsidR="003E1969">
        <w:t>fájlt olvassa először, majd betűrendben a többit</w:t>
      </w:r>
      <w:r w:rsidR="00E171E6">
        <w:t>, amik ugyanabban a mappában vannak. A főbb funkciók</w:t>
      </w:r>
      <w:r w:rsidR="004B45FA">
        <w:t>, függvények</w:t>
      </w:r>
      <w:r w:rsidR="00E171E6">
        <w:t xml:space="preserve"> tehát </w:t>
      </w:r>
      <w:r w:rsidR="00CA0022">
        <w:t>5</w:t>
      </w:r>
      <w:r w:rsidR="00E171E6">
        <w:t xml:space="preserve"> külön fájlban vannak implementálva.</w:t>
      </w:r>
    </w:p>
    <w:p w14:paraId="0F104F5E" w14:textId="2EABDB9D" w:rsidR="00ED29F4" w:rsidRDefault="00B4417A" w:rsidP="00680626">
      <w:pPr>
        <w:tabs>
          <w:tab w:val="left" w:pos="709"/>
        </w:tabs>
        <w:ind w:firstLine="709"/>
      </w:pPr>
      <w:r>
        <w:t>A multiplexer működés</w:t>
      </w:r>
      <w:r w:rsidR="00DA6DFF">
        <w:t>e</w:t>
      </w:r>
      <w:r>
        <w:t xml:space="preserve"> a </w:t>
      </w:r>
      <w:proofErr w:type="spellStart"/>
      <w:r w:rsidRPr="007C1750">
        <w:rPr>
          <w:i/>
          <w:iCs/>
        </w:rPr>
        <w:t>mux.ino</w:t>
      </w:r>
      <w:proofErr w:type="spellEnd"/>
      <w:r>
        <w:t>-ban van</w:t>
      </w:r>
      <w:r w:rsidR="008D6289">
        <w:t xml:space="preserve"> implementálva a </w:t>
      </w:r>
      <w:r w:rsidR="008D6289"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mux_16</w:t>
      </w:r>
      <w:r w:rsidR="0028004F" w:rsidRPr="0028004F">
        <w:rPr>
          <w:sz w:val="22"/>
          <w:szCs w:val="22"/>
        </w:rPr>
        <w:t>()</w:t>
      </w:r>
      <w:r w:rsidR="0028004F">
        <w:rPr>
          <w:color w:val="C45911" w:themeColor="accent2" w:themeShade="BF"/>
          <w:sz w:val="22"/>
          <w:szCs w:val="22"/>
        </w:rPr>
        <w:t xml:space="preserve"> </w:t>
      </w:r>
      <w:r w:rsidR="008D6289">
        <w:t>nevű</w:t>
      </w:r>
      <w:r w:rsidR="00E53B67">
        <w:t xml:space="preserve"> </w:t>
      </w:r>
      <w:r w:rsidR="008D6289">
        <w:t>függvén</w:t>
      </w:r>
      <w:r w:rsidR="00256F22">
        <w:t>yként</w:t>
      </w:r>
      <w:r w:rsidR="00426698">
        <w:t xml:space="preserve">, működése </w:t>
      </w:r>
      <w:r w:rsidR="00E53B67">
        <w:t>megtalálható</w:t>
      </w:r>
      <w:r w:rsidR="00426698">
        <w:t xml:space="preserve"> az előző </w:t>
      </w:r>
      <w:r w:rsidR="00E53B67" w:rsidRPr="00E53B67">
        <w:rPr>
          <w:i/>
          <w:iCs/>
        </w:rPr>
        <w:t>R0 számítása</w:t>
      </w:r>
      <w:r w:rsidR="00E53B67">
        <w:t xml:space="preserve"> résznél</w:t>
      </w:r>
      <w:r w:rsidR="00426698">
        <w:t>.</w:t>
      </w:r>
      <w:r w:rsidR="00FC2CBE">
        <w:t xml:space="preserve"> Egy külön fájlba került még a</w:t>
      </w:r>
      <w:r w:rsidR="00CD3142">
        <w:t xml:space="preserve">z ammónia koncentráció számítása is, ez a </w:t>
      </w:r>
      <w:proofErr w:type="spellStart"/>
      <w:r w:rsidR="00CD3142" w:rsidRPr="00CD3142">
        <w:rPr>
          <w:i/>
          <w:iCs/>
        </w:rPr>
        <w:t>calculate_ppm</w:t>
      </w:r>
      <w:r w:rsidR="007C1750">
        <w:rPr>
          <w:i/>
          <w:iCs/>
        </w:rPr>
        <w:t>.ino</w:t>
      </w:r>
      <w:proofErr w:type="spellEnd"/>
      <w:r w:rsidR="00CD3142">
        <w:rPr>
          <w:i/>
          <w:iCs/>
        </w:rPr>
        <w:t xml:space="preserve"> </w:t>
      </w:r>
      <w:r w:rsidR="00CD3142">
        <w:t xml:space="preserve">nevű fájlban van. </w:t>
      </w:r>
      <w:r w:rsidR="004B45FA">
        <w:t xml:space="preserve">Az ebben lévő függvény </w:t>
      </w:r>
      <w:r w:rsidR="00DA6DFF">
        <w:t xml:space="preserve">megkapja </w:t>
      </w:r>
      <w:r w:rsidR="00B3511C">
        <w:t>az MQ137-es ammónia szenzor feszültségértékét, majd ebből a</w:t>
      </w:r>
      <w:r w:rsidR="00806A05">
        <w:t xml:space="preserve"> 3.3.2-es fejezetben leírtaknak megfelelően </w:t>
      </w:r>
      <w:r w:rsidR="00741F34">
        <w:t>a</w:t>
      </w:r>
      <w:r w:rsidR="00164338">
        <w:t xml:space="preserve"> kiszámítja a karakterisztika alapján a ppm értéket.</w:t>
      </w:r>
    </w:p>
    <w:p w14:paraId="39A8BCD7" w14:textId="1DBF7F88" w:rsidR="008B5080" w:rsidRPr="00042008" w:rsidRDefault="004D0013" w:rsidP="00680626">
      <w:pPr>
        <w:shd w:val="clear" w:color="auto" w:fill="FFFFFF"/>
        <w:tabs>
          <w:tab w:val="left" w:pos="709"/>
        </w:tabs>
        <w:ind w:firstLine="709"/>
        <w:rPr>
          <w:lang w:eastAsia="hu-HU"/>
        </w:rPr>
      </w:pPr>
      <w:r>
        <w:t>Az SD kártyára való írás</w:t>
      </w:r>
      <w:r w:rsidR="007C1750">
        <w:t xml:space="preserve"> függvényei</w:t>
      </w:r>
      <w:r>
        <w:t xml:space="preserve"> az </w:t>
      </w:r>
      <w:proofErr w:type="spellStart"/>
      <w:r w:rsidRPr="007C1750">
        <w:rPr>
          <w:i/>
          <w:iCs/>
        </w:rPr>
        <w:t>sd_card.ino</w:t>
      </w:r>
      <w:proofErr w:type="spellEnd"/>
      <w:r>
        <w:t xml:space="preserve"> -ban található</w:t>
      </w:r>
      <w:r w:rsidR="0004279C">
        <w:t>k</w:t>
      </w:r>
      <w:r w:rsidR="00977330">
        <w:t xml:space="preserve">. Itt az </w:t>
      </w:r>
      <w:proofErr w:type="spellStart"/>
      <w:proofErr w:type="gramStart"/>
      <w:r w:rsidR="00977330" w:rsidRPr="00977330">
        <w:rPr>
          <w:rFonts w:ascii="Consolas" w:hAnsi="Consolas"/>
          <w:color w:val="D35400"/>
          <w:sz w:val="21"/>
          <w:szCs w:val="21"/>
          <w:lang w:eastAsia="hu-HU"/>
        </w:rPr>
        <w:t>appendFile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C27962">
        <w:rPr>
          <w:rFonts w:ascii="Consolas" w:hAnsi="Consolas"/>
          <w:color w:val="D35400"/>
          <w:sz w:val="21"/>
          <w:szCs w:val="21"/>
          <w:lang w:eastAsia="hu-HU"/>
        </w:rPr>
        <w:t>,</w:t>
      </w:r>
      <w:r w:rsidR="00C27962" w:rsidRPr="00C27962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C27962" w:rsidRPr="00977330">
        <w:rPr>
          <w:rFonts w:ascii="Consolas" w:hAnsi="Consolas"/>
          <w:color w:val="D35400"/>
          <w:sz w:val="21"/>
          <w:szCs w:val="21"/>
          <w:lang w:eastAsia="hu-HU"/>
        </w:rPr>
        <w:t>SDWriteStart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D60B3B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977330">
        <w:t>és a</w:t>
      </w:r>
      <w:r w:rsidR="00D60B3B">
        <w:t>z</w:t>
      </w:r>
      <w:r w:rsidR="00977330">
        <w:t xml:space="preserve"> </w:t>
      </w:r>
      <w:proofErr w:type="spellStart"/>
      <w:r w:rsidR="00977330" w:rsidRPr="00977330">
        <w:rPr>
          <w:rFonts w:ascii="Consolas" w:hAnsi="Consolas"/>
          <w:color w:val="D35400"/>
          <w:sz w:val="21"/>
          <w:szCs w:val="21"/>
          <w:lang w:eastAsia="hu-HU"/>
        </w:rPr>
        <w:t>SDWrit</w:t>
      </w:r>
      <w:r w:rsidR="00C27962">
        <w:rPr>
          <w:rFonts w:ascii="Consolas" w:hAnsi="Consolas"/>
          <w:color w:val="D35400"/>
          <w:sz w:val="21"/>
          <w:szCs w:val="21"/>
          <w:lang w:eastAsia="hu-HU"/>
        </w:rPr>
        <w:t>eEnd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977330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903FCB">
        <w:rPr>
          <w:lang w:eastAsia="hu-HU"/>
        </w:rPr>
        <w:t>függvények vannak.</w:t>
      </w:r>
      <w:r w:rsidR="00D60B3B">
        <w:rPr>
          <w:lang w:eastAsia="hu-HU"/>
        </w:rPr>
        <w:t xml:space="preserve"> Az </w:t>
      </w:r>
      <w:proofErr w:type="spellStart"/>
      <w:proofErr w:type="gramStart"/>
      <w:r w:rsidR="00D60B3B" w:rsidRPr="00977330">
        <w:rPr>
          <w:rFonts w:ascii="Consolas" w:hAnsi="Consolas"/>
          <w:color w:val="D35400"/>
          <w:sz w:val="21"/>
          <w:szCs w:val="21"/>
          <w:lang w:eastAsia="hu-HU"/>
        </w:rPr>
        <w:t>appendFile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D60B3B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7764B8">
        <w:rPr>
          <w:lang w:eastAsia="hu-HU"/>
        </w:rPr>
        <w:t xml:space="preserve">minden ciklus végén a kiolvasások és számolások után </w:t>
      </w:r>
      <w:r w:rsidR="00D60B3B">
        <w:rPr>
          <w:lang w:eastAsia="hu-HU"/>
        </w:rPr>
        <w:t>az</w:t>
      </w:r>
      <w:r w:rsidR="000E66A6">
        <w:rPr>
          <w:lang w:eastAsia="hu-HU"/>
        </w:rPr>
        <w:t xml:space="preserve"> aktuális fájl </w:t>
      </w:r>
      <w:r w:rsidR="00C27962">
        <w:rPr>
          <w:lang w:eastAsia="hu-HU"/>
        </w:rPr>
        <w:t xml:space="preserve">elérési </w:t>
      </w:r>
      <w:r w:rsidR="006B0737">
        <w:rPr>
          <w:lang w:eastAsia="hu-HU"/>
        </w:rPr>
        <w:t xml:space="preserve">útvonala alapján megnyitja azt, és </w:t>
      </w:r>
      <w:r w:rsidR="00B15232">
        <w:rPr>
          <w:lang w:eastAsia="hu-HU"/>
        </w:rPr>
        <w:t>beleírja a kapott karaktertömböt.</w:t>
      </w:r>
      <w:r w:rsidR="00D40FA0">
        <w:rPr>
          <w:lang w:eastAsia="hu-HU"/>
        </w:rPr>
        <w:t xml:space="preserve"> Írás után bezárja a fájlt. </w:t>
      </w:r>
      <w:r w:rsidR="00387ADD">
        <w:rPr>
          <w:lang w:eastAsia="hu-HU"/>
        </w:rPr>
        <w:t>Ez az utolsó lépés nagyon fontos, mivel</w:t>
      </w:r>
      <w:r w:rsidR="008B5080">
        <w:rPr>
          <w:lang w:eastAsia="hu-HU"/>
        </w:rPr>
        <w:t>,</w:t>
      </w:r>
      <w:r w:rsidR="00387ADD">
        <w:rPr>
          <w:lang w:eastAsia="hu-HU"/>
        </w:rPr>
        <w:t xml:space="preserve"> ha nincs bezárva a fájl és esetleg úgy v</w:t>
      </w:r>
      <w:r w:rsidR="002A0DDF">
        <w:rPr>
          <w:lang w:eastAsia="hu-HU"/>
        </w:rPr>
        <w:t xml:space="preserve">esszük ki, akkor </w:t>
      </w:r>
      <w:proofErr w:type="spellStart"/>
      <w:r w:rsidR="002A0DDF">
        <w:rPr>
          <w:lang w:eastAsia="hu-HU"/>
        </w:rPr>
        <w:t>meghibásodhat</w:t>
      </w:r>
      <w:proofErr w:type="spellEnd"/>
      <w:r w:rsidR="008B5080">
        <w:rPr>
          <w:lang w:eastAsia="hu-HU"/>
        </w:rPr>
        <w:t xml:space="preserve"> a memóriakártya. </w:t>
      </w:r>
      <w:r w:rsidR="00646ED4">
        <w:rPr>
          <w:lang w:eastAsia="hu-HU"/>
        </w:rPr>
        <w:t xml:space="preserve">Az </w:t>
      </w:r>
      <w:proofErr w:type="spellStart"/>
      <w:proofErr w:type="gramStart"/>
      <w:r w:rsidR="00646ED4" w:rsidRPr="00977330">
        <w:rPr>
          <w:rFonts w:ascii="Consolas" w:hAnsi="Consolas"/>
          <w:color w:val="D35400"/>
          <w:sz w:val="21"/>
          <w:szCs w:val="21"/>
          <w:lang w:eastAsia="hu-HU"/>
        </w:rPr>
        <w:t>SDWriteStart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016547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016547">
        <w:rPr>
          <w:lang w:eastAsia="hu-HU"/>
        </w:rPr>
        <w:t>függvény a mérés indításakor</w:t>
      </w:r>
      <w:r w:rsidR="0082246E">
        <w:rPr>
          <w:lang w:eastAsia="hu-HU"/>
        </w:rPr>
        <w:t xml:space="preserve">, tehát az </w:t>
      </w:r>
      <w:r w:rsidR="0082246E" w:rsidRPr="0082246E">
        <w:rPr>
          <w:i/>
          <w:iCs/>
          <w:lang w:eastAsia="hu-HU"/>
        </w:rPr>
        <w:t>„on”</w:t>
      </w:r>
      <w:r w:rsidR="0082246E">
        <w:rPr>
          <w:lang w:eastAsia="hu-HU"/>
        </w:rPr>
        <w:t xml:space="preserve"> üzenet </w:t>
      </w:r>
      <w:r w:rsidR="0056008C" w:rsidRPr="003050E5">
        <w:rPr>
          <w:i/>
          <w:iCs/>
          <w:lang w:eastAsia="hu-HU"/>
        </w:rPr>
        <w:t>„esp32</w:t>
      </w:r>
      <w:r w:rsidR="003050E5" w:rsidRPr="003050E5">
        <w:rPr>
          <w:i/>
          <w:iCs/>
          <w:lang w:eastAsia="hu-HU"/>
        </w:rPr>
        <w:t>/measSwitch</w:t>
      </w:r>
      <w:r w:rsidR="0056008C" w:rsidRPr="003050E5">
        <w:rPr>
          <w:i/>
          <w:iCs/>
          <w:lang w:eastAsia="hu-HU"/>
        </w:rPr>
        <w:t>”</w:t>
      </w:r>
      <w:r w:rsidR="003050E5">
        <w:rPr>
          <w:lang w:eastAsia="hu-HU"/>
        </w:rPr>
        <w:t xml:space="preserve"> </w:t>
      </w:r>
      <w:proofErr w:type="spellStart"/>
      <w:r w:rsidR="003050E5">
        <w:rPr>
          <w:lang w:eastAsia="hu-HU"/>
        </w:rPr>
        <w:t>topicra</w:t>
      </w:r>
      <w:proofErr w:type="spellEnd"/>
      <w:r w:rsidR="003050E5">
        <w:rPr>
          <w:lang w:eastAsia="hu-HU"/>
        </w:rPr>
        <w:t xml:space="preserve"> </w:t>
      </w:r>
      <w:r w:rsidR="0082246E">
        <w:rPr>
          <w:lang w:eastAsia="hu-HU"/>
        </w:rPr>
        <w:t>érkezésekor</w:t>
      </w:r>
      <w:r w:rsidR="00016547">
        <w:rPr>
          <w:lang w:eastAsia="hu-HU"/>
        </w:rPr>
        <w:t xml:space="preserve"> </w:t>
      </w:r>
      <w:proofErr w:type="spellStart"/>
      <w:r w:rsidR="00016547">
        <w:rPr>
          <w:lang w:eastAsia="hu-HU"/>
        </w:rPr>
        <w:t>hívódik</w:t>
      </w:r>
      <w:proofErr w:type="spellEnd"/>
      <w:r w:rsidR="00016547">
        <w:rPr>
          <w:lang w:eastAsia="hu-HU"/>
        </w:rPr>
        <w:t xml:space="preserve"> meg. </w:t>
      </w:r>
      <w:r w:rsidR="00872845">
        <w:rPr>
          <w:lang w:eastAsia="hu-HU"/>
        </w:rPr>
        <w:t>Megkeresi, hogy m</w:t>
      </w:r>
      <w:r w:rsidR="008816E2">
        <w:rPr>
          <w:lang w:eastAsia="hu-HU"/>
        </w:rPr>
        <w:t xml:space="preserve">ilyen elnevezésű mérési fájlok készültek eddig (meas_X.txt, ahol X </w:t>
      </w:r>
      <w:r w:rsidR="00004B2E">
        <w:rPr>
          <w:lang w:eastAsia="hu-HU"/>
        </w:rPr>
        <w:t xml:space="preserve">egy </w:t>
      </w:r>
      <w:r w:rsidR="00B708A7">
        <w:rPr>
          <w:lang w:eastAsia="hu-HU"/>
        </w:rPr>
        <w:t xml:space="preserve">egész </w:t>
      </w:r>
      <w:r w:rsidR="00004B2E">
        <w:rPr>
          <w:lang w:eastAsia="hu-HU"/>
        </w:rPr>
        <w:t>szám</w:t>
      </w:r>
      <w:r w:rsidR="008816E2">
        <w:rPr>
          <w:lang w:eastAsia="hu-HU"/>
        </w:rPr>
        <w:t>)</w:t>
      </w:r>
      <w:r w:rsidR="00004B2E">
        <w:rPr>
          <w:lang w:eastAsia="hu-HU"/>
        </w:rPr>
        <w:t xml:space="preserve">, majd </w:t>
      </w:r>
      <w:r w:rsidR="003324F4">
        <w:rPr>
          <w:lang w:eastAsia="hu-HU"/>
        </w:rPr>
        <w:t xml:space="preserve">ha </w:t>
      </w:r>
      <w:r w:rsidR="0082181F">
        <w:rPr>
          <w:lang w:eastAsia="hu-HU"/>
        </w:rPr>
        <w:t>mindet megtalálta</w:t>
      </w:r>
      <w:r w:rsidR="00B65468">
        <w:rPr>
          <w:lang w:eastAsia="hu-HU"/>
        </w:rPr>
        <w:t xml:space="preserve">, létrehozza a következő mérési </w:t>
      </w:r>
      <w:r w:rsidR="00795E76">
        <w:rPr>
          <w:lang w:eastAsia="hu-HU"/>
        </w:rPr>
        <w:t>fájlt, amibe egyből bele is ír egy „</w:t>
      </w:r>
      <w:proofErr w:type="gramStart"/>
      <w:r w:rsidR="00795E76">
        <w:rPr>
          <w:lang w:eastAsia="hu-HU"/>
        </w:rPr>
        <w:t>[”-</w:t>
      </w:r>
      <w:proofErr w:type="gramEnd"/>
      <w:r w:rsidR="00795E76">
        <w:rPr>
          <w:lang w:eastAsia="hu-HU"/>
        </w:rPr>
        <w:t>t</w:t>
      </w:r>
      <w:r w:rsidR="00BC37DA">
        <w:rPr>
          <w:lang w:eastAsia="hu-HU"/>
        </w:rPr>
        <w:t xml:space="preserve"> az </w:t>
      </w:r>
      <w:proofErr w:type="spellStart"/>
      <w:r w:rsidR="00BC37DA" w:rsidRPr="00977330">
        <w:rPr>
          <w:rFonts w:ascii="Consolas" w:hAnsi="Consolas"/>
          <w:color w:val="D35400"/>
          <w:sz w:val="21"/>
          <w:szCs w:val="21"/>
          <w:lang w:eastAsia="hu-HU"/>
        </w:rPr>
        <w:t>appendFile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BC37DA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BC37DA">
        <w:rPr>
          <w:lang w:eastAsia="hu-HU"/>
        </w:rPr>
        <w:t>függvényt meghívva</w:t>
      </w:r>
      <w:r w:rsidR="00795E76">
        <w:rPr>
          <w:lang w:eastAsia="hu-HU"/>
        </w:rPr>
        <w:t>. Ez a nyitott szögletes zárójel a</w:t>
      </w:r>
      <w:r w:rsidR="00B70A78">
        <w:rPr>
          <w:lang w:eastAsia="hu-HU"/>
        </w:rPr>
        <w:t xml:space="preserve"> memóriakártyára írt</w:t>
      </w:r>
      <w:r w:rsidR="00795E76">
        <w:rPr>
          <w:lang w:eastAsia="hu-HU"/>
        </w:rPr>
        <w:t xml:space="preserve"> </w:t>
      </w:r>
      <w:proofErr w:type="spellStart"/>
      <w:r w:rsidR="00795E76">
        <w:rPr>
          <w:lang w:eastAsia="hu-HU"/>
        </w:rPr>
        <w:t>json</w:t>
      </w:r>
      <w:proofErr w:type="spellEnd"/>
      <w:r w:rsidR="00795E76">
        <w:rPr>
          <w:lang w:eastAsia="hu-HU"/>
        </w:rPr>
        <w:t xml:space="preserve"> formátum miatt kell</w:t>
      </w:r>
      <w:r w:rsidR="006D78ED">
        <w:rPr>
          <w:lang w:eastAsia="hu-HU"/>
        </w:rPr>
        <w:t xml:space="preserve">, amit majd </w:t>
      </w:r>
      <w:proofErr w:type="spellStart"/>
      <w:r w:rsidR="006D78ED">
        <w:rPr>
          <w:lang w:eastAsia="hu-HU"/>
        </w:rPr>
        <w:t>pythonban</w:t>
      </w:r>
      <w:proofErr w:type="spellEnd"/>
      <w:r w:rsidR="006D78ED">
        <w:rPr>
          <w:lang w:eastAsia="hu-HU"/>
        </w:rPr>
        <w:t xml:space="preserve"> könnyen beolvash</w:t>
      </w:r>
      <w:r w:rsidR="00171A5F">
        <w:rPr>
          <w:lang w:eastAsia="hu-HU"/>
        </w:rPr>
        <w:t>atok</w:t>
      </w:r>
      <w:r w:rsidR="006D78ED">
        <w:rPr>
          <w:lang w:eastAsia="hu-HU"/>
        </w:rPr>
        <w:t xml:space="preserve">. </w:t>
      </w:r>
      <w:r w:rsidR="00B83824">
        <w:rPr>
          <w:lang w:eastAsia="hu-HU"/>
        </w:rPr>
        <w:t xml:space="preserve">Az </w:t>
      </w:r>
      <w:r w:rsidR="00B83824" w:rsidRPr="0082246E">
        <w:rPr>
          <w:i/>
          <w:iCs/>
          <w:lang w:eastAsia="hu-HU"/>
        </w:rPr>
        <w:t>„</w:t>
      </w:r>
      <w:proofErr w:type="spellStart"/>
      <w:r w:rsidR="00B83824">
        <w:rPr>
          <w:i/>
          <w:iCs/>
          <w:lang w:eastAsia="hu-HU"/>
        </w:rPr>
        <w:t>off</w:t>
      </w:r>
      <w:proofErr w:type="spellEnd"/>
      <w:r w:rsidR="00B83824" w:rsidRPr="0082246E">
        <w:rPr>
          <w:i/>
          <w:iCs/>
          <w:lang w:eastAsia="hu-HU"/>
        </w:rPr>
        <w:t>”</w:t>
      </w:r>
      <w:r w:rsidR="00B83824">
        <w:rPr>
          <w:lang w:eastAsia="hu-HU"/>
        </w:rPr>
        <w:t xml:space="preserve"> üzenet </w:t>
      </w:r>
      <w:r w:rsidR="00B83824" w:rsidRPr="003050E5">
        <w:rPr>
          <w:i/>
          <w:iCs/>
          <w:lang w:eastAsia="hu-HU"/>
        </w:rPr>
        <w:t>„esp32/measSwitch”</w:t>
      </w:r>
      <w:r w:rsidR="00B83824">
        <w:rPr>
          <w:i/>
          <w:iCs/>
          <w:lang w:eastAsia="hu-HU"/>
        </w:rPr>
        <w:t xml:space="preserve"> </w:t>
      </w:r>
      <w:proofErr w:type="spellStart"/>
      <w:r w:rsidR="00B83824">
        <w:rPr>
          <w:lang w:eastAsia="hu-HU"/>
        </w:rPr>
        <w:t>topicra</w:t>
      </w:r>
      <w:proofErr w:type="spellEnd"/>
      <w:r w:rsidR="00B83824">
        <w:rPr>
          <w:lang w:eastAsia="hu-HU"/>
        </w:rPr>
        <w:t xml:space="preserve"> érkezésekor az</w:t>
      </w:r>
      <w:r w:rsidR="006D78ED">
        <w:rPr>
          <w:lang w:eastAsia="hu-HU"/>
        </w:rPr>
        <w:t xml:space="preserve"> </w:t>
      </w:r>
      <w:proofErr w:type="spellStart"/>
      <w:proofErr w:type="gramStart"/>
      <w:r w:rsidR="006D78ED" w:rsidRPr="00977330">
        <w:rPr>
          <w:rFonts w:ascii="Consolas" w:hAnsi="Consolas"/>
          <w:color w:val="D35400"/>
          <w:sz w:val="21"/>
          <w:szCs w:val="21"/>
          <w:lang w:eastAsia="hu-HU"/>
        </w:rPr>
        <w:t>SDWrit</w:t>
      </w:r>
      <w:r w:rsidR="006D78ED">
        <w:rPr>
          <w:rFonts w:ascii="Consolas" w:hAnsi="Consolas"/>
          <w:color w:val="D35400"/>
          <w:sz w:val="21"/>
          <w:szCs w:val="21"/>
          <w:lang w:eastAsia="hu-HU"/>
        </w:rPr>
        <w:t>eEnd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6D78ED" w:rsidRPr="006D78ED">
        <w:rPr>
          <w:lang w:eastAsia="hu-HU"/>
        </w:rPr>
        <w:t xml:space="preserve"> </w:t>
      </w:r>
      <w:r w:rsidR="00BC37DA">
        <w:rPr>
          <w:lang w:eastAsia="hu-HU"/>
        </w:rPr>
        <w:t>egy</w:t>
      </w:r>
      <w:r w:rsidR="00265841">
        <w:rPr>
          <w:lang w:eastAsia="hu-HU"/>
        </w:rPr>
        <w:t xml:space="preserve"> plusz „]”, záró szögletes zárójelet </w:t>
      </w:r>
      <w:r w:rsidR="00BC252C">
        <w:rPr>
          <w:lang w:eastAsia="hu-HU"/>
        </w:rPr>
        <w:t>ír</w:t>
      </w:r>
      <w:r w:rsidR="00265841">
        <w:rPr>
          <w:lang w:eastAsia="hu-HU"/>
        </w:rPr>
        <w:t xml:space="preserve"> a mérés végén az aktuális </w:t>
      </w:r>
      <w:r w:rsidR="00BC252C">
        <w:rPr>
          <w:lang w:eastAsia="hu-HU"/>
        </w:rPr>
        <w:t>méréshez</w:t>
      </w:r>
      <w:r w:rsidR="001663D7">
        <w:rPr>
          <w:lang w:eastAsia="hu-HU"/>
        </w:rPr>
        <w:t>, amivel az elején nyitott zárójelet bezárja</w:t>
      </w:r>
      <w:r w:rsidR="00B83824">
        <w:rPr>
          <w:lang w:eastAsia="hu-HU"/>
        </w:rPr>
        <w:t>.</w:t>
      </w:r>
      <w:r w:rsidR="00042008">
        <w:rPr>
          <w:lang w:eastAsia="hu-HU"/>
        </w:rPr>
        <w:t xml:space="preserve"> </w:t>
      </w:r>
    </w:p>
    <w:p w14:paraId="44D93A0A" w14:textId="4AE8A904" w:rsidR="008B5080" w:rsidRPr="007764B8" w:rsidRDefault="00887679" w:rsidP="00680626">
      <w:pPr>
        <w:shd w:val="clear" w:color="auto" w:fill="FFFFFF"/>
        <w:tabs>
          <w:tab w:val="left" w:pos="709"/>
        </w:tabs>
        <w:ind w:firstLine="709"/>
        <w:rPr>
          <w:rFonts w:ascii="Consolas" w:hAnsi="Consolas"/>
          <w:color w:val="4E5B61"/>
          <w:sz w:val="21"/>
          <w:szCs w:val="21"/>
          <w:lang w:eastAsia="hu-HU"/>
        </w:rPr>
      </w:pPr>
      <w:r>
        <w:rPr>
          <w:lang w:eastAsia="hu-HU"/>
        </w:rPr>
        <w:t xml:space="preserve">Az </w:t>
      </w:r>
      <w:proofErr w:type="spellStart"/>
      <w:r w:rsidR="005629BF" w:rsidRPr="005629BF">
        <w:rPr>
          <w:i/>
          <w:iCs/>
          <w:lang w:eastAsia="hu-HU"/>
        </w:rPr>
        <w:t>mqtt.ino</w:t>
      </w:r>
      <w:proofErr w:type="spellEnd"/>
      <w:r w:rsidR="005629BF">
        <w:rPr>
          <w:i/>
          <w:iCs/>
          <w:lang w:eastAsia="hu-HU"/>
        </w:rPr>
        <w:t xml:space="preserve"> </w:t>
      </w:r>
      <w:r w:rsidR="005629BF">
        <w:rPr>
          <w:lang w:eastAsia="hu-HU"/>
        </w:rPr>
        <w:t>fájlban</w:t>
      </w:r>
      <w:r w:rsidR="00171A5F">
        <w:rPr>
          <w:lang w:eastAsia="hu-HU"/>
        </w:rPr>
        <w:t xml:space="preserve"> az összes MQTT protokollhoz </w:t>
      </w:r>
      <w:r w:rsidR="00D60D8C">
        <w:rPr>
          <w:lang w:eastAsia="hu-HU"/>
        </w:rPr>
        <w:t>és kommunikációhoz szükséges függvény található.</w:t>
      </w:r>
      <w:r w:rsidR="003B104F">
        <w:rPr>
          <w:lang w:eastAsia="hu-HU"/>
        </w:rPr>
        <w:t xml:space="preserve"> Ahhoz, hogy MQTT-vel tudjunk üzeneteket küldeni, először fel kell építeni </w:t>
      </w:r>
      <w:r w:rsidR="003B104F">
        <w:rPr>
          <w:lang w:eastAsia="hu-HU"/>
        </w:rPr>
        <w:lastRenderedPageBreak/>
        <w:t>egy wifis, vezeték nélküli kapcsolatot a laptop és ESP között. E</w:t>
      </w:r>
      <w:r w:rsidR="00F87D62">
        <w:rPr>
          <w:lang w:eastAsia="hu-HU"/>
        </w:rPr>
        <w:t>zt</w:t>
      </w:r>
      <w:r w:rsidR="003B104F">
        <w:rPr>
          <w:lang w:eastAsia="hu-HU"/>
        </w:rPr>
        <w:t xml:space="preserve"> a </w:t>
      </w:r>
      <w:proofErr w:type="spellStart"/>
      <w:r w:rsidR="003B104F" w:rsidRPr="003B104F">
        <w:rPr>
          <w:rFonts w:ascii="Consolas" w:hAnsi="Consolas"/>
          <w:color w:val="D35400"/>
          <w:sz w:val="21"/>
          <w:szCs w:val="21"/>
          <w:lang w:eastAsia="hu-HU"/>
        </w:rPr>
        <w:t>setup_</w:t>
      </w:r>
      <w:proofErr w:type="gramStart"/>
      <w:r w:rsidR="003B104F" w:rsidRPr="003B104F">
        <w:rPr>
          <w:rFonts w:ascii="Consolas" w:hAnsi="Consolas"/>
          <w:color w:val="D35400"/>
          <w:sz w:val="21"/>
          <w:szCs w:val="21"/>
          <w:lang w:eastAsia="hu-HU"/>
        </w:rPr>
        <w:t>wifi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3B104F" w:rsidRPr="003B104F">
        <w:rPr>
          <w:lang w:eastAsia="hu-HU"/>
        </w:rPr>
        <w:t xml:space="preserve"> </w:t>
      </w:r>
      <w:r w:rsidR="003B104F">
        <w:rPr>
          <w:lang w:eastAsia="hu-HU"/>
        </w:rPr>
        <w:t>függvény</w:t>
      </w:r>
      <w:r w:rsidR="00820FB5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F87D62">
        <w:rPr>
          <w:lang w:eastAsia="hu-HU"/>
        </w:rPr>
        <w:t xml:space="preserve">végzi. Ez a fő fájlban a </w:t>
      </w:r>
      <w:proofErr w:type="spellStart"/>
      <w:proofErr w:type="gramStart"/>
      <w:r w:rsidR="00F87D62" w:rsidRPr="00552E15">
        <w:rPr>
          <w:rFonts w:ascii="Consolas" w:hAnsi="Consolas"/>
          <w:color w:val="D35400"/>
          <w:sz w:val="21"/>
          <w:szCs w:val="21"/>
          <w:lang w:eastAsia="hu-HU"/>
        </w:rPr>
        <w:t>setup</w:t>
      </w:r>
      <w:proofErr w:type="spellEnd"/>
      <w:r w:rsidR="00AF6539">
        <w:rPr>
          <w:lang w:eastAsia="hu-HU"/>
        </w:rPr>
        <w:t>(</w:t>
      </w:r>
      <w:proofErr w:type="gramEnd"/>
      <w:r w:rsidR="00AF6539">
        <w:rPr>
          <w:lang w:eastAsia="hu-HU"/>
        </w:rPr>
        <w:t>) f</w:t>
      </w:r>
      <w:r w:rsidR="00552E15">
        <w:rPr>
          <w:lang w:eastAsia="hu-HU"/>
        </w:rPr>
        <w:t>ü</w:t>
      </w:r>
      <w:r w:rsidR="00F87D62">
        <w:rPr>
          <w:lang w:eastAsia="hu-HU"/>
        </w:rPr>
        <w:t xml:space="preserve">ggvényen belül van meghívva, </w:t>
      </w:r>
      <w:r w:rsidR="00216431">
        <w:rPr>
          <w:lang w:eastAsia="hu-HU"/>
        </w:rPr>
        <w:t>illetve minden ciklus elején</w:t>
      </w:r>
      <w:r w:rsidR="00BE715B">
        <w:rPr>
          <w:lang w:eastAsia="hu-HU"/>
        </w:rPr>
        <w:t xml:space="preserve"> is megvizsgáljuk, hogy van-e kapcsolat</w:t>
      </w:r>
      <w:r w:rsidR="00AF6539">
        <w:rPr>
          <w:lang w:eastAsia="hu-HU"/>
        </w:rPr>
        <w:t>, h</w:t>
      </w:r>
      <w:r w:rsidR="00BE715B">
        <w:rPr>
          <w:lang w:eastAsia="hu-HU"/>
        </w:rPr>
        <w:t xml:space="preserve">a megszakadt, újra </w:t>
      </w:r>
      <w:proofErr w:type="spellStart"/>
      <w:r w:rsidR="00BE715B">
        <w:rPr>
          <w:lang w:eastAsia="hu-HU"/>
        </w:rPr>
        <w:t>meghívódik</w:t>
      </w:r>
      <w:proofErr w:type="spellEnd"/>
      <w:r w:rsidR="00BE715B">
        <w:rPr>
          <w:lang w:eastAsia="hu-HU"/>
        </w:rPr>
        <w:t>.</w:t>
      </w:r>
      <w:r w:rsidR="008A547C">
        <w:rPr>
          <w:lang w:eastAsia="hu-HU"/>
        </w:rPr>
        <w:t xml:space="preserve"> A </w:t>
      </w:r>
      <w:proofErr w:type="spellStart"/>
      <w:proofErr w:type="gramStart"/>
      <w:r w:rsidR="008A547C" w:rsidRPr="008A547C">
        <w:rPr>
          <w:rFonts w:ascii="Consolas" w:hAnsi="Consolas"/>
          <w:color w:val="D35400"/>
          <w:sz w:val="21"/>
          <w:szCs w:val="21"/>
          <w:lang w:eastAsia="hu-HU"/>
        </w:rPr>
        <w:t>callback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8A547C" w:rsidRPr="0028004F">
        <w:rPr>
          <w:lang w:eastAsia="hu-HU"/>
        </w:rPr>
        <w:t xml:space="preserve"> </w:t>
      </w:r>
      <w:r w:rsidR="008A547C">
        <w:rPr>
          <w:lang w:eastAsia="hu-HU"/>
        </w:rPr>
        <w:t xml:space="preserve">függvény </w:t>
      </w:r>
      <w:r w:rsidR="00A456C7">
        <w:rPr>
          <w:lang w:eastAsia="hu-HU"/>
        </w:rPr>
        <w:t xml:space="preserve">akkor </w:t>
      </w:r>
      <w:proofErr w:type="spellStart"/>
      <w:r w:rsidR="00A456C7">
        <w:rPr>
          <w:lang w:eastAsia="hu-HU"/>
        </w:rPr>
        <w:t>hívódik</w:t>
      </w:r>
      <w:proofErr w:type="spellEnd"/>
      <w:r w:rsidR="00A456C7">
        <w:rPr>
          <w:lang w:eastAsia="hu-HU"/>
        </w:rPr>
        <w:t xml:space="preserve"> meg, amikor üzenet</w:t>
      </w:r>
      <w:r w:rsidR="0009530C">
        <w:rPr>
          <w:lang w:eastAsia="hu-HU"/>
        </w:rPr>
        <w:t xml:space="preserve"> érkezik a</w:t>
      </w:r>
      <w:r w:rsidR="006F2EE0">
        <w:rPr>
          <w:lang w:eastAsia="hu-HU"/>
        </w:rPr>
        <w:t xml:space="preserve">z </w:t>
      </w:r>
      <w:r w:rsidR="0009530C" w:rsidRPr="006F2EE0">
        <w:rPr>
          <w:i/>
          <w:iCs/>
          <w:lang w:eastAsia="hu-HU"/>
        </w:rPr>
        <w:t>„</w:t>
      </w:r>
      <w:r w:rsidR="006F2EE0" w:rsidRPr="006F2EE0">
        <w:rPr>
          <w:i/>
          <w:iCs/>
          <w:lang w:eastAsia="hu-HU"/>
        </w:rPr>
        <w:t>esp32/measSwitch</w:t>
      </w:r>
      <w:r w:rsidR="0009530C" w:rsidRPr="006F2EE0">
        <w:rPr>
          <w:i/>
          <w:iCs/>
          <w:lang w:eastAsia="hu-HU"/>
        </w:rPr>
        <w:t>”</w:t>
      </w:r>
      <w:r w:rsidR="006F2EE0">
        <w:rPr>
          <w:lang w:eastAsia="hu-HU"/>
        </w:rPr>
        <w:t xml:space="preserve"> topicon</w:t>
      </w:r>
      <w:r w:rsidR="00D447C2">
        <w:rPr>
          <w:lang w:eastAsia="hu-HU"/>
        </w:rPr>
        <w:t xml:space="preserve">, a hívást a </w:t>
      </w:r>
      <w:r w:rsidR="00AF7B8E" w:rsidRPr="00AF7B8E">
        <w:rPr>
          <w:lang w:eastAsia="hu-HU"/>
        </w:rPr>
        <w:t>beépített</w:t>
      </w:r>
      <w:r w:rsidR="00E14025">
        <w:rPr>
          <w:lang w:eastAsia="hu-HU"/>
        </w:rPr>
        <w:t xml:space="preserve"> </w:t>
      </w:r>
      <w:proofErr w:type="spellStart"/>
      <w:r w:rsidR="006C34B4" w:rsidRPr="00E14025">
        <w:rPr>
          <w:i/>
          <w:iCs/>
          <w:lang w:eastAsia="hu-HU"/>
        </w:rPr>
        <w:t>PubSubClient</w:t>
      </w:r>
      <w:proofErr w:type="spellEnd"/>
      <w:r w:rsidR="006C34B4">
        <w:rPr>
          <w:lang w:eastAsia="hu-HU"/>
        </w:rPr>
        <w:t xml:space="preserve"> </w:t>
      </w:r>
      <w:r w:rsidR="00D560E6">
        <w:rPr>
          <w:lang w:eastAsia="hu-HU"/>
        </w:rPr>
        <w:t>osztály</w:t>
      </w:r>
      <w:r w:rsidR="00E24D7C">
        <w:rPr>
          <w:lang w:eastAsia="hu-HU"/>
        </w:rPr>
        <w:t xml:space="preserve"> </w:t>
      </w:r>
      <w:proofErr w:type="spellStart"/>
      <w:r w:rsidR="00494E47">
        <w:rPr>
          <w:lang w:eastAsia="hu-HU"/>
        </w:rPr>
        <w:t>loop</w:t>
      </w:r>
      <w:proofErr w:type="spellEnd"/>
      <w:r w:rsidR="00494E47">
        <w:rPr>
          <w:lang w:eastAsia="hu-HU"/>
        </w:rPr>
        <w:t xml:space="preserve"> függvénye végzi, ami szintén minden ciklus elején </w:t>
      </w:r>
      <w:r w:rsidR="00AF7B8E">
        <w:rPr>
          <w:lang w:eastAsia="hu-HU"/>
        </w:rPr>
        <w:t>lefut.</w:t>
      </w:r>
      <w:r w:rsidR="002C48C5">
        <w:rPr>
          <w:lang w:eastAsia="hu-HU"/>
        </w:rPr>
        <w:t xml:space="preserve"> </w:t>
      </w:r>
      <w:r w:rsidR="00AF7B8E">
        <w:rPr>
          <w:lang w:eastAsia="hu-HU"/>
        </w:rPr>
        <w:t xml:space="preserve">Itt </w:t>
      </w:r>
      <w:r w:rsidR="00A456C7">
        <w:rPr>
          <w:lang w:eastAsia="hu-HU"/>
        </w:rPr>
        <w:t xml:space="preserve">kiolvashatjuk a Node-Red által küldött </w:t>
      </w:r>
      <w:r w:rsidR="005739DF">
        <w:rPr>
          <w:i/>
          <w:iCs/>
          <w:lang w:eastAsia="hu-HU"/>
        </w:rPr>
        <w:t>„on”</w:t>
      </w:r>
      <w:r w:rsidR="006F2EE0">
        <w:rPr>
          <w:lang w:eastAsia="hu-HU"/>
        </w:rPr>
        <w:t xml:space="preserve"> vagy </w:t>
      </w:r>
      <w:r w:rsidR="006F2EE0" w:rsidRPr="005739DF">
        <w:rPr>
          <w:i/>
          <w:iCs/>
          <w:lang w:eastAsia="hu-HU"/>
        </w:rPr>
        <w:t>„</w:t>
      </w:r>
      <w:proofErr w:type="spellStart"/>
      <w:r w:rsidR="006F2EE0" w:rsidRPr="005739DF">
        <w:rPr>
          <w:i/>
          <w:iCs/>
          <w:lang w:eastAsia="hu-HU"/>
        </w:rPr>
        <w:t>off</w:t>
      </w:r>
      <w:proofErr w:type="spellEnd"/>
      <w:r w:rsidR="006F2EE0" w:rsidRPr="005739DF">
        <w:rPr>
          <w:i/>
          <w:iCs/>
          <w:lang w:eastAsia="hu-HU"/>
        </w:rPr>
        <w:t>”</w:t>
      </w:r>
      <w:r w:rsidR="006F2EE0">
        <w:rPr>
          <w:lang w:eastAsia="hu-HU"/>
        </w:rPr>
        <w:t xml:space="preserve"> üzenete</w:t>
      </w:r>
      <w:r w:rsidR="005E4553">
        <w:rPr>
          <w:lang w:eastAsia="hu-HU"/>
        </w:rPr>
        <w:t>t</w:t>
      </w:r>
      <w:r w:rsidR="009E3C75">
        <w:rPr>
          <w:lang w:eastAsia="hu-HU"/>
        </w:rPr>
        <w:t xml:space="preserve">, ami a mérés elindításának és leállításának </w:t>
      </w:r>
      <w:proofErr w:type="spellStart"/>
      <w:r w:rsidR="009E3C75">
        <w:rPr>
          <w:lang w:eastAsia="hu-HU"/>
        </w:rPr>
        <w:t>triggere</w:t>
      </w:r>
      <w:proofErr w:type="spellEnd"/>
      <w:r w:rsidR="0082246E">
        <w:rPr>
          <w:lang w:eastAsia="hu-HU"/>
        </w:rPr>
        <w:t xml:space="preserve">, </w:t>
      </w:r>
      <w:r w:rsidR="0086295A">
        <w:rPr>
          <w:lang w:eastAsia="hu-HU"/>
        </w:rPr>
        <w:t xml:space="preserve">így itt </w:t>
      </w:r>
      <w:proofErr w:type="spellStart"/>
      <w:r w:rsidR="0086295A">
        <w:rPr>
          <w:lang w:eastAsia="hu-HU"/>
        </w:rPr>
        <w:t>hívódik</w:t>
      </w:r>
      <w:proofErr w:type="spellEnd"/>
      <w:r w:rsidR="0086295A">
        <w:rPr>
          <w:lang w:eastAsia="hu-HU"/>
        </w:rPr>
        <w:t xml:space="preserve"> meg a </w:t>
      </w:r>
      <w:proofErr w:type="spellStart"/>
      <w:proofErr w:type="gramStart"/>
      <w:r w:rsidR="0086295A" w:rsidRPr="00977330">
        <w:rPr>
          <w:rFonts w:ascii="Consolas" w:hAnsi="Consolas"/>
          <w:color w:val="D35400"/>
          <w:sz w:val="21"/>
          <w:szCs w:val="21"/>
          <w:lang w:eastAsia="hu-HU"/>
        </w:rPr>
        <w:t>SDWriteStart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86295A" w:rsidRPr="0086295A">
        <w:rPr>
          <w:rFonts w:ascii="Consolas" w:hAnsi="Consolas"/>
          <w:sz w:val="21"/>
          <w:szCs w:val="21"/>
          <w:lang w:eastAsia="hu-HU"/>
        </w:rPr>
        <w:t xml:space="preserve"> </w:t>
      </w:r>
      <w:r w:rsidR="0086295A" w:rsidRPr="0086295A">
        <w:rPr>
          <w:lang w:eastAsia="hu-HU"/>
        </w:rPr>
        <w:t xml:space="preserve">és </w:t>
      </w:r>
      <w:proofErr w:type="spellStart"/>
      <w:r w:rsidR="0086295A" w:rsidRPr="0086295A">
        <w:rPr>
          <w:rFonts w:ascii="Consolas" w:hAnsi="Consolas"/>
          <w:color w:val="D35400"/>
          <w:sz w:val="21"/>
          <w:szCs w:val="21"/>
          <w:lang w:eastAsia="hu-HU"/>
        </w:rPr>
        <w:t>S</w:t>
      </w:r>
      <w:r w:rsidR="0086295A" w:rsidRPr="00977330">
        <w:rPr>
          <w:rFonts w:ascii="Consolas" w:hAnsi="Consolas"/>
          <w:color w:val="D35400"/>
          <w:sz w:val="21"/>
          <w:szCs w:val="21"/>
          <w:lang w:eastAsia="hu-HU"/>
        </w:rPr>
        <w:t>DWrite</w:t>
      </w:r>
      <w:r w:rsidR="0086295A">
        <w:rPr>
          <w:rFonts w:ascii="Consolas" w:hAnsi="Consolas"/>
          <w:color w:val="D35400"/>
          <w:sz w:val="21"/>
          <w:szCs w:val="21"/>
          <w:lang w:eastAsia="hu-HU"/>
        </w:rPr>
        <w:t>End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9E3C75">
        <w:rPr>
          <w:lang w:eastAsia="hu-HU"/>
        </w:rPr>
        <w:t>.</w:t>
      </w:r>
      <w:r w:rsidR="0031635C">
        <w:rPr>
          <w:lang w:eastAsia="hu-HU"/>
        </w:rPr>
        <w:t xml:space="preserve"> Ha </w:t>
      </w:r>
      <w:r w:rsidR="0031635C" w:rsidRPr="0031635C">
        <w:rPr>
          <w:i/>
          <w:iCs/>
          <w:lang w:eastAsia="hu-HU"/>
        </w:rPr>
        <w:t>„on”</w:t>
      </w:r>
      <w:r w:rsidR="0031635C">
        <w:rPr>
          <w:i/>
          <w:iCs/>
          <w:lang w:eastAsia="hu-HU"/>
        </w:rPr>
        <w:t xml:space="preserve"> </w:t>
      </w:r>
      <w:r w:rsidR="0031635C">
        <w:rPr>
          <w:lang w:eastAsia="hu-HU"/>
        </w:rPr>
        <w:t xml:space="preserve">üzenetet kap, akkor </w:t>
      </w:r>
      <w:r w:rsidR="00033D1E">
        <w:rPr>
          <w:lang w:eastAsia="hu-HU"/>
        </w:rPr>
        <w:t>egy változóban elmenti az aktuális időt (</w:t>
      </w:r>
      <w:r w:rsidR="00D6107B">
        <w:rPr>
          <w:lang w:eastAsia="hu-HU"/>
        </w:rPr>
        <w:t xml:space="preserve">ESP </w:t>
      </w:r>
      <w:r w:rsidR="00033D1E">
        <w:rPr>
          <w:lang w:eastAsia="hu-HU"/>
        </w:rPr>
        <w:t>futás</w:t>
      </w:r>
      <w:r w:rsidR="00D6107B">
        <w:rPr>
          <w:lang w:eastAsia="hu-HU"/>
        </w:rPr>
        <w:t>ának</w:t>
      </w:r>
      <w:r w:rsidR="00033D1E">
        <w:rPr>
          <w:lang w:eastAsia="hu-HU"/>
        </w:rPr>
        <w:t xml:space="preserve"> kezdetétől eltelt </w:t>
      </w:r>
      <w:proofErr w:type="spellStart"/>
      <w:r w:rsidR="00D6107B">
        <w:rPr>
          <w:lang w:eastAsia="hu-HU"/>
        </w:rPr>
        <w:t>ms</w:t>
      </w:r>
      <w:proofErr w:type="spellEnd"/>
      <w:r w:rsidR="00D6107B">
        <w:rPr>
          <w:lang w:eastAsia="hu-HU"/>
        </w:rPr>
        <w:t xml:space="preserve"> idő</w:t>
      </w:r>
      <w:r w:rsidR="00033D1E">
        <w:rPr>
          <w:lang w:eastAsia="hu-HU"/>
        </w:rPr>
        <w:t>),</w:t>
      </w:r>
      <w:r w:rsidR="009E5FE9">
        <w:rPr>
          <w:lang w:eastAsia="hu-HU"/>
        </w:rPr>
        <w:t xml:space="preserve"> amiből később minden kártyára való íráskor </w:t>
      </w:r>
      <w:r w:rsidR="007D6EB2">
        <w:rPr>
          <w:lang w:eastAsia="hu-HU"/>
        </w:rPr>
        <w:t xml:space="preserve">kiszámoljuk az adott mérés elejétől számolt időt </w:t>
      </w:r>
      <w:proofErr w:type="spellStart"/>
      <w:r w:rsidR="007D6EB2">
        <w:rPr>
          <w:lang w:eastAsia="hu-HU"/>
        </w:rPr>
        <w:t>ms-ben</w:t>
      </w:r>
      <w:proofErr w:type="spellEnd"/>
      <w:r w:rsidR="0004279C">
        <w:rPr>
          <w:lang w:eastAsia="hu-HU"/>
        </w:rPr>
        <w:t>,</w:t>
      </w:r>
      <w:r w:rsidR="009E5FE9">
        <w:rPr>
          <w:lang w:eastAsia="hu-HU"/>
        </w:rPr>
        <w:t xml:space="preserve"> </w:t>
      </w:r>
      <w:r w:rsidR="00033D1E">
        <w:rPr>
          <w:lang w:eastAsia="hu-HU"/>
        </w:rPr>
        <w:t xml:space="preserve">hogy a </w:t>
      </w:r>
      <w:r w:rsidR="009E5FE9">
        <w:rPr>
          <w:lang w:eastAsia="hu-HU"/>
        </w:rPr>
        <w:t>mérési fájlba</w:t>
      </w:r>
      <w:r w:rsidR="0004279C">
        <w:rPr>
          <w:lang w:eastAsia="hu-HU"/>
        </w:rPr>
        <w:t>n</w:t>
      </w:r>
      <w:r w:rsidR="009E5FE9">
        <w:rPr>
          <w:lang w:eastAsia="hu-HU"/>
        </w:rPr>
        <w:t xml:space="preserve"> így mindig 0-tól </w:t>
      </w:r>
      <w:proofErr w:type="spellStart"/>
      <w:r w:rsidR="009E5FE9">
        <w:rPr>
          <w:lang w:eastAsia="hu-HU"/>
        </w:rPr>
        <w:t>kezdődjön</w:t>
      </w:r>
      <w:proofErr w:type="spellEnd"/>
      <w:r w:rsidR="009E5FE9">
        <w:rPr>
          <w:lang w:eastAsia="hu-HU"/>
        </w:rPr>
        <w:t xml:space="preserve"> az idő</w:t>
      </w:r>
      <w:r w:rsidR="00E355EC">
        <w:rPr>
          <w:lang w:eastAsia="hu-HU"/>
        </w:rPr>
        <w:t>.</w:t>
      </w:r>
      <w:r w:rsidR="00536349">
        <w:rPr>
          <w:lang w:eastAsia="hu-HU"/>
        </w:rPr>
        <w:t xml:space="preserve"> Az MQTT </w:t>
      </w:r>
      <w:proofErr w:type="spellStart"/>
      <w:r w:rsidR="00536349">
        <w:rPr>
          <w:lang w:eastAsia="hu-HU"/>
        </w:rPr>
        <w:t>brokerhez</w:t>
      </w:r>
      <w:proofErr w:type="spellEnd"/>
      <w:r w:rsidR="00536349">
        <w:rPr>
          <w:lang w:eastAsia="hu-HU"/>
        </w:rPr>
        <w:t xml:space="preserve"> a </w:t>
      </w:r>
      <w:proofErr w:type="spellStart"/>
      <w:proofErr w:type="gramStart"/>
      <w:r w:rsidR="00536349" w:rsidRPr="00536349">
        <w:rPr>
          <w:rFonts w:ascii="Consolas" w:hAnsi="Consolas"/>
          <w:color w:val="D35400"/>
          <w:sz w:val="21"/>
          <w:szCs w:val="21"/>
          <w:lang w:eastAsia="hu-HU"/>
        </w:rPr>
        <w:t>reconnect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536349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536349">
        <w:rPr>
          <w:lang w:eastAsia="hu-HU"/>
        </w:rPr>
        <w:t>függvénnyel tudunk csatlakozni</w:t>
      </w:r>
      <w:r w:rsidR="00D125D3">
        <w:rPr>
          <w:lang w:eastAsia="hu-HU"/>
        </w:rPr>
        <w:t xml:space="preserve">. Ennek a kapcsolatnak a meglétét szintén minden ciklus elején </w:t>
      </w:r>
      <w:proofErr w:type="spellStart"/>
      <w:r w:rsidR="00D125D3">
        <w:rPr>
          <w:lang w:eastAsia="hu-HU"/>
        </w:rPr>
        <w:t>check-oljuk</w:t>
      </w:r>
      <w:proofErr w:type="spellEnd"/>
      <w:r w:rsidR="00D125D3">
        <w:rPr>
          <w:lang w:eastAsia="hu-HU"/>
        </w:rPr>
        <w:t>, így</w:t>
      </w:r>
      <w:r w:rsidR="00395949">
        <w:rPr>
          <w:lang w:eastAsia="hu-HU"/>
        </w:rPr>
        <w:t>,</w:t>
      </w:r>
      <w:r w:rsidR="00D125D3">
        <w:rPr>
          <w:lang w:eastAsia="hu-HU"/>
        </w:rPr>
        <w:t xml:space="preserve"> ha valami gond lenne, újra tudunk csatlakozni.</w:t>
      </w:r>
    </w:p>
    <w:p w14:paraId="74DB3624" w14:textId="41DF3CD3" w:rsidR="00A82F56" w:rsidRDefault="002E2E75" w:rsidP="00680626">
      <w:pPr>
        <w:tabs>
          <w:tab w:val="left" w:pos="709"/>
        </w:tabs>
        <w:ind w:firstLine="709"/>
      </w:pPr>
      <w:r>
        <w:t xml:space="preserve">A </w:t>
      </w:r>
      <w:r w:rsidR="00ED35C4">
        <w:t xml:space="preserve">legfontosabb </w:t>
      </w:r>
      <w:proofErr w:type="spellStart"/>
      <w:proofErr w:type="gramStart"/>
      <w:r w:rsidRPr="00ED35C4">
        <w:rPr>
          <w:rFonts w:ascii="Consolas" w:hAnsi="Consolas"/>
          <w:color w:val="D35400"/>
          <w:sz w:val="21"/>
          <w:szCs w:val="21"/>
          <w:lang w:eastAsia="hu-HU"/>
        </w:rPr>
        <w:t>setup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>
        <w:t xml:space="preserve"> és </w:t>
      </w:r>
      <w:proofErr w:type="spellStart"/>
      <w:r w:rsidRPr="00ED35C4">
        <w:rPr>
          <w:rFonts w:ascii="Consolas" w:hAnsi="Consolas"/>
          <w:color w:val="D35400"/>
          <w:sz w:val="21"/>
          <w:szCs w:val="21"/>
          <w:lang w:eastAsia="hu-HU"/>
        </w:rPr>
        <w:t>loop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Pr="00ED35C4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>
        <w:t xml:space="preserve">függvények az </w:t>
      </w:r>
      <w:proofErr w:type="spellStart"/>
      <w:r w:rsidRPr="00ED35C4">
        <w:rPr>
          <w:i/>
          <w:iCs/>
        </w:rPr>
        <w:t>elec_nose</w:t>
      </w:r>
      <w:r w:rsidR="00ED35C4" w:rsidRPr="00ED35C4">
        <w:rPr>
          <w:i/>
          <w:iCs/>
        </w:rPr>
        <w:t>.ino</w:t>
      </w:r>
      <w:proofErr w:type="spellEnd"/>
      <w:r>
        <w:t xml:space="preserve"> fájlban kaptak helyet</w:t>
      </w:r>
      <w:r w:rsidR="00861104">
        <w:t>. Itt a függvényeken kívül még található több</w:t>
      </w:r>
      <w:r w:rsidR="000B4611">
        <w:t xml:space="preserve"> </w:t>
      </w:r>
      <w:r w:rsidR="001D7E55">
        <w:t xml:space="preserve">globális </w:t>
      </w:r>
      <w:r w:rsidR="000B4611">
        <w:t xml:space="preserve">változó </w:t>
      </w:r>
      <w:r w:rsidR="00812A08">
        <w:t>deklarálása</w:t>
      </w:r>
      <w:r w:rsidR="001D7E55">
        <w:t xml:space="preserve">, </w:t>
      </w:r>
      <w:r w:rsidR="00C95EF1">
        <w:t xml:space="preserve">inicializálása. A </w:t>
      </w:r>
      <w:proofErr w:type="spellStart"/>
      <w:proofErr w:type="gramStart"/>
      <w:r w:rsidR="00C95EF1" w:rsidRPr="00ED35C4">
        <w:rPr>
          <w:rFonts w:ascii="Consolas" w:hAnsi="Consolas"/>
          <w:color w:val="D35400"/>
          <w:sz w:val="21"/>
          <w:szCs w:val="21"/>
          <w:lang w:eastAsia="hu-HU"/>
        </w:rPr>
        <w:t>setup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C95EF1" w:rsidRPr="00C95EF1">
        <w:t xml:space="preserve"> </w:t>
      </w:r>
      <w:r w:rsidR="00C95EF1">
        <w:t>függvényben, ahogy fentebb írtam</w:t>
      </w:r>
      <w:r w:rsidR="003B0DD4">
        <w:t xml:space="preserve"> a kezdeti beállításokat kell elvégezni, amiknek az ESP bekapcsolásakor, újraindításakor le kell futniuk. </w:t>
      </w:r>
      <w:r w:rsidR="0070380C">
        <w:t>Itt található</w:t>
      </w:r>
      <w:r w:rsidR="00A468AD">
        <w:t>k</w:t>
      </w:r>
      <w:r w:rsidR="0070380C">
        <w:t xml:space="preserve"> például a </w:t>
      </w:r>
      <w:proofErr w:type="spellStart"/>
      <w:r w:rsidR="0070380C" w:rsidRPr="00840F69">
        <w:rPr>
          <w:rFonts w:ascii="Consolas" w:hAnsi="Consolas"/>
          <w:color w:val="D35400"/>
          <w:sz w:val="21"/>
          <w:szCs w:val="21"/>
          <w:lang w:eastAsia="hu-HU"/>
        </w:rPr>
        <w:t>setup_</w:t>
      </w:r>
      <w:proofErr w:type="gramStart"/>
      <w:r w:rsidR="0070380C" w:rsidRPr="00840F69">
        <w:rPr>
          <w:rFonts w:ascii="Consolas" w:hAnsi="Consolas"/>
          <w:color w:val="D35400"/>
          <w:sz w:val="21"/>
          <w:szCs w:val="21"/>
          <w:lang w:eastAsia="hu-HU"/>
        </w:rPr>
        <w:t>wifi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5D61AB" w:rsidRPr="0028004F">
        <w:t>,</w:t>
      </w:r>
      <w:r w:rsidR="00840F69" w:rsidRPr="0028004F">
        <w:t xml:space="preserve"> </w:t>
      </w:r>
      <w:r w:rsidR="00926A95">
        <w:t xml:space="preserve">MQTT-ért felelős </w:t>
      </w:r>
      <w:proofErr w:type="spellStart"/>
      <w:r w:rsidR="00840F69" w:rsidRPr="00840F69">
        <w:t>PubSubClient</w:t>
      </w:r>
      <w:proofErr w:type="spellEnd"/>
      <w:r w:rsidR="00840F69">
        <w:t xml:space="preserve"> osztály </w:t>
      </w:r>
      <w:proofErr w:type="spellStart"/>
      <w:r w:rsidR="00926A95" w:rsidRPr="00CC5DC8">
        <w:rPr>
          <w:rFonts w:ascii="Consolas" w:hAnsi="Consolas"/>
          <w:color w:val="D35400"/>
          <w:sz w:val="21"/>
          <w:szCs w:val="21"/>
          <w:lang w:eastAsia="hu-HU"/>
        </w:rPr>
        <w:t>setServer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926A95" w:rsidRPr="00CC5DC8">
        <w:rPr>
          <w:rFonts w:ascii="Consolas" w:hAnsi="Consolas"/>
          <w:sz w:val="21"/>
          <w:szCs w:val="21"/>
          <w:lang w:eastAsia="hu-HU"/>
        </w:rPr>
        <w:t>,</w:t>
      </w:r>
      <w:r w:rsidR="00926A95" w:rsidRPr="00CC5DC8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926A95" w:rsidRPr="00CC5DC8">
        <w:rPr>
          <w:rFonts w:ascii="Consolas" w:hAnsi="Consolas"/>
          <w:color w:val="D35400"/>
          <w:sz w:val="21"/>
          <w:szCs w:val="21"/>
          <w:lang w:eastAsia="hu-HU"/>
        </w:rPr>
        <w:t>setCallback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A32966" w:rsidRPr="00CC5DC8">
        <w:rPr>
          <w:rFonts w:ascii="Consolas" w:hAnsi="Consolas"/>
          <w:sz w:val="21"/>
          <w:szCs w:val="21"/>
          <w:lang w:eastAsia="hu-HU"/>
        </w:rPr>
        <w:t>,</w:t>
      </w:r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>connect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A32966" w:rsidRPr="00CC5DC8">
        <w:rPr>
          <w:rFonts w:ascii="Consolas" w:hAnsi="Consolas"/>
          <w:sz w:val="21"/>
          <w:szCs w:val="21"/>
          <w:lang w:eastAsia="hu-HU"/>
        </w:rPr>
        <w:t>,</w:t>
      </w:r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>subscribe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D3012F">
        <w:t xml:space="preserve"> függvény</w:t>
      </w:r>
      <w:r w:rsidR="00A468AD">
        <w:t>einek hívásai, SD</w:t>
      </w:r>
      <w:r w:rsidR="00CC5DC8">
        <w:t xml:space="preserve"> kártya</w:t>
      </w:r>
      <w:r w:rsidR="00A468AD">
        <w:t xml:space="preserve"> és AHT szenzor inicializálása</w:t>
      </w:r>
      <w:r w:rsidR="00CC5DC8">
        <w:t>.</w:t>
      </w:r>
      <w:r w:rsidR="00D03A5E">
        <w:rPr>
          <w:b/>
          <w:bCs/>
        </w:rPr>
        <w:t xml:space="preserve"> </w:t>
      </w:r>
      <w:r w:rsidR="00D03A5E">
        <w:t xml:space="preserve">A </w:t>
      </w:r>
      <w:proofErr w:type="spellStart"/>
      <w:proofErr w:type="gramStart"/>
      <w:r w:rsidR="00D03A5E" w:rsidRPr="00ED35C4">
        <w:rPr>
          <w:rFonts w:ascii="Consolas" w:hAnsi="Consolas"/>
          <w:color w:val="D35400"/>
          <w:sz w:val="21"/>
          <w:szCs w:val="21"/>
          <w:lang w:eastAsia="hu-HU"/>
        </w:rPr>
        <w:t>loop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D03A5E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D03A5E">
        <w:t>függvény</w:t>
      </w:r>
      <w:r w:rsidR="00E37C0C">
        <w:t>be</w:t>
      </w:r>
      <w:r w:rsidR="002B3B38">
        <w:t xml:space="preserve">n </w:t>
      </w:r>
      <w:r w:rsidR="00FB2AEC">
        <w:t>1000ms</w:t>
      </w:r>
      <w:r w:rsidR="00FA35F4">
        <w:t>-</w:t>
      </w:r>
      <w:r w:rsidR="0004279C">
        <w:t>on</w:t>
      </w:r>
      <w:r w:rsidR="00FA35F4">
        <w:t xml:space="preserve">ként futnak le a mérést és számítást végző függvények. </w:t>
      </w:r>
      <w:r w:rsidR="002D35D2">
        <w:t xml:space="preserve">A futás további feltételei, hogy legyen wifi kapcsolat, az MQTT </w:t>
      </w:r>
      <w:proofErr w:type="spellStart"/>
      <w:r w:rsidR="002D35D2">
        <w:t>brokerrel</w:t>
      </w:r>
      <w:proofErr w:type="spellEnd"/>
      <w:r w:rsidR="002D35D2">
        <w:t xml:space="preserve"> kapcsolódva legyen az ESP, illetve a </w:t>
      </w:r>
      <w:r w:rsidR="003D1A80">
        <w:t>Node-Red-</w:t>
      </w:r>
      <w:proofErr w:type="spellStart"/>
      <w:r w:rsidR="003D1A80">
        <w:t>től</w:t>
      </w:r>
      <w:proofErr w:type="spellEnd"/>
      <w:r w:rsidR="003D1A80">
        <w:t xml:space="preserve"> megkapja az </w:t>
      </w:r>
      <w:r w:rsidR="003D1A80" w:rsidRPr="003D1A80">
        <w:rPr>
          <w:i/>
          <w:iCs/>
        </w:rPr>
        <w:t>„on”</w:t>
      </w:r>
      <w:r w:rsidR="003D1A80">
        <w:rPr>
          <w:i/>
          <w:iCs/>
        </w:rPr>
        <w:t xml:space="preserve"> </w:t>
      </w:r>
      <w:r w:rsidR="003D1A80">
        <w:t>üzenetet</w:t>
      </w:r>
      <w:r w:rsidR="004D0329">
        <w:t xml:space="preserve"> és ezután létre legyen hozva a megfelelő </w:t>
      </w:r>
      <w:r w:rsidR="00DC5E54">
        <w:t>mérési fájl a memóriakártyán</w:t>
      </w:r>
      <w:r w:rsidR="003D1A80">
        <w:t>. Ha</w:t>
      </w:r>
      <w:r w:rsidR="00DC5E54">
        <w:t xml:space="preserve"> bármely feltétel nem teljesül, </w:t>
      </w:r>
      <w:r w:rsidR="005A5D7B">
        <w:t xml:space="preserve">a mérés leáll egy hibaüzenettel, vagy </w:t>
      </w:r>
      <w:r w:rsidR="00FA338A">
        <w:t xml:space="preserve">az ESP megpróbál </w:t>
      </w:r>
      <w:proofErr w:type="spellStart"/>
      <w:r w:rsidR="00FA338A">
        <w:t>újracsatlakozni</w:t>
      </w:r>
      <w:proofErr w:type="spellEnd"/>
      <w:r w:rsidR="00FA338A">
        <w:t>.</w:t>
      </w:r>
    </w:p>
    <w:p w14:paraId="49A41624" w14:textId="037E3052" w:rsidR="008E1BFD" w:rsidRDefault="00A82F56" w:rsidP="00680626">
      <w:pPr>
        <w:spacing w:after="0" w:line="240" w:lineRule="auto"/>
        <w:ind w:firstLine="709"/>
        <w:jc w:val="left"/>
      </w:pPr>
      <w:r>
        <w:br w:type="page"/>
      </w:r>
    </w:p>
    <w:p w14:paraId="2763AD6E" w14:textId="11954829" w:rsidR="008E1BFD" w:rsidRDefault="00782FE0" w:rsidP="00680626">
      <w:pPr>
        <w:tabs>
          <w:tab w:val="left" w:pos="709"/>
        </w:tabs>
        <w:ind w:firstLine="709"/>
      </w:pPr>
      <w:r>
        <w:lastRenderedPageBreak/>
        <w:t>A 2</w:t>
      </w:r>
      <w:r w:rsidR="00E847CB">
        <w:t>5</w:t>
      </w:r>
      <w:r>
        <w:t xml:space="preserve">. ábrán látható </w:t>
      </w:r>
      <w:r w:rsidR="0067370B">
        <w:t>az ESP bekapcsolása,</w:t>
      </w:r>
      <w:r>
        <w:t xml:space="preserve"> </w:t>
      </w:r>
      <w:r w:rsidR="0067370B">
        <w:t xml:space="preserve">inicializálása és </w:t>
      </w:r>
      <w:r w:rsidR="003E634B">
        <w:t>egy</w:t>
      </w:r>
      <w:r>
        <w:t xml:space="preserve"> </w:t>
      </w:r>
      <w:r w:rsidR="003E634B">
        <w:t>mérési ciklus</w:t>
      </w:r>
      <w:r w:rsidR="0067370B">
        <w:t>a</w:t>
      </w:r>
      <w:r w:rsidR="003E634B">
        <w:t xml:space="preserve"> után</w:t>
      </w:r>
      <w:r w:rsidR="0067370B">
        <w:t xml:space="preserve"> soros </w:t>
      </w:r>
      <w:proofErr w:type="spellStart"/>
      <w:r w:rsidR="0067370B">
        <w:t>porton</w:t>
      </w:r>
      <w:proofErr w:type="spellEnd"/>
      <w:r w:rsidR="0067370B">
        <w:t xml:space="preserve"> kiírt </w:t>
      </w:r>
      <w:proofErr w:type="spellStart"/>
      <w:r w:rsidR="008E1BFD">
        <w:t>logja</w:t>
      </w:r>
      <w:proofErr w:type="spellEnd"/>
      <w:r w:rsidR="008E1BFD">
        <w:t>:</w:t>
      </w:r>
    </w:p>
    <w:p w14:paraId="26CE80E1" w14:textId="4DB4032D" w:rsidR="00A82F56" w:rsidRDefault="00545367" w:rsidP="000062C6">
      <w:pPr>
        <w:keepNext/>
        <w:spacing w:after="0" w:line="240" w:lineRule="auto"/>
        <w:ind w:firstLine="0"/>
        <w:jc w:val="center"/>
      </w:pPr>
      <w:r w:rsidRPr="00545367">
        <w:rPr>
          <w:noProof/>
        </w:rPr>
        <w:drawing>
          <wp:inline distT="0" distB="0" distL="0" distR="0" wp14:anchorId="0DEAB8EE" wp14:editId="684916EE">
            <wp:extent cx="3609975" cy="5330793"/>
            <wp:effectExtent l="0" t="0" r="0" b="3810"/>
            <wp:docPr id="365191305" name="Kép 365191305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91305" name="Kép 1" descr="A képen szöveg, képernyőkép, Betűtípus, szám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24007" cy="535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F195" w14:textId="4C9A7870" w:rsidR="00A82F56" w:rsidRDefault="00A82F56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25</w:t>
      </w:r>
      <w:r>
        <w:fldChar w:fldCharType="end"/>
      </w:r>
      <w:r>
        <w:t xml:space="preserve">. ábra - </w:t>
      </w:r>
      <w:r w:rsidRPr="00DE135B">
        <w:t>ESP logolása mérés közben</w:t>
      </w:r>
    </w:p>
    <w:p w14:paraId="292EEF34" w14:textId="4D3935B7" w:rsidR="00735AA2" w:rsidRPr="003D1A80" w:rsidRDefault="008E1BFD" w:rsidP="00680626">
      <w:pPr>
        <w:spacing w:after="0" w:line="240" w:lineRule="auto"/>
        <w:ind w:firstLine="709"/>
        <w:jc w:val="center"/>
      </w:pPr>
      <w:r>
        <w:br w:type="page"/>
      </w:r>
    </w:p>
    <w:p w14:paraId="3E0B07A3" w14:textId="73E69FEF" w:rsidR="00DE2CCB" w:rsidRDefault="00D2285B" w:rsidP="0046641C">
      <w:pPr>
        <w:pStyle w:val="Cmsor2"/>
      </w:pPr>
      <w:bookmarkStart w:id="37" w:name="_Toc152890578"/>
      <w:r>
        <w:lastRenderedPageBreak/>
        <w:t>Python</w:t>
      </w:r>
      <w:bookmarkEnd w:id="37"/>
    </w:p>
    <w:p w14:paraId="79E71383" w14:textId="60D6214E" w:rsidR="004A44CB" w:rsidRDefault="0004279C" w:rsidP="00680626">
      <w:pPr>
        <w:ind w:firstLine="709"/>
      </w:pPr>
      <w:r>
        <w:t xml:space="preserve">A </w:t>
      </w:r>
      <w:r w:rsidR="00A423BD">
        <w:t>Python</w:t>
      </w:r>
      <w:sdt>
        <w:sdtPr>
          <w:id w:val="1474945293"/>
          <w:citation/>
        </w:sdtPr>
        <w:sdtContent>
          <w:r w:rsidR="00485312">
            <w:fldChar w:fldCharType="begin"/>
          </w:r>
          <w:r w:rsidR="00485312">
            <w:instrText xml:space="preserve"> CITATION Python \l 1038 </w:instrText>
          </w:r>
          <w:r w:rsidR="00485312">
            <w:fldChar w:fldCharType="separate"/>
          </w:r>
          <w:r w:rsidR="00A36CEC">
            <w:rPr>
              <w:noProof/>
            </w:rPr>
            <w:t xml:space="preserve"> [25]</w:t>
          </w:r>
          <w:r w:rsidR="00485312">
            <w:fldChar w:fldCharType="end"/>
          </w:r>
        </w:sdtContent>
      </w:sdt>
      <w:r w:rsidR="00A423BD">
        <w:t xml:space="preserve"> manapság az egyik legnépszerűbb programozási nyelv. </w:t>
      </w:r>
      <w:r w:rsidR="00517CC7">
        <w:t xml:space="preserve">Nagy népszerűségének okai, hogy nagyon </w:t>
      </w:r>
      <w:r w:rsidR="00CE28EB">
        <w:t>egyszerű szintaktikát használ,</w:t>
      </w:r>
      <w:r w:rsidR="009259C8">
        <w:t xml:space="preserve"> így könnyű beletanulni, folyamatosan növekvő</w:t>
      </w:r>
      <w:r w:rsidR="008F6241">
        <w:t xml:space="preserve">, </w:t>
      </w:r>
      <w:r w:rsidR="00B043CB">
        <w:t>fejlődő könyvtárak és modulok érhetőek el hozzá</w:t>
      </w:r>
      <w:r w:rsidR="00435B2D">
        <w:t>, ami</w:t>
      </w:r>
      <w:r w:rsidR="00F1656F">
        <w:t>k</w:t>
      </w:r>
      <w:r w:rsidR="00435B2D">
        <w:t xml:space="preserve"> tovább növelik a felhasználóbarát működést</w:t>
      </w:r>
      <w:r w:rsidR="00F1656F">
        <w:t>.</w:t>
      </w:r>
    </w:p>
    <w:p w14:paraId="7380AE81" w14:textId="433DD042" w:rsidR="00445BB4" w:rsidRDefault="00445BB4" w:rsidP="00680626">
      <w:pPr>
        <w:ind w:firstLine="709"/>
      </w:pPr>
      <w:r>
        <w:t>A szakdolgozatomhoz a</w:t>
      </w:r>
      <w:r w:rsidR="008F04B1">
        <w:t>z adatok feldolgozásá</w:t>
      </w:r>
      <w:r w:rsidR="003B75E8">
        <w:t>hoz</w:t>
      </w:r>
      <w:r w:rsidR="008F04B1">
        <w:t xml:space="preserve">, grafikonok </w:t>
      </w:r>
      <w:r w:rsidR="008850B8">
        <w:t xml:space="preserve">és </w:t>
      </w:r>
      <w:proofErr w:type="spellStart"/>
      <w:r w:rsidR="008850B8">
        <w:t>logok</w:t>
      </w:r>
      <w:proofErr w:type="spellEnd"/>
      <w:r w:rsidR="008850B8">
        <w:t xml:space="preserve"> </w:t>
      </w:r>
      <w:r w:rsidR="008F04B1">
        <w:t>gyártásá</w:t>
      </w:r>
      <w:r w:rsidR="008850B8">
        <w:t xml:space="preserve">hoz </w:t>
      </w:r>
      <w:r w:rsidR="00327B55">
        <w:t xml:space="preserve">Python-t használtam, mivel </w:t>
      </w:r>
      <w:r w:rsidR="006B708D">
        <w:t>szerettem volna jobban elmélyedni és beletanulni nyelv tulajdonságaiba</w:t>
      </w:r>
      <w:r w:rsidR="003B75E8">
        <w:t>, illetve kitűnő könyvárak</w:t>
      </w:r>
      <w:r w:rsidR="007C12C4">
        <w:t>/modulok</w:t>
      </w:r>
      <w:r w:rsidR="003B75E8">
        <w:t xml:space="preserve"> </w:t>
      </w:r>
      <w:r w:rsidR="00315776">
        <w:t>léteznek</w:t>
      </w:r>
      <w:r w:rsidR="003B75E8">
        <w:t xml:space="preserve"> minden szükséges részfeladat megoldásához.</w:t>
      </w:r>
    </w:p>
    <w:p w14:paraId="6341FD27" w14:textId="1F4EFDC5" w:rsidR="00A83FE1" w:rsidRDefault="003B75E8" w:rsidP="00680626">
      <w:pPr>
        <w:ind w:firstLine="709"/>
      </w:pPr>
      <w:r>
        <w:t xml:space="preserve">A project </w:t>
      </w:r>
      <w:r w:rsidR="00775F26">
        <w:t xml:space="preserve">átláthatósága érdekében itt is több fájlba szeparáltam a különböző logikai egységeket, így </w:t>
      </w:r>
      <w:r w:rsidR="00A97227">
        <w:t>lettek a következő fájljaim:</w:t>
      </w:r>
    </w:p>
    <w:p w14:paraId="1525F7F1" w14:textId="69DE7B4E" w:rsidR="008A1D59" w:rsidRDefault="008A1D59" w:rsidP="0046641C">
      <w:pPr>
        <w:pStyle w:val="Listaszerbekezds"/>
        <w:numPr>
          <w:ilvl w:val="0"/>
          <w:numId w:val="32"/>
        </w:numPr>
        <w:spacing w:after="0"/>
        <w:ind w:left="0" w:firstLine="709"/>
      </w:pPr>
      <w:r>
        <w:t>import</w:t>
      </w:r>
      <w:r w:rsidR="0080785D">
        <w:t>M</w:t>
      </w:r>
      <w:r>
        <w:t>odules.py</w:t>
      </w:r>
    </w:p>
    <w:p w14:paraId="53F11551" w14:textId="586F8F93" w:rsidR="00A83FE1" w:rsidRDefault="00A83FE1" w:rsidP="0046641C">
      <w:pPr>
        <w:pStyle w:val="Listaszerbekezds"/>
        <w:numPr>
          <w:ilvl w:val="0"/>
          <w:numId w:val="32"/>
        </w:numPr>
        <w:spacing w:after="0"/>
        <w:ind w:left="0" w:firstLine="709"/>
      </w:pPr>
      <w:r>
        <w:t>init.py</w:t>
      </w:r>
    </w:p>
    <w:p w14:paraId="0C645E01" w14:textId="77777777" w:rsidR="00183C7D" w:rsidRDefault="00183C7D" w:rsidP="0046641C">
      <w:pPr>
        <w:pStyle w:val="Listaszerbekezds"/>
        <w:numPr>
          <w:ilvl w:val="0"/>
          <w:numId w:val="32"/>
        </w:numPr>
        <w:spacing w:after="0"/>
        <w:ind w:left="0" w:firstLine="709"/>
      </w:pPr>
      <w:r>
        <w:t>measEval.py</w:t>
      </w:r>
    </w:p>
    <w:p w14:paraId="31562DBF" w14:textId="74E7726A" w:rsidR="00183C7D" w:rsidRDefault="00183C7D" w:rsidP="0046641C">
      <w:pPr>
        <w:pStyle w:val="Listaszerbekezds"/>
        <w:numPr>
          <w:ilvl w:val="0"/>
          <w:numId w:val="32"/>
        </w:numPr>
        <w:spacing w:after="0"/>
        <w:ind w:left="0" w:firstLine="709"/>
      </w:pPr>
      <w:r>
        <w:t>measPrototype.py</w:t>
      </w:r>
    </w:p>
    <w:p w14:paraId="61A93F53" w14:textId="42E220DD" w:rsidR="008A5C70" w:rsidRDefault="008A5C70" w:rsidP="0046641C">
      <w:pPr>
        <w:pStyle w:val="Cmsor3"/>
      </w:pPr>
      <w:bookmarkStart w:id="38" w:name="_Toc152890579"/>
      <w:r w:rsidRPr="0080785D">
        <w:t>importModules.py</w:t>
      </w:r>
      <w:bookmarkEnd w:id="38"/>
    </w:p>
    <w:p w14:paraId="6ECE6864" w14:textId="259385B3" w:rsidR="0080785D" w:rsidRDefault="00E22515" w:rsidP="00E22515">
      <w:pPr>
        <w:tabs>
          <w:tab w:val="left" w:pos="709"/>
        </w:tabs>
        <w:ind w:firstLine="0"/>
      </w:pPr>
      <w:r>
        <w:rPr>
          <w:b/>
          <w:bCs/>
        </w:rPr>
        <w:tab/>
      </w:r>
      <w:r w:rsidR="00864C07">
        <w:t xml:space="preserve">Ez a fájl a különböző külső </w:t>
      </w:r>
      <w:r w:rsidR="007C12C4">
        <w:t>modulok</w:t>
      </w:r>
      <w:r w:rsidR="00864C07">
        <w:t xml:space="preserve"> importál</w:t>
      </w:r>
      <w:r w:rsidR="00FE7ACF">
        <w:t>ását teszi meg.</w:t>
      </w:r>
      <w:r w:rsidR="00134872">
        <w:t xml:space="preserve"> Ezeket, ha még nincsenek telepítve lokálisan, először a </w:t>
      </w:r>
      <w:r w:rsidR="006767D5">
        <w:t xml:space="preserve">parancssorban telepíteni kell a </w:t>
      </w:r>
      <w:proofErr w:type="spellStart"/>
      <w:r w:rsidR="006767D5">
        <w:t>pip</w:t>
      </w:r>
      <w:proofErr w:type="spellEnd"/>
      <w:r w:rsidR="00F94661">
        <w:t xml:space="preserve"> csomagkezelő</w:t>
      </w:r>
      <w:sdt>
        <w:sdtPr>
          <w:id w:val="-2083207821"/>
          <w:citation/>
        </w:sdtPr>
        <w:sdtContent>
          <w:r w:rsidR="00FC3955">
            <w:fldChar w:fldCharType="begin"/>
          </w:r>
          <w:r w:rsidR="00FC3955">
            <w:instrText xml:space="preserve"> CITATION PIP23 \l 1038 </w:instrText>
          </w:r>
          <w:r w:rsidR="00FC3955">
            <w:fldChar w:fldCharType="separate"/>
          </w:r>
          <w:r w:rsidR="00A36CEC">
            <w:rPr>
              <w:noProof/>
            </w:rPr>
            <w:t xml:space="preserve"> [26]</w:t>
          </w:r>
          <w:r w:rsidR="00FC3955">
            <w:fldChar w:fldCharType="end"/>
          </w:r>
        </w:sdtContent>
      </w:sdt>
      <w:r w:rsidR="00F94661">
        <w:t xml:space="preserve"> segítségével.</w:t>
      </w:r>
      <w:r w:rsidR="006767D5">
        <w:t xml:space="preserve"> </w:t>
      </w:r>
      <w:r w:rsidR="002C0C29">
        <w:t xml:space="preserve"> Az itt importált könyvtárak: </w:t>
      </w:r>
    </w:p>
    <w:p w14:paraId="68040317" w14:textId="2DCA4FDE" w:rsidR="0002146E" w:rsidRPr="00C41D1E" w:rsidRDefault="002C0C29" w:rsidP="00ED6F2F">
      <w:pPr>
        <w:pStyle w:val="Listaszerbekezds"/>
        <w:numPr>
          <w:ilvl w:val="0"/>
          <w:numId w:val="33"/>
        </w:numPr>
        <w:tabs>
          <w:tab w:val="left" w:pos="709"/>
        </w:tabs>
        <w:ind w:left="426" w:hanging="426"/>
        <w:rPr>
          <w:i/>
          <w:iCs/>
          <w:sz w:val="22"/>
          <w:szCs w:val="22"/>
        </w:rPr>
      </w:pPr>
      <w:proofErr w:type="spellStart"/>
      <w:r w:rsidRPr="00C41D1E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os</w:t>
      </w:r>
      <w:proofErr w:type="spellEnd"/>
      <w:r>
        <w:t xml:space="preserve">: </w:t>
      </w:r>
      <w:r w:rsidR="0030006F">
        <w:t xml:space="preserve">Az operációs rendszert elérő függvényeket tartalmaz, az </w:t>
      </w:r>
      <w:proofErr w:type="spellStart"/>
      <w:proofErr w:type="gramStart"/>
      <w:r w:rsidR="0002146E" w:rsidRPr="00C41D1E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os</w:t>
      </w:r>
      <w:r w:rsidR="0002146E" w:rsidRPr="00C41D1E">
        <w:rPr>
          <w:rFonts w:ascii="Courier New" w:hAnsi="Courier New" w:cs="Courier New"/>
          <w:b/>
          <w:bCs/>
          <w:color w:val="333333"/>
          <w:sz w:val="22"/>
          <w:szCs w:val="22"/>
        </w:rPr>
        <w:t>.</w:t>
      </w:r>
      <w:r w:rsidR="0002146E" w:rsidRPr="00C41D1E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listdir</w:t>
      </w:r>
      <w:proofErr w:type="spellEnd"/>
      <w:proofErr w:type="gramEnd"/>
      <w:r w:rsidR="0002146E" w:rsidRPr="0029173C">
        <w:rPr>
          <w:rFonts w:ascii="Courier New" w:hAnsi="Courier New" w:cs="Courier New"/>
          <w:color w:val="333333"/>
          <w:sz w:val="22"/>
          <w:szCs w:val="22"/>
        </w:rPr>
        <w:t>(</w:t>
      </w:r>
      <w:r w:rsidR="00BD1C73" w:rsidRPr="0029173C">
        <w:rPr>
          <w:rFonts w:ascii="Courier New" w:hAnsi="Courier New" w:cs="Courier New"/>
          <w:color w:val="333333"/>
          <w:sz w:val="22"/>
          <w:szCs w:val="22"/>
        </w:rPr>
        <w:t>)</w:t>
      </w:r>
      <w:r w:rsidR="007A5D04">
        <w:t>függvén</w:t>
      </w:r>
      <w:r w:rsidR="007E7BD9">
        <w:t xml:space="preserve">yt használom belőle, amivel el tudom érni az adott útvonalon található </w:t>
      </w:r>
      <w:r w:rsidR="00C41D1E">
        <w:t>mappa összes elemének útvonalát.</w:t>
      </w:r>
    </w:p>
    <w:p w14:paraId="0F9192DC" w14:textId="3DB88A31" w:rsidR="00C41D1E" w:rsidRPr="00D075CD" w:rsidRDefault="00784752" w:rsidP="00ED6F2F">
      <w:pPr>
        <w:pStyle w:val="Listaszerbekezds"/>
        <w:numPr>
          <w:ilvl w:val="0"/>
          <w:numId w:val="33"/>
        </w:numPr>
        <w:tabs>
          <w:tab w:val="left" w:pos="709"/>
        </w:tabs>
        <w:ind w:left="426" w:hanging="426"/>
        <w:rPr>
          <w:i/>
          <w:iCs/>
          <w:sz w:val="22"/>
          <w:szCs w:val="22"/>
        </w:rPr>
      </w:pPr>
      <w:proofErr w:type="spellStart"/>
      <w:r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ast</w:t>
      </w:r>
      <w:proofErr w:type="spellEnd"/>
      <w:r w:rsidR="00C41D1E">
        <w:t xml:space="preserve">: A </w:t>
      </w:r>
      <w:r w:rsidR="005F2550">
        <w:t>mérések során generált .</w:t>
      </w:r>
      <w:proofErr w:type="spellStart"/>
      <w:r w:rsidR="005F2550">
        <w:t>txt</w:t>
      </w:r>
      <w:proofErr w:type="spellEnd"/>
      <w:r w:rsidR="005F2550">
        <w:t xml:space="preserve"> fájlok</w:t>
      </w:r>
      <w:r w:rsidR="003531B2">
        <w:t xml:space="preserve">at beolvasva </w:t>
      </w:r>
      <w:proofErr w:type="spellStart"/>
      <w:r w:rsidR="00FB34E8">
        <w:t>string-eket</w:t>
      </w:r>
      <w:proofErr w:type="spellEnd"/>
      <w:r w:rsidR="00FB34E8">
        <w:t xml:space="preserve"> kapunk, amiket Python</w:t>
      </w:r>
      <w:r w:rsidR="00570C6F">
        <w:t xml:space="preserve"> számára érthető </w:t>
      </w:r>
      <w:r w:rsidR="00FB34E8">
        <w:t>válto</w:t>
      </w:r>
      <w:r w:rsidR="00570C6F">
        <w:t>zó típusokká</w:t>
      </w:r>
      <w:r w:rsidR="00FB34E8">
        <w:t xml:space="preserve"> kell konvertálni</w:t>
      </w:r>
      <w:r w:rsidR="00414587">
        <w:t xml:space="preserve"> (</w:t>
      </w:r>
      <w:proofErr w:type="spellStart"/>
      <w:r w:rsidR="00570C6F">
        <w:t>list</w:t>
      </w:r>
      <w:proofErr w:type="spellEnd"/>
      <w:r w:rsidR="00570C6F">
        <w:t xml:space="preserve">, </w:t>
      </w:r>
      <w:proofErr w:type="spellStart"/>
      <w:r w:rsidR="00570C6F">
        <w:t>dict</w:t>
      </w:r>
      <w:proofErr w:type="spellEnd"/>
      <w:r w:rsidR="00414587">
        <w:t>)</w:t>
      </w:r>
      <w:r w:rsidR="00FB34E8">
        <w:t xml:space="preserve">, hogy műveleteket végezhessünk az adatokkal. </w:t>
      </w:r>
      <w:r w:rsidR="00146329">
        <w:t xml:space="preserve">Ehhez az </w:t>
      </w:r>
      <w:proofErr w:type="spellStart"/>
      <w:proofErr w:type="gramStart"/>
      <w:r w:rsidR="00146329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ast</w:t>
      </w:r>
      <w:r w:rsidR="00146329" w:rsidRPr="00C41D1E">
        <w:rPr>
          <w:rFonts w:ascii="Courier New" w:hAnsi="Courier New" w:cs="Courier New"/>
          <w:b/>
          <w:bCs/>
          <w:color w:val="333333"/>
          <w:sz w:val="22"/>
          <w:szCs w:val="22"/>
        </w:rPr>
        <w:t>.</w:t>
      </w:r>
      <w:r w:rsidR="00146329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literal</w:t>
      </w:r>
      <w:proofErr w:type="gramEnd"/>
      <w:r w:rsidR="00146329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_eval</w:t>
      </w:r>
      <w:proofErr w:type="spellEnd"/>
      <w:r w:rsidR="00146329" w:rsidRPr="0029173C">
        <w:rPr>
          <w:rFonts w:ascii="Courier New" w:hAnsi="Courier New" w:cs="Courier New"/>
          <w:color w:val="333333"/>
          <w:sz w:val="22"/>
          <w:szCs w:val="22"/>
        </w:rPr>
        <w:t>()</w:t>
      </w:r>
      <w:r w:rsidR="00146329">
        <w:t>függvényt használtam</w:t>
      </w:r>
      <w:r w:rsidR="00FF1493">
        <w:t xml:space="preserve">, ami minden felolvasott </w:t>
      </w:r>
      <w:proofErr w:type="spellStart"/>
      <w:r w:rsidR="00FF1493">
        <w:t>stringet</w:t>
      </w:r>
      <w:proofErr w:type="spellEnd"/>
      <w:r w:rsidR="004064F7">
        <w:t xml:space="preserve"> Pythonnak értelmezhető </w:t>
      </w:r>
      <w:r w:rsidR="00222A94">
        <w:t>típussá</w:t>
      </w:r>
      <w:r w:rsidR="00FF1493">
        <w:t xml:space="preserve"> konvertál.</w:t>
      </w:r>
    </w:p>
    <w:p w14:paraId="4B4079C4" w14:textId="234274B3" w:rsidR="00D075CD" w:rsidRPr="00237810" w:rsidRDefault="00286237" w:rsidP="00ED6F2F">
      <w:pPr>
        <w:pStyle w:val="Listaszerbekezds"/>
        <w:numPr>
          <w:ilvl w:val="0"/>
          <w:numId w:val="33"/>
        </w:numPr>
        <w:tabs>
          <w:tab w:val="left" w:pos="709"/>
        </w:tabs>
        <w:ind w:left="426" w:hanging="426"/>
        <w:rPr>
          <w:i/>
          <w:iCs/>
          <w:sz w:val="22"/>
          <w:szCs w:val="22"/>
        </w:rPr>
      </w:pPr>
      <w:proofErr w:type="spellStart"/>
      <w:r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</w:t>
      </w:r>
      <w:proofErr w:type="spellEnd"/>
      <w:r w:rsidR="00FD44E4">
        <w:t xml:space="preserve">: </w:t>
      </w:r>
      <w:r>
        <w:t xml:space="preserve">A </w:t>
      </w:r>
      <w:proofErr w:type="spellStart"/>
      <w:r>
        <w:t>numpy</w:t>
      </w:r>
      <w:proofErr w:type="spellEnd"/>
      <w:r>
        <w:t xml:space="preserve"> </w:t>
      </w:r>
      <w:r w:rsidR="00222A94">
        <w:t xml:space="preserve">egy széles körben használt könyvtár, amiben </w:t>
      </w:r>
      <w:r w:rsidR="00E63F91">
        <w:t xml:space="preserve">matematikai </w:t>
      </w:r>
      <w:r w:rsidR="0065728D">
        <w:t>számításokat végző függvények (pl</w:t>
      </w:r>
      <w:r w:rsidR="00981856">
        <w:t>.</w:t>
      </w:r>
      <w:r w:rsidR="0065728D">
        <w:t xml:space="preserve"> </w:t>
      </w:r>
      <w:r w:rsidR="0065728D" w:rsidRPr="0098185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</w:t>
      </w:r>
      <w:r w:rsidR="0065728D">
        <w:t>.</w:t>
      </w:r>
      <w:r w:rsidR="0065728D" w:rsidRPr="0098185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log</w:t>
      </w:r>
      <w:r w:rsidR="00981856" w:rsidRPr="0098185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10</w:t>
      </w:r>
      <w:r w:rsidR="00AA52AD">
        <w:t>()</w:t>
      </w:r>
      <w:r w:rsidR="0065728D">
        <w:t xml:space="preserve">, </w:t>
      </w:r>
      <w:proofErr w:type="spellStart"/>
      <w:proofErr w:type="gramStart"/>
      <w:r w:rsidR="0065728D" w:rsidRPr="0098185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numpy.</w:t>
      </w:r>
      <w:r w:rsidR="0065728D" w:rsidRPr="0098185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average</w:t>
      </w:r>
      <w:proofErr w:type="spellEnd"/>
      <w:proofErr w:type="gramEnd"/>
      <w:r w:rsidR="0065728D">
        <w:t>()</w:t>
      </w:r>
      <w:r w:rsidR="00FA5526">
        <w:t>) vannak implementálva, illetve</w:t>
      </w:r>
      <w:r w:rsidR="0046641C">
        <w:t xml:space="preserve"> </w:t>
      </w:r>
      <w:r w:rsidR="00FA5526">
        <w:lastRenderedPageBreak/>
        <w:t xml:space="preserve">a </w:t>
      </w:r>
      <w:proofErr w:type="spellStart"/>
      <w:r w:rsidR="00FA552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numpy.</w:t>
      </w:r>
      <w:r w:rsidR="00FA5526" w:rsidRPr="00FA552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array</w:t>
      </w:r>
      <w:proofErr w:type="spellEnd"/>
      <w:r w:rsidR="00FA5526" w:rsidRPr="00FA5526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FA5526">
        <w:t xml:space="preserve">függvénnyel létrehozhatunk speciális </w:t>
      </w:r>
      <w:r w:rsidR="006C0BFB">
        <w:t>tömböket, amit például ha elosz</w:t>
      </w:r>
      <w:r w:rsidR="00A26ACA">
        <w:t>tunk vagy szorzunk egy számmal, akkor az a tömb minden elemén elvégződik.</w:t>
      </w:r>
    </w:p>
    <w:p w14:paraId="140655F1" w14:textId="6978DAE7" w:rsidR="00237810" w:rsidRPr="002E67AB" w:rsidRDefault="00F01804" w:rsidP="00ED6F2F">
      <w:pPr>
        <w:pStyle w:val="Listaszerbekezds"/>
        <w:numPr>
          <w:ilvl w:val="0"/>
          <w:numId w:val="33"/>
        </w:numPr>
        <w:tabs>
          <w:tab w:val="left" w:pos="709"/>
        </w:tabs>
        <w:ind w:left="426" w:hanging="426"/>
        <w:rPr>
          <w:i/>
          <w:iCs/>
          <w:sz w:val="22"/>
          <w:szCs w:val="22"/>
        </w:rPr>
      </w:pPr>
      <w:proofErr w:type="spellStart"/>
      <w:proofErr w:type="gramStart"/>
      <w:r w:rsidRPr="00F01804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matplotlib.pyplot</w:t>
      </w:r>
      <w:proofErr w:type="spellEnd"/>
      <w:proofErr w:type="gramEnd"/>
      <w:r w:rsidR="00237810">
        <w:t xml:space="preserve">: </w:t>
      </w:r>
      <w:r w:rsidR="004156EA">
        <w:t>Grafikonok</w:t>
      </w:r>
      <w:r w:rsidR="00152B08">
        <w:t xml:space="preserve"> generálásához</w:t>
      </w:r>
      <w:r w:rsidR="004156EA">
        <w:t xml:space="preserve">, </w:t>
      </w:r>
      <w:r w:rsidR="00152B08">
        <w:t xml:space="preserve">azok formázásához található függvényeket ebből a könyvtárból </w:t>
      </w:r>
      <w:r w:rsidR="00903C44">
        <w:t>nyertem ki, amikkel szép, precíz grafikonokat tudtam kreálni.</w:t>
      </w:r>
    </w:p>
    <w:p w14:paraId="3C670F9D" w14:textId="76AA1D6B" w:rsidR="002E67AB" w:rsidRDefault="002E67AB" w:rsidP="0046641C">
      <w:pPr>
        <w:pStyle w:val="Cmsor3"/>
      </w:pPr>
      <w:bookmarkStart w:id="39" w:name="_Toc152890580"/>
      <w:r w:rsidRPr="002E67AB">
        <w:t>init.py</w:t>
      </w:r>
      <w:bookmarkEnd w:id="39"/>
    </w:p>
    <w:p w14:paraId="288744B0" w14:textId="2E6D92D0" w:rsidR="00C754A9" w:rsidRDefault="004F4C49" w:rsidP="00680626">
      <w:pPr>
        <w:tabs>
          <w:tab w:val="left" w:pos="709"/>
        </w:tabs>
        <w:ind w:firstLine="709"/>
      </w:pPr>
      <w:r>
        <w:t xml:space="preserve">Ebben a fájlban </w:t>
      </w:r>
      <w:r w:rsidR="005F6030">
        <w:t xml:space="preserve">hozom létre a globális változókat, </w:t>
      </w:r>
      <w:r w:rsidR="001C4D13">
        <w:t>deklarálom a listákat, dict-eket, itt olvasom be a mérési fájlokból az értékeket</w:t>
      </w:r>
      <w:r w:rsidR="00536FDE">
        <w:t>, illetve kiválaszthatjuk a mérési adatok forrását</w:t>
      </w:r>
      <w:r w:rsidR="00A9254D">
        <w:t xml:space="preserve"> (MQTT vagy SD)</w:t>
      </w:r>
      <w:r w:rsidR="001C4D13">
        <w:t xml:space="preserve">. A </w:t>
      </w:r>
      <w:r w:rsidR="004559C1">
        <w:t xml:space="preserve">beolvasott méréseket az itt implementált </w:t>
      </w:r>
      <w:proofErr w:type="spellStart"/>
      <w:r w:rsidR="004559C1" w:rsidRPr="004559C1">
        <w:rPr>
          <w:rFonts w:ascii="Courier New" w:hAnsi="Courier New" w:cs="Courier New"/>
          <w:b/>
          <w:bCs/>
          <w:color w:val="538135" w:themeColor="accent6" w:themeShade="BF"/>
        </w:rPr>
        <w:t>MeasClass</w:t>
      </w:r>
      <w:proofErr w:type="spellEnd"/>
      <w:r w:rsidR="004559C1" w:rsidRPr="004559C1">
        <w:rPr>
          <w:color w:val="538135" w:themeColor="accent6" w:themeShade="BF"/>
        </w:rPr>
        <w:t xml:space="preserve"> </w:t>
      </w:r>
      <w:r w:rsidR="004559C1">
        <w:t>osztály</w:t>
      </w:r>
      <w:r w:rsidR="00CA724C">
        <w:t>ban feldolgozom és az osztály self-es, saját változóiba mentem listaként</w:t>
      </w:r>
      <w:r w:rsidR="005C4149">
        <w:t xml:space="preserve"> az adott szenzorokhoz</w:t>
      </w:r>
      <w:r w:rsidR="00702841">
        <w:t>.</w:t>
      </w:r>
      <w:r w:rsidR="00CA13F6">
        <w:t xml:space="preserve"> </w:t>
      </w:r>
      <w:r w:rsidR="00702841">
        <w:t>V</w:t>
      </w:r>
      <w:r w:rsidR="00522553">
        <w:t>annak</w:t>
      </w:r>
      <w:r w:rsidR="009C519F">
        <w:t xml:space="preserve"> benne</w:t>
      </w:r>
      <w:r w:rsidR="00336FC8">
        <w:t xml:space="preserve"> </w:t>
      </w:r>
      <w:r w:rsidR="00702841">
        <w:t xml:space="preserve">még </w:t>
      </w:r>
      <w:r w:rsidR="009C519F">
        <w:t>az objektum változóinak eléréséért,</w:t>
      </w:r>
      <w:r w:rsidR="00522553">
        <w:t xml:space="preserve"> kiírásért, </w:t>
      </w:r>
      <w:r w:rsidR="009C519F">
        <w:t>grafikon készítésért</w:t>
      </w:r>
      <w:r w:rsidR="00522553">
        <w:t xml:space="preserve"> felelős függvények is.</w:t>
      </w:r>
      <w:r w:rsidR="008F135F">
        <w:t xml:space="preserve"> Az osztály</w:t>
      </w:r>
      <w:r w:rsidR="00336FC8">
        <w:t>ban található függvények a 2</w:t>
      </w:r>
      <w:r w:rsidR="00FA5419">
        <w:t>6</w:t>
      </w:r>
      <w:r w:rsidR="00336FC8">
        <w:t>. ábrán láthatók:</w:t>
      </w:r>
    </w:p>
    <w:p w14:paraId="050F2448" w14:textId="77777777" w:rsidR="00CA13F6" w:rsidRDefault="00CA13F6" w:rsidP="000062C6">
      <w:pPr>
        <w:keepNext/>
        <w:ind w:firstLine="0"/>
        <w:jc w:val="center"/>
      </w:pPr>
      <w:r w:rsidRPr="00CA13F6">
        <w:rPr>
          <w:noProof/>
        </w:rPr>
        <w:drawing>
          <wp:inline distT="0" distB="0" distL="0" distR="0" wp14:anchorId="29A42ED2" wp14:editId="470C1D03">
            <wp:extent cx="3025140" cy="2082447"/>
            <wp:effectExtent l="0" t="0" r="3810" b="0"/>
            <wp:docPr id="1290697890" name="Kép 1290697890" descr="A képen szöveg, képernyőkép, szoftve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97890" name="Kép 1" descr="A képen szöveg, képernyőkép, szoftver, Betűtípus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1328" cy="210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BE83" w14:textId="67AA0B79" w:rsidR="00FD6BF9" w:rsidRPr="004F4C49" w:rsidRDefault="00CA13F6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26</w:t>
      </w:r>
      <w:r>
        <w:fldChar w:fldCharType="end"/>
      </w:r>
      <w:r>
        <w:t>. ábra - MeasClass felépítése</w:t>
      </w:r>
    </w:p>
    <w:p w14:paraId="38EB4B89" w14:textId="7153944F" w:rsidR="002E67AB" w:rsidRDefault="00C30137" w:rsidP="00680626">
      <w:pPr>
        <w:tabs>
          <w:tab w:val="left" w:pos="709"/>
        </w:tabs>
        <w:ind w:firstLine="709"/>
      </w:pPr>
      <w:r>
        <w:t>Ezek</w:t>
      </w:r>
      <w:r w:rsidR="00B81844">
        <w:t xml:space="preserve"> közül a get-tel kezdődő függvények arra hivatottak, hogy az osztály változóit kívülről is elérjük, </w:t>
      </w:r>
      <w:r w:rsidR="009071F9">
        <w:t xml:space="preserve">a </w:t>
      </w:r>
      <w:r w:rsidR="002720B8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get/</w:t>
      </w:r>
      <w:proofErr w:type="gramStart"/>
      <w:r w:rsidR="002720B8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</w:t>
      </w:r>
      <w:r w:rsidR="009071F9" w:rsidRPr="00030DBD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rintCorrCoefValues</w:t>
      </w:r>
      <w:r w:rsidR="009071F9">
        <w:t>(</w:t>
      </w:r>
      <w:proofErr w:type="gramEnd"/>
      <w:r w:rsidR="009071F9">
        <w:t>)</w:t>
      </w:r>
      <w:r w:rsidR="00030DBD">
        <w:t xml:space="preserve"> </w:t>
      </w:r>
      <w:r w:rsidR="009071F9">
        <w:t>függvény</w:t>
      </w:r>
      <w:r w:rsidR="00D652D7">
        <w:t xml:space="preserve"> kiszámítja/</w:t>
      </w:r>
      <w:r w:rsidR="009071F9">
        <w:t xml:space="preserve">kiírja az adott objektumban lévő </w:t>
      </w:r>
      <w:r w:rsidR="002720B8">
        <w:t xml:space="preserve">szenzorok </w:t>
      </w:r>
      <w:r w:rsidR="005C3F9D">
        <w:t>MQ137</w:t>
      </w:r>
      <w:r w:rsidR="00097C9E">
        <w:t>-</w:t>
      </w:r>
      <w:r w:rsidR="005C3F9D">
        <w:t xml:space="preserve"> ammónia szenzorhoz </w:t>
      </w:r>
      <w:r w:rsidR="002720B8">
        <w:t xml:space="preserve">mért </w:t>
      </w:r>
      <w:r w:rsidR="00AA0E42">
        <w:t>k</w:t>
      </w:r>
      <w:r w:rsidR="00282905">
        <w:t xml:space="preserve">orrelációs </w:t>
      </w:r>
      <w:r w:rsidR="00AA0E42">
        <w:t xml:space="preserve">együttható </w:t>
      </w:r>
      <w:r w:rsidR="005A1771">
        <w:t xml:space="preserve">(r) </w:t>
      </w:r>
      <w:r w:rsidR="00282905">
        <w:t>értékeke</w:t>
      </w:r>
      <w:r w:rsidR="005C3F9D">
        <w:t>t</w:t>
      </w:r>
      <w:r w:rsidR="00A0799D">
        <w:t xml:space="preserve">, a </w:t>
      </w:r>
      <w:r w:rsidR="00A0799D" w:rsidRPr="00030DBD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plotMeas</w:t>
      </w:r>
      <w:r w:rsidR="00A0799D">
        <w:t xml:space="preserve">() az összes szenzor értékeit </w:t>
      </w:r>
      <w:r w:rsidR="006242CA">
        <w:t>kiplotolja</w:t>
      </w:r>
      <w:r w:rsidR="006A7FAB">
        <w:t xml:space="preserve"> (</w:t>
      </w:r>
      <w:r w:rsidR="0056548D">
        <w:t>grafikusan ábrázolja</w:t>
      </w:r>
      <w:r w:rsidR="006A7FAB">
        <w:t>)</w:t>
      </w:r>
      <w:r w:rsidR="006242CA">
        <w:t xml:space="preserve"> egymás után, a </w:t>
      </w:r>
      <w:r w:rsidR="006242CA" w:rsidRPr="00030DBD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calcNH3ppm</w:t>
      </w:r>
      <w:r w:rsidR="006242CA">
        <w:t xml:space="preserve">() pedig </w:t>
      </w:r>
      <w:r w:rsidR="00030DBD">
        <w:t>kiszámítja az MQ137 szenzor értékeiből az ammónia koncentrációt.</w:t>
      </w:r>
      <w:r w:rsidR="00427A55">
        <w:t xml:space="preserve"> Megjegyezném, hogy mivel a mérési fájlokban </w:t>
      </w:r>
      <w:r w:rsidR="009C5F83">
        <w:t xml:space="preserve">az ADC által kiadott </w:t>
      </w:r>
      <w:r w:rsidR="008E7A1A">
        <w:t xml:space="preserve">0-4095 közötti értékek vannak, itt történik a </w:t>
      </w:r>
      <w:proofErr w:type="spellStart"/>
      <w:proofErr w:type="gramStart"/>
      <w:r w:rsidR="008E7A1A" w:rsidRPr="002D0762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setValues</w:t>
      </w:r>
      <w:proofErr w:type="spellEnd"/>
      <w:r w:rsidR="008E7A1A">
        <w:t>(</w:t>
      </w:r>
      <w:proofErr w:type="gramEnd"/>
      <w:r w:rsidR="008E7A1A">
        <w:t xml:space="preserve">) függvényen belül ezek </w:t>
      </w:r>
      <w:r w:rsidR="002D0762">
        <w:t>feszültségértékké történő konvertálása is.</w:t>
      </w:r>
    </w:p>
    <w:p w14:paraId="48455762" w14:textId="42675D78" w:rsidR="00FD3842" w:rsidRDefault="008229AB" w:rsidP="00680626">
      <w:pPr>
        <w:tabs>
          <w:tab w:val="left" w:pos="709"/>
        </w:tabs>
        <w:ind w:firstLine="709"/>
      </w:pPr>
      <w:r>
        <w:t xml:space="preserve">A mérési fájlokból </w:t>
      </w:r>
      <w:r w:rsidR="003713C0">
        <w:t>itt még</w:t>
      </w:r>
      <w:r>
        <w:t xml:space="preserve"> </w:t>
      </w:r>
      <w:r w:rsidR="00D67AB0">
        <w:t xml:space="preserve">létrehozunk </w:t>
      </w:r>
      <w:proofErr w:type="spellStart"/>
      <w:r w:rsidR="00D67AB0" w:rsidRPr="003713C0">
        <w:rPr>
          <w:rFonts w:ascii="Courier New" w:hAnsi="Courier New" w:cs="Courier New"/>
          <w:b/>
          <w:bCs/>
          <w:color w:val="538135" w:themeColor="accent6" w:themeShade="BF"/>
        </w:rPr>
        <w:t>MeasClass</w:t>
      </w:r>
      <w:proofErr w:type="spellEnd"/>
      <w:r w:rsidR="00AE5058">
        <w:rPr>
          <w:rFonts w:ascii="Courier New" w:hAnsi="Courier New" w:cs="Courier New"/>
          <w:b/>
          <w:bCs/>
          <w:color w:val="538135" w:themeColor="accent6" w:themeShade="BF"/>
        </w:rPr>
        <w:t xml:space="preserve"> </w:t>
      </w:r>
      <w:r w:rsidR="00D67AB0">
        <w:t>típusú objektumokat, amik</w:t>
      </w:r>
      <w:r w:rsidR="00627C0F">
        <w:t xml:space="preserve">et a </w:t>
      </w:r>
      <w:proofErr w:type="spellStart"/>
      <w:r w:rsidR="00627C0F" w:rsidRPr="00FD3842">
        <w:rPr>
          <w:rFonts w:ascii="Courier New" w:hAnsi="Courier New" w:cs="Courier New"/>
          <w:b/>
          <w:bCs/>
          <w:color w:val="00B0F0"/>
          <w:sz w:val="22"/>
          <w:szCs w:val="22"/>
        </w:rPr>
        <w:t>measObjects</w:t>
      </w:r>
      <w:proofErr w:type="spellEnd"/>
      <w:r w:rsidR="00FD3842" w:rsidRPr="00FD3842">
        <w:t xml:space="preserve"> </w:t>
      </w:r>
      <w:r w:rsidR="00FD3842">
        <w:t>nevű listába mentünk</w:t>
      </w:r>
      <w:r w:rsidR="00A9254D">
        <w:t>.</w:t>
      </w:r>
    </w:p>
    <w:p w14:paraId="5E1648C4" w14:textId="6499F5F3" w:rsidR="008229AB" w:rsidRPr="00FD3842" w:rsidRDefault="00FD3842" w:rsidP="0046641C">
      <w:pPr>
        <w:pStyle w:val="Cmsor3"/>
      </w:pPr>
      <w:bookmarkStart w:id="40" w:name="_Toc152890581"/>
      <w:r w:rsidRPr="00FD3842">
        <w:lastRenderedPageBreak/>
        <w:t>measEval.py</w:t>
      </w:r>
      <w:bookmarkEnd w:id="40"/>
    </w:p>
    <w:p w14:paraId="7BF6A535" w14:textId="54D1C35A" w:rsidR="008229AB" w:rsidRDefault="00FD3842" w:rsidP="00680626">
      <w:pPr>
        <w:tabs>
          <w:tab w:val="left" w:pos="709"/>
        </w:tabs>
        <w:ind w:firstLine="709"/>
      </w:pPr>
      <w:r>
        <w:t xml:space="preserve">Ebben a fájlban </w:t>
      </w:r>
      <w:r w:rsidR="009F5418">
        <w:t>implementáltam a lényeges</w:t>
      </w:r>
      <w:r w:rsidR="003A7659">
        <w:t>ebb</w:t>
      </w:r>
      <w:r w:rsidR="009F5418">
        <w:t>, minden adattal számoló függvényeket</w:t>
      </w:r>
      <w:r w:rsidR="001B4791">
        <w:t>, amiket kicsit bővebben is bemutatok</w:t>
      </w:r>
      <w:r w:rsidR="00FA5419">
        <w:t>:</w:t>
      </w:r>
    </w:p>
    <w:p w14:paraId="4D6C5194" w14:textId="7D3C70BD" w:rsidR="00CE0129" w:rsidRDefault="00426504" w:rsidP="00ED6F2F">
      <w:pPr>
        <w:pStyle w:val="Listaszerbekezds"/>
        <w:numPr>
          <w:ilvl w:val="0"/>
          <w:numId w:val="35"/>
        </w:numPr>
        <w:tabs>
          <w:tab w:val="left" w:pos="709"/>
        </w:tabs>
        <w:ind w:left="567" w:hanging="567"/>
      </w:pPr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average</w:t>
      </w:r>
      <w:r w:rsidR="00BB5495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O</w:t>
      </w: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fPPM</w:t>
      </w:r>
      <w:r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AB6642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x, y</w:t>
      </w:r>
      <w:r w:rsidR="0049225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, </w:t>
      </w:r>
      <w:proofErr w:type="spellStart"/>
      <w:r w:rsidR="0049225B" w:rsidRPr="0049225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num_points</w:t>
      </w:r>
      <w:proofErr w:type="spellEnd"/>
      <w:r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184F40">
        <w:t>A kapott x és y tömbök</w:t>
      </w:r>
      <w:r w:rsidR="008C734A">
        <w:t>ből</w:t>
      </w:r>
      <w:r w:rsidR="0049225B">
        <w:t xml:space="preserve"> </w:t>
      </w:r>
      <w:proofErr w:type="spellStart"/>
      <w:r w:rsidR="007F50CA">
        <w:t>num_points</w:t>
      </w:r>
      <w:proofErr w:type="spellEnd"/>
      <w:r w:rsidR="004247B7">
        <w:t xml:space="preserve"> méretű ablak</w:t>
      </w:r>
      <w:r w:rsidR="008C734A">
        <w:t>okban</w:t>
      </w:r>
      <w:r w:rsidR="004247B7">
        <w:t xml:space="preserve"> kiszámít egy-egy átlagot, majd ezekből</w:t>
      </w:r>
      <w:r w:rsidR="008C734A">
        <w:t xml:space="preserve"> egy új </w:t>
      </w:r>
      <w:proofErr w:type="spellStart"/>
      <w:r w:rsidR="008C734A">
        <w:t>np.array</w:t>
      </w:r>
      <w:proofErr w:type="spellEnd"/>
      <w:r w:rsidR="008C734A">
        <w:t xml:space="preserve">-t ad vissza. </w:t>
      </w:r>
      <w:r w:rsidR="00CE0129">
        <w:t>Ez azért volt szükséges, hogy a nagy szórású méréseket kicsit szebbé tudjam tenni.</w:t>
      </w:r>
      <w:r w:rsidR="00524193">
        <w:t xml:space="preserve"> A 2</w:t>
      </w:r>
      <w:r w:rsidR="00FA5419">
        <w:t>7</w:t>
      </w:r>
      <w:r w:rsidR="00524193">
        <w:t>. ábrán látható, hogy ezzel valamivel szebb ábrát kaphatunk</w:t>
      </w:r>
      <w:r w:rsidR="00185200">
        <w:t xml:space="preserve">, ha </w:t>
      </w:r>
      <w:proofErr w:type="spellStart"/>
      <w:r w:rsidR="00185200">
        <w:t>num_points</w:t>
      </w:r>
      <w:proofErr w:type="spellEnd"/>
      <w:r w:rsidR="00185200">
        <w:t xml:space="preserve"> = 5-öt állítunk be.</w:t>
      </w:r>
    </w:p>
    <w:p w14:paraId="3081778B" w14:textId="3E524B5F" w:rsidR="00524193" w:rsidRDefault="00F839EC" w:rsidP="00ED6F2F">
      <w:pPr>
        <w:pStyle w:val="Listaszerbekezds"/>
        <w:keepNext/>
        <w:tabs>
          <w:tab w:val="left" w:pos="709"/>
        </w:tabs>
        <w:ind w:left="0" w:firstLine="0"/>
        <w:jc w:val="center"/>
      </w:pPr>
      <w:r w:rsidRPr="00F839EC">
        <w:rPr>
          <w:noProof/>
        </w:rPr>
        <w:drawing>
          <wp:inline distT="0" distB="0" distL="0" distR="0" wp14:anchorId="2B4AE526" wp14:editId="15B84EBB">
            <wp:extent cx="2830618" cy="2493265"/>
            <wp:effectExtent l="0" t="0" r="8255" b="2540"/>
            <wp:docPr id="1285836497" name="Kép 1285836497" descr="A képen szöveg, térkép, diagra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36497" name="Kép 1" descr="A képen szöveg, térkép, diagram, képernyőkép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57360" cy="251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193" w:rsidRPr="00524193">
        <w:rPr>
          <w:noProof/>
        </w:rPr>
        <w:drawing>
          <wp:inline distT="0" distB="0" distL="0" distR="0" wp14:anchorId="76223E7F" wp14:editId="599C7C2B">
            <wp:extent cx="2995930" cy="2469780"/>
            <wp:effectExtent l="0" t="0" r="0" b="6985"/>
            <wp:docPr id="1601982567" name="Kép 1601982567" descr="A képen szöveg, diagram, térkép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82567" name="Kép 1" descr="A képen szöveg, diagram, térkép, képernyőkép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1161" cy="24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8D66" w14:textId="2FE3BCF5" w:rsidR="007015FC" w:rsidRDefault="00524193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27</w:t>
      </w:r>
      <w:r>
        <w:fldChar w:fldCharType="end"/>
      </w:r>
      <w:r>
        <w:t>. ábra - MQ2 szenzor karakterisztikája átlagolás előtt (bal kép) és után (jobb kép)</w:t>
      </w:r>
    </w:p>
    <w:p w14:paraId="6B706A67" w14:textId="625E5C0A" w:rsidR="00A91661" w:rsidRDefault="00AB6642" w:rsidP="00ED6F2F">
      <w:pPr>
        <w:pStyle w:val="Listaszerbekezds"/>
        <w:numPr>
          <w:ilvl w:val="0"/>
          <w:numId w:val="35"/>
        </w:numPr>
        <w:tabs>
          <w:tab w:val="left" w:pos="709"/>
        </w:tabs>
        <w:ind w:left="567" w:hanging="567"/>
      </w:pPr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curvefit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x, y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280B78">
        <w:t xml:space="preserve">Ezen a függvényen belül </w:t>
      </w:r>
      <w:r w:rsidR="00A01C3A">
        <w:t>létrehozunk x és y</w:t>
      </w:r>
      <w:r w:rsidR="000E61FF">
        <w:t>, vagyis</w:t>
      </w:r>
      <w:r w:rsidR="005344D0">
        <w:t xml:space="preserve"> nálam</w:t>
      </w:r>
      <w:r w:rsidR="000E61FF">
        <w:t xml:space="preserve"> a ppm és RS/R0 </w:t>
      </w:r>
      <w:r w:rsidR="00B83894">
        <w:t>karakterisztikák adataira illesztett egyenest</w:t>
      </w:r>
      <w:r w:rsidR="00B80358">
        <w:t>, ahogy a 2</w:t>
      </w:r>
      <w:r w:rsidR="00A42C70">
        <w:t>7</w:t>
      </w:r>
      <w:r w:rsidR="00B80358">
        <w:t>. ábrán fekete színnel látható</w:t>
      </w:r>
      <w:r w:rsidR="00B83894">
        <w:t>.</w:t>
      </w:r>
      <w:r w:rsidR="005344D0">
        <w:t xml:space="preserve"> Ehhez a függvényen belül kiszámolj</w:t>
      </w:r>
      <w:r w:rsidR="00352B4C">
        <w:t xml:space="preserve">uk a </w:t>
      </w:r>
      <w:proofErr w:type="spellStart"/>
      <w:proofErr w:type="gramStart"/>
      <w:r w:rsidR="00E71B03" w:rsidRPr="0098185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numpy.</w:t>
      </w:r>
      <w:r w:rsidR="00E71B03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polyfit</w:t>
      </w:r>
      <w:proofErr w:type="spellEnd"/>
      <w:proofErr w:type="gramEnd"/>
      <w:r w:rsidR="00E71B03">
        <w:t>() függvény segítségével az adatokra illesztett egye</w:t>
      </w:r>
      <w:r w:rsidR="008F6241">
        <w:t>nes</w:t>
      </w:r>
      <w:r w:rsidR="00E71B03">
        <w:t xml:space="preserve"> meredekségét és </w:t>
      </w:r>
      <w:r w:rsidR="0069355A">
        <w:t>metszéspontját</w:t>
      </w:r>
      <w:r w:rsidR="0023230E">
        <w:t>, amiből</w:t>
      </w:r>
      <w:r w:rsidR="008F6241">
        <w:br/>
      </w:r>
      <w:r w:rsidR="0023230E">
        <w:t>log(y) = meredekség*log(x)+</w:t>
      </w:r>
      <w:r w:rsidR="0069355A">
        <w:t>metszéspont</w:t>
      </w:r>
      <w:r w:rsidR="00EA5AC3">
        <w:t xml:space="preserve"> </w:t>
      </w:r>
      <w:r w:rsidR="00883C9C">
        <w:t>az egyenes egyenlete.</w:t>
      </w:r>
    </w:p>
    <w:p w14:paraId="7A7EB790" w14:textId="17AB9D7D" w:rsidR="00BB5495" w:rsidRDefault="00AB6642" w:rsidP="00ED6F2F">
      <w:pPr>
        <w:pStyle w:val="Listaszerbekezds"/>
        <w:numPr>
          <w:ilvl w:val="0"/>
          <w:numId w:val="35"/>
        </w:numPr>
        <w:tabs>
          <w:tab w:val="left" w:pos="709"/>
        </w:tabs>
        <w:ind w:left="567" w:hanging="567"/>
      </w:pP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getallNH3</w:t>
      </w:r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ppm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802D02">
        <w:t>Me</w:t>
      </w:r>
      <w:r w:rsidR="002A67E9">
        <w:t xml:space="preserve">gadja </w:t>
      </w:r>
      <w:r w:rsidR="00802D02">
        <w:t xml:space="preserve">az összes </w:t>
      </w:r>
      <w:r w:rsidR="00D318E0">
        <w:t xml:space="preserve">mérésből  az összes </w:t>
      </w:r>
      <w:r w:rsidR="00802D02">
        <w:t>NH3</w:t>
      </w:r>
      <w:r w:rsidR="00D318E0">
        <w:t xml:space="preserve"> ppm értéket, amit egy </w:t>
      </w:r>
      <w:proofErr w:type="spellStart"/>
      <w:r w:rsidR="00D318E0">
        <w:t>numpy</w:t>
      </w:r>
      <w:proofErr w:type="spellEnd"/>
      <w:r w:rsidR="00D318E0">
        <w:t xml:space="preserve"> tömbként vissza</w:t>
      </w:r>
      <w:r w:rsidR="002A67E9">
        <w:t>ad</w:t>
      </w:r>
      <w:r w:rsidR="00D318E0">
        <w:t xml:space="preserve">. Ez a </w:t>
      </w:r>
      <w:r w:rsidR="006C56EE">
        <w:t xml:space="preserve">karakterisztikák számításánál és </w:t>
      </w:r>
      <w:proofErr w:type="spellStart"/>
      <w:r w:rsidR="006C56EE">
        <w:t>plotolásánál</w:t>
      </w:r>
      <w:proofErr w:type="spellEnd"/>
      <w:r w:rsidR="006C56EE">
        <w:t xml:space="preserve"> kell.</w:t>
      </w:r>
    </w:p>
    <w:p w14:paraId="30AF7B39" w14:textId="5204A656" w:rsidR="00BB5495" w:rsidRDefault="00AB6642" w:rsidP="00ED6F2F">
      <w:pPr>
        <w:pStyle w:val="Listaszerbekezds"/>
        <w:numPr>
          <w:ilvl w:val="0"/>
          <w:numId w:val="35"/>
        </w:numPr>
        <w:tabs>
          <w:tab w:val="left" w:pos="709"/>
        </w:tabs>
        <w:ind w:left="567" w:hanging="567"/>
      </w:pPr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getallRs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6C56EE">
        <w:t>Ugyanúgy, ahogy a ppm értékeknél, az R</w:t>
      </w:r>
      <w:r w:rsidR="005C032F">
        <w:t>S</w:t>
      </w:r>
      <w:r w:rsidR="006C56EE">
        <w:t xml:space="preserve"> értékeket is minden objektumból</w:t>
      </w:r>
      <w:r w:rsidR="005C032F">
        <w:t xml:space="preserve"> kiolvasás után kiszámítj</w:t>
      </w:r>
      <w:r w:rsidR="002A67E9">
        <w:t>a</w:t>
      </w:r>
      <w:r w:rsidR="005C032F">
        <w:t xml:space="preserve"> a szenzorokra és visszaad</w:t>
      </w:r>
      <w:r w:rsidR="002A67E9">
        <w:t xml:space="preserve"> egy </w:t>
      </w:r>
      <w:proofErr w:type="spellStart"/>
      <w:r w:rsidR="00E3397A">
        <w:t>dict</w:t>
      </w:r>
      <w:proofErr w:type="spellEnd"/>
      <w:r w:rsidR="00E3397A">
        <w:t xml:space="preserve">-et, amiben a </w:t>
      </w:r>
      <w:proofErr w:type="spellStart"/>
      <w:r w:rsidR="00E3397A">
        <w:t>key</w:t>
      </w:r>
      <w:proofErr w:type="spellEnd"/>
      <w:r w:rsidR="00E3397A">
        <w:t xml:space="preserve">-ek a szenzorok nevei, a hozzájuk tartozó érték pedig egy </w:t>
      </w:r>
      <w:proofErr w:type="spellStart"/>
      <w:r w:rsidR="00E3397A">
        <w:t>numpy</w:t>
      </w:r>
      <w:proofErr w:type="spellEnd"/>
      <w:r w:rsidR="00E3397A">
        <w:t xml:space="preserve"> tömb az RS értékekkel.</w:t>
      </w:r>
    </w:p>
    <w:p w14:paraId="4E34FA30" w14:textId="21E98A0E" w:rsidR="00BB5495" w:rsidRDefault="00AB6642" w:rsidP="00ED6F2F">
      <w:pPr>
        <w:pStyle w:val="Listaszerbekezds"/>
        <w:numPr>
          <w:ilvl w:val="0"/>
          <w:numId w:val="35"/>
        </w:numPr>
        <w:tabs>
          <w:tab w:val="left" w:pos="709"/>
        </w:tabs>
        <w:ind w:left="567" w:hanging="567"/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getAll</w:t>
      </w:r>
      <w:r w:rsidR="00F7288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CCVal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C41AA1">
        <w:t xml:space="preserve">A korrelációs értékek kiírásakor, </w:t>
      </w:r>
      <w:proofErr w:type="spellStart"/>
      <w:r w:rsidR="00C41AA1">
        <w:t>plotolásakor</w:t>
      </w:r>
      <w:proofErr w:type="spellEnd"/>
      <w:r w:rsidR="00C41AA1">
        <w:t xml:space="preserve"> használom, </w:t>
      </w:r>
      <w:r w:rsidR="00243E0A">
        <w:t>kiszámít</w:t>
      </w:r>
      <w:r w:rsidR="002E49F3">
        <w:t xml:space="preserve"> </w:t>
      </w:r>
      <w:r w:rsidR="00243E0A">
        <w:t>és visszaad</w:t>
      </w:r>
      <w:r w:rsidR="002E49F3">
        <w:t xml:space="preserve"> </w:t>
      </w:r>
      <w:r w:rsidR="00F42B79">
        <w:t xml:space="preserve">egy </w:t>
      </w:r>
      <w:proofErr w:type="spellStart"/>
      <w:r w:rsidR="00F42B79">
        <w:t>dict</w:t>
      </w:r>
      <w:proofErr w:type="spellEnd"/>
      <w:r w:rsidR="00F42B79">
        <w:t>-et, amiben a szenzorok a kulcsok, értékei pedig egy</w:t>
      </w:r>
      <w:r w:rsidR="002E49F3">
        <w:t xml:space="preserve"> list</w:t>
      </w:r>
      <w:r w:rsidR="00F42B79">
        <w:t>a</w:t>
      </w:r>
      <w:r w:rsidR="002E49F3">
        <w:t>, amiben</w:t>
      </w:r>
      <w:r w:rsidR="00F60DFD">
        <w:t xml:space="preserve"> sorrendben a mérések korrelációs </w:t>
      </w:r>
      <w:r w:rsidR="00102BA5">
        <w:t>együttható értéke</w:t>
      </w:r>
      <w:r w:rsidR="00A021F6">
        <w:t>i</w:t>
      </w:r>
      <w:r w:rsidR="00102BA5">
        <w:t xml:space="preserve"> szerepel</w:t>
      </w:r>
      <w:r w:rsidR="00A021F6">
        <w:t>nek</w:t>
      </w:r>
      <w:r w:rsidR="00102BA5">
        <w:t>.</w:t>
      </w:r>
      <w:r w:rsidR="002E49F3">
        <w:t xml:space="preserve"> </w:t>
      </w:r>
    </w:p>
    <w:p w14:paraId="036D52A9" w14:textId="1D4DE9DC" w:rsidR="00BB5495" w:rsidRDefault="00AB6642" w:rsidP="00ED6F2F">
      <w:pPr>
        <w:pStyle w:val="Listaszerbekezds"/>
        <w:numPr>
          <w:ilvl w:val="0"/>
          <w:numId w:val="35"/>
        </w:numPr>
        <w:tabs>
          <w:tab w:val="left" w:pos="709"/>
        </w:tabs>
        <w:ind w:left="567" w:hanging="567"/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lastRenderedPageBreak/>
        <w:t>print</w:t>
      </w:r>
      <w:r w:rsidR="00D369D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AVG</w:t>
      </w:r>
      <w:r w:rsidR="00F7288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CCVal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AA0E42">
        <w:t>Kiszámítja az összes mérés alapján az átlagos korrelációs együttható értékét a szenzoroknak.</w:t>
      </w:r>
    </w:p>
    <w:p w14:paraId="1408D4D8" w14:textId="223E06C0" w:rsidR="00BB5495" w:rsidRDefault="00D369D6" w:rsidP="00ED6F2F">
      <w:pPr>
        <w:pStyle w:val="Listaszerbekezds"/>
        <w:numPr>
          <w:ilvl w:val="0"/>
          <w:numId w:val="35"/>
        </w:numPr>
        <w:tabs>
          <w:tab w:val="left" w:pos="709"/>
        </w:tabs>
        <w:ind w:left="567" w:hanging="567"/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plotAll</w:t>
      </w:r>
      <w:r w:rsidR="00F7288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CCVal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D652D7">
        <w:t xml:space="preserve">Kiplotolja az összes </w:t>
      </w:r>
      <w:r w:rsidR="00F40ACC">
        <w:t xml:space="preserve">méréshez tartozó összes szenzor korrelációs együttható értékeit. </w:t>
      </w:r>
      <w:r w:rsidR="00D810B3">
        <w:t>Horizontális tengely a mérés száma, vertikális tengelyen 0-1 között láthatóak az r értékek.</w:t>
      </w:r>
      <w:r w:rsidR="005A1771">
        <w:t xml:space="preserve"> Ahhoz, hogy a</w:t>
      </w:r>
      <w:r w:rsidR="00C62069">
        <w:t xml:space="preserve">z egymás utáni mérések során az r </w:t>
      </w:r>
      <w:r w:rsidR="005A1771">
        <w:t>alakulás</w:t>
      </w:r>
      <w:r w:rsidR="00C62069">
        <w:t>á</w:t>
      </w:r>
      <w:r w:rsidR="005A1771">
        <w:t xml:space="preserve">t is jól </w:t>
      </w:r>
      <w:r w:rsidR="00C62069">
        <w:t xml:space="preserve">nyomon követhessük, </w:t>
      </w:r>
      <w:r w:rsidR="000F2FAA">
        <w:t>egy folytonos vonallal össze is vannak kötve a mért értékek.</w:t>
      </w:r>
      <w:r w:rsidR="00C62069">
        <w:t xml:space="preserve"> </w:t>
      </w:r>
    </w:p>
    <w:p w14:paraId="31DA25D5" w14:textId="43628D97" w:rsidR="00BB5495" w:rsidRDefault="00D369D6" w:rsidP="00ED6F2F">
      <w:pPr>
        <w:pStyle w:val="Listaszerbekezds"/>
        <w:numPr>
          <w:ilvl w:val="0"/>
          <w:numId w:val="35"/>
        </w:numPr>
        <w:tabs>
          <w:tab w:val="left" w:pos="709"/>
        </w:tabs>
        <w:ind w:left="567" w:hanging="567"/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plotAllMeas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B55D98">
        <w:t>Minden mérés</w:t>
      </w:r>
      <w:r w:rsidR="00A41AA0">
        <w:t>hez kiplotolja egy nagy ábrán külön grafikonokban a mérési értékeket az idő függvényében.</w:t>
      </w:r>
    </w:p>
    <w:p w14:paraId="18EA1B2C" w14:textId="77EC7154" w:rsidR="00BB5495" w:rsidRDefault="00D369D6" w:rsidP="00ED6F2F">
      <w:pPr>
        <w:pStyle w:val="Listaszerbekezds"/>
        <w:numPr>
          <w:ilvl w:val="0"/>
          <w:numId w:val="35"/>
        </w:numPr>
        <w:tabs>
          <w:tab w:val="left" w:pos="709"/>
        </w:tabs>
        <w:ind w:left="567" w:hanging="567"/>
      </w:pPr>
      <w:proofErr w:type="spell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plotMQChar</w:t>
      </w:r>
      <w:proofErr w:type="spellEnd"/>
      <w:r w:rsidR="00F72886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96505F">
        <w:t xml:space="preserve">Az összes mérési eredményt felhasználva ábrázolja </w:t>
      </w:r>
      <w:r w:rsidR="00684D0E">
        <w:t xml:space="preserve">egymás után a szenzorok számolt és illesztett karakterisztikáját. Ez gyakorlatilag a </w:t>
      </w:r>
      <w:r w:rsidR="009254DA">
        <w:t xml:space="preserve">legfontosabb kimenete a méréseknek, ez alapján tudunk következtetni a szenzor ammóniára való érzékenységére. Egy kis ablakban bal alul kiírja az illesztett karakterisztika meredekségét és </w:t>
      </w:r>
      <w:r w:rsidR="008017E2">
        <w:t>metszéspontját.</w:t>
      </w:r>
    </w:p>
    <w:p w14:paraId="1D290B49" w14:textId="3A32D77B" w:rsidR="00A60C86" w:rsidRDefault="008F6241" w:rsidP="008F6241">
      <w:pPr>
        <w:tabs>
          <w:tab w:val="left" w:pos="709"/>
        </w:tabs>
        <w:ind w:firstLine="0"/>
      </w:pPr>
      <w:r>
        <w:tab/>
      </w:r>
      <w:r w:rsidR="00A60C86">
        <w:t>A függvények futtatása úgy történik, hogy a</w:t>
      </w:r>
      <w:r w:rsidR="00E210CA">
        <w:t xml:space="preserve"> fájlokat tartalmazó mappában megnyitunk egy parancs</w:t>
      </w:r>
      <w:r w:rsidR="0058015C">
        <w:t>sort,</w:t>
      </w:r>
      <w:r w:rsidR="005843B2">
        <w:t xml:space="preserve"> ahol elindítjuk a Python-t a</w:t>
      </w:r>
      <w:r w:rsidR="002940E8">
        <w:t xml:space="preserve"> „</w:t>
      </w:r>
      <w:proofErr w:type="spellStart"/>
      <w:r w:rsidR="002940E8">
        <w:t>py</w:t>
      </w:r>
      <w:proofErr w:type="spellEnd"/>
      <w:r w:rsidR="002940E8">
        <w:t>” vagy „</w:t>
      </w:r>
      <w:proofErr w:type="spellStart"/>
      <w:r w:rsidR="002940E8">
        <w:t>python</w:t>
      </w:r>
      <w:proofErr w:type="spellEnd"/>
      <w:r w:rsidR="002940E8">
        <w:t xml:space="preserve">” beírásával. Ezután importáljuk a </w:t>
      </w:r>
      <w:proofErr w:type="spellStart"/>
      <w:r w:rsidR="002940E8">
        <w:t>measEval</w:t>
      </w:r>
      <w:proofErr w:type="spellEnd"/>
      <w:r w:rsidR="00381F3B">
        <w:t>-t</w:t>
      </w:r>
      <w:r w:rsidR="00BF40E2">
        <w:t>,</w:t>
      </w:r>
      <w:r w:rsidR="00FD3FF4" w:rsidRPr="00FD3FF4">
        <w:t xml:space="preserve"> </w:t>
      </w:r>
      <w:r w:rsidR="00FD3FF4">
        <w:t>importálás után megkérdez a program, hogy mely forrásból szeretnénk, hogy vegye az adatokat, MQTT vagy SD,</w:t>
      </w:r>
      <w:r w:rsidR="00381F3B">
        <w:t xml:space="preserve"> majd </w:t>
      </w:r>
      <w:r w:rsidR="00FD3FF4">
        <w:t xml:space="preserve">ezek után </w:t>
      </w:r>
      <w:r w:rsidR="00381F3B">
        <w:t>futtathatjuk a tetszőleges függvényeke</w:t>
      </w:r>
      <w:r w:rsidR="00E54DF7">
        <w:t>t.</w:t>
      </w:r>
      <w:r w:rsidR="00A9254D">
        <w:t xml:space="preserve"> </w:t>
      </w:r>
      <w:r w:rsidR="00E54DF7">
        <w:t xml:space="preserve">A </w:t>
      </w:r>
      <w:r w:rsidR="00375EBE">
        <w:t>28.</w:t>
      </w:r>
      <w:r w:rsidR="00E54DF7">
        <w:t xml:space="preserve"> ábrán látható egy példa a futtatásra:</w:t>
      </w:r>
    </w:p>
    <w:p w14:paraId="6383B372" w14:textId="77777777" w:rsidR="00D57F9B" w:rsidRDefault="00D57F9B" w:rsidP="008F6241">
      <w:pPr>
        <w:keepNext/>
        <w:tabs>
          <w:tab w:val="left" w:pos="709"/>
        </w:tabs>
        <w:ind w:firstLine="0"/>
        <w:jc w:val="center"/>
      </w:pPr>
      <w:r w:rsidRPr="00D57F9B">
        <w:rPr>
          <w:noProof/>
        </w:rPr>
        <w:drawing>
          <wp:inline distT="0" distB="0" distL="0" distR="0" wp14:anchorId="14F1787C" wp14:editId="7F38C7A5">
            <wp:extent cx="6018947" cy="2990850"/>
            <wp:effectExtent l="0" t="0" r="1270" b="0"/>
            <wp:docPr id="846223269" name="Kép 846223269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23269" name="Kép 1" descr="A képen szöveg, képernyőkép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6999" cy="305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125" w14:textId="1A7EEAEC" w:rsidR="00D57F9B" w:rsidRPr="008F6241" w:rsidRDefault="00D57F9B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28</w:t>
      </w:r>
      <w:r>
        <w:fldChar w:fldCharType="end"/>
      </w:r>
      <w:r>
        <w:t>. ábra - Program futtatása parancssorból</w:t>
      </w:r>
    </w:p>
    <w:p w14:paraId="05B58A42" w14:textId="33B20356" w:rsidR="00BB5495" w:rsidRDefault="004B6376" w:rsidP="0046641C">
      <w:pPr>
        <w:pStyle w:val="Cmsor3"/>
      </w:pPr>
      <w:bookmarkStart w:id="41" w:name="_Toc152890582"/>
      <w:r w:rsidRPr="00FD3842">
        <w:lastRenderedPageBreak/>
        <w:t>meas</w:t>
      </w:r>
      <w:r>
        <w:t>Prototype</w:t>
      </w:r>
      <w:r w:rsidRPr="00FD3842">
        <w:t>.py</w:t>
      </w:r>
      <w:bookmarkEnd w:id="41"/>
    </w:p>
    <w:p w14:paraId="40BC03BF" w14:textId="5F811052" w:rsidR="004B6376" w:rsidRDefault="00F04CE7" w:rsidP="00680626">
      <w:pPr>
        <w:tabs>
          <w:tab w:val="left" w:pos="709"/>
        </w:tabs>
        <w:ind w:firstLine="709"/>
      </w:pPr>
      <w:r>
        <w:t xml:space="preserve">A mérések kiértékelése után, ha megfelelőnek ítélek </w:t>
      </w:r>
      <w:r w:rsidR="009A229D">
        <w:t>egy szenzort, a karakterisztikájának paramétereit (m – meredekség és b - metszéspont) fel</w:t>
      </w:r>
      <w:r w:rsidR="00412C43">
        <w:t xml:space="preserve">viszem a measPrototype.py fájl megfelelő helyére egy </w:t>
      </w:r>
      <w:proofErr w:type="spellStart"/>
      <w:r w:rsidR="00412C43">
        <w:t>dict</w:t>
      </w:r>
      <w:proofErr w:type="spellEnd"/>
      <w:r w:rsidR="00412C43">
        <w:t xml:space="preserve">-ben mentve. Ebből a már meglévő mérések alapján képes </w:t>
      </w:r>
      <w:r w:rsidR="00CA1CD5">
        <w:t>leszek megmutatni, hogy az adott szenzorok milyen ammóniakoncentráció értékeket mutattak volna valós tesztelés során</w:t>
      </w:r>
      <w:r w:rsidR="00A32C75">
        <w:t>, tehát egy újabb ellenőrzéssel megbizonyosodhatunk a karakterisztikák és módszer helyességéről vagy hibáiról.</w:t>
      </w:r>
    </w:p>
    <w:p w14:paraId="67DFC64C" w14:textId="755BFF3D" w:rsidR="00A32C75" w:rsidRDefault="00A32C75" w:rsidP="00ED6F2F">
      <w:pPr>
        <w:tabs>
          <w:tab w:val="left" w:pos="709"/>
        </w:tabs>
        <w:ind w:firstLine="0"/>
      </w:pPr>
      <w:r>
        <w:t xml:space="preserve">Az ehhez szükséges </w:t>
      </w:r>
      <w:r w:rsidR="00B369F6">
        <w:t>függvények:</w:t>
      </w:r>
    </w:p>
    <w:p w14:paraId="4915E2FD" w14:textId="230CA7B8" w:rsidR="00D01CC0" w:rsidRDefault="00B369F6" w:rsidP="00ED6F2F">
      <w:pPr>
        <w:pStyle w:val="Listaszerbekezds"/>
        <w:numPr>
          <w:ilvl w:val="0"/>
          <w:numId w:val="36"/>
        </w:numPr>
        <w:tabs>
          <w:tab w:val="left" w:pos="709"/>
        </w:tabs>
        <w:ind w:left="567" w:hanging="567"/>
      </w:pPr>
      <w:r w:rsidRPr="00B369F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calcNH3</w:t>
      </w:r>
      <w:proofErr w:type="gramStart"/>
      <w:r w:rsidRPr="00B369F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pp</w:t>
      </w: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m</w:t>
      </w:r>
      <w:r w:rsidRPr="00B369F6">
        <w:rPr>
          <w:rFonts w:ascii="Courier New" w:hAnsi="Courier New" w:cs="Courier New"/>
          <w:b/>
          <w:bCs/>
          <w:sz w:val="22"/>
          <w:szCs w:val="22"/>
        </w:rPr>
        <w:t>(</w:t>
      </w:r>
      <w:proofErr w:type="gramEnd"/>
      <w:r w:rsidRPr="00B369F6">
        <w:rPr>
          <w:rFonts w:ascii="Courier New" w:hAnsi="Courier New" w:cs="Courier New"/>
          <w:b/>
          <w:bCs/>
          <w:sz w:val="22"/>
          <w:szCs w:val="22"/>
        </w:rPr>
        <w:t>)</w:t>
      </w:r>
      <w:r>
        <w:t xml:space="preserve">: A manuálisan megadott </w:t>
      </w:r>
      <w:r w:rsidR="00A26856">
        <w:t>karakterisztikák alapján kiszámolja a ppm értékeket és visszaadja. Paraméterként vár egy szenzor nevet</w:t>
      </w:r>
      <w:r w:rsidR="00293381">
        <w:t xml:space="preserve">, illetve egy méréshez tartozó objektumot. </w:t>
      </w:r>
      <w:r w:rsidR="005D368E">
        <w:t>Itt még belevittem egy kis korrekciós lehetőséget is</w:t>
      </w:r>
      <w:r w:rsidR="00CE53CD">
        <w:t xml:space="preserve">, amivel tapasztalati úton, </w:t>
      </w:r>
      <w:r w:rsidR="00611C4B">
        <w:t>„</w:t>
      </w:r>
      <w:proofErr w:type="spellStart"/>
      <w:r w:rsidR="00611C4B">
        <w:t>magic</w:t>
      </w:r>
      <w:proofErr w:type="spellEnd"/>
      <w:r w:rsidR="00611C4B">
        <w:t xml:space="preserve">” számokkal (nem számolt, csak tapasztalati úton megalapozott) </w:t>
      </w:r>
      <w:r w:rsidR="00D01CC0">
        <w:t xml:space="preserve">tudjuk osztásokkal/szorzásokkal korrigálni a számolt ppm eredményeket. A függvény végén még egy </w:t>
      </w:r>
      <w:proofErr w:type="spellStart"/>
      <w:r w:rsidR="00584524">
        <w:t>filterezést</w:t>
      </w:r>
      <w:proofErr w:type="spellEnd"/>
      <w:r w:rsidR="00584524">
        <w:t xml:space="preserve"> is elvég</w:t>
      </w:r>
      <w:r w:rsidR="00233050">
        <w:t>ez</w:t>
      </w:r>
      <w:r w:rsidR="00CA6E22">
        <w:t>, amivel a 100ppm feletti értékeket lenullázza</w:t>
      </w:r>
      <w:r w:rsidR="00085FAC">
        <w:t>.</w:t>
      </w:r>
    </w:p>
    <w:p w14:paraId="6AB44D4D" w14:textId="26AA2A05" w:rsidR="00085FAC" w:rsidRDefault="00085FAC" w:rsidP="00ED6F2F">
      <w:pPr>
        <w:pStyle w:val="Listaszerbekezds"/>
        <w:numPr>
          <w:ilvl w:val="0"/>
          <w:numId w:val="36"/>
        </w:numPr>
        <w:tabs>
          <w:tab w:val="left" w:pos="709"/>
        </w:tabs>
        <w:ind w:left="567" w:hanging="567"/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plotPPM</w:t>
      </w:r>
      <w:proofErr w:type="spellEnd"/>
      <w:r w:rsidRPr="00085FAC">
        <w:rPr>
          <w:rFonts w:ascii="Courier New" w:hAnsi="Courier New" w:cs="Courier New"/>
          <w:b/>
          <w:bCs/>
          <w:sz w:val="22"/>
          <w:szCs w:val="22"/>
        </w:rPr>
        <w:t>(</w:t>
      </w:r>
      <w:proofErr w:type="gramEnd"/>
      <w:r w:rsidRPr="00085FAC">
        <w:rPr>
          <w:rFonts w:ascii="Courier New" w:hAnsi="Courier New" w:cs="Courier New"/>
          <w:b/>
          <w:bCs/>
          <w:sz w:val="22"/>
          <w:szCs w:val="22"/>
        </w:rPr>
        <w:t>)</w:t>
      </w:r>
      <w:r w:rsidRPr="00085FAC">
        <w:t>:</w:t>
      </w:r>
      <w:r>
        <w:t xml:space="preserve"> </w:t>
      </w:r>
      <w:r w:rsidR="00907B25">
        <w:t xml:space="preserve">A </w:t>
      </w:r>
      <w:r w:rsidR="001B45C6">
        <w:t>kiválasztott szenzorok és MQ137-es ammónia szenzor kimenetét ábrázolja egy grafikonon</w:t>
      </w:r>
      <w:r w:rsidR="00AA1603">
        <w:t xml:space="preserve">. Ahhoz, hogy a hőmérséklet és páratartalom hatását is láthassuk, ezeket is </w:t>
      </w:r>
      <w:r w:rsidR="00E30465">
        <w:t>hozzáadja az ábrához.</w:t>
      </w:r>
    </w:p>
    <w:p w14:paraId="01582E2B" w14:textId="600CA7A1" w:rsidR="00914420" w:rsidRDefault="007B54A2" w:rsidP="00ED6F2F">
      <w:pPr>
        <w:pStyle w:val="Listaszerbekezds"/>
        <w:numPr>
          <w:ilvl w:val="0"/>
          <w:numId w:val="36"/>
        </w:numPr>
        <w:tabs>
          <w:tab w:val="left" w:pos="709"/>
        </w:tabs>
        <w:ind w:left="567" w:hanging="567"/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plotDiff</w:t>
      </w:r>
      <w:proofErr w:type="spellEnd"/>
      <w:r w:rsidRPr="007B54A2">
        <w:rPr>
          <w:rFonts w:ascii="Courier New" w:hAnsi="Courier New" w:cs="Courier New"/>
          <w:b/>
          <w:bCs/>
          <w:sz w:val="22"/>
          <w:szCs w:val="22"/>
        </w:rPr>
        <w:t>(</w:t>
      </w:r>
      <w:proofErr w:type="gramEnd"/>
      <w:r w:rsidRPr="007B54A2">
        <w:rPr>
          <w:rFonts w:ascii="Courier New" w:hAnsi="Courier New" w:cs="Courier New"/>
          <w:b/>
          <w:bCs/>
          <w:sz w:val="22"/>
          <w:szCs w:val="22"/>
        </w:rPr>
        <w:t>)</w:t>
      </w:r>
      <w:r w:rsidRPr="007B54A2">
        <w:t>:</w:t>
      </w:r>
      <w:r>
        <w:t xml:space="preserve"> </w:t>
      </w:r>
      <w:r w:rsidR="00E30465">
        <w:t>A szenzorok által számolt és ammónia szenzor általi ppm értékek közötti különbség</w:t>
      </w:r>
      <w:r w:rsidR="00F94E89">
        <w:t>ét ábrázolja</w:t>
      </w:r>
      <w:r w:rsidR="002379BC">
        <w:t xml:space="preserve"> </w:t>
      </w:r>
      <w:r w:rsidR="00B51C2C">
        <w:t>a mérési pontok során</w:t>
      </w:r>
      <w:r w:rsidR="002379BC">
        <w:t xml:space="preserve">. E függvény által generált </w:t>
      </w:r>
      <w:r w:rsidR="00EE5F30">
        <w:t>grafikon alapján eldönthetjük, hogy mennyire pontosan követik a szenzorok a valós koncentráció értékeit.</w:t>
      </w:r>
      <w:r w:rsidR="00EE5F30">
        <w:br w:type="page"/>
      </w:r>
    </w:p>
    <w:p w14:paraId="4EFAE34A" w14:textId="0CBC7F8A" w:rsidR="00914420" w:rsidRDefault="00914420" w:rsidP="00680626">
      <w:pPr>
        <w:pStyle w:val="Cmsor1"/>
      </w:pPr>
      <w:bookmarkStart w:id="42" w:name="_Toc152890583"/>
      <w:r>
        <w:lastRenderedPageBreak/>
        <w:t>Tesztelés</w:t>
      </w:r>
      <w:bookmarkEnd w:id="42"/>
    </w:p>
    <w:p w14:paraId="61F50ACC" w14:textId="56DB62BA" w:rsidR="002659DC" w:rsidRPr="004B6EB7" w:rsidRDefault="002659DC" w:rsidP="00680626">
      <w:pPr>
        <w:ind w:firstLine="709"/>
      </w:pPr>
      <w:r>
        <w:t>A rendszer megismerése után rátér</w:t>
      </w:r>
      <w:r w:rsidR="00E84F56">
        <w:t>ek</w:t>
      </w:r>
      <w:r>
        <w:t xml:space="preserve"> a tesztelési </w:t>
      </w:r>
      <w:r w:rsidR="005F3837">
        <w:t>metódusok, környezetek bemutatására, illetve a teszteredmények kiértékelésére.</w:t>
      </w:r>
      <w:r w:rsidR="002500F0">
        <w:t xml:space="preserve"> A tesztelésre két </w:t>
      </w:r>
      <w:r w:rsidR="002D141B">
        <w:t>opció jutott eszembe. Egyik, hogy tesztelhetem a rendszert valós körülmények között, egy baromfiólba helyezve</w:t>
      </w:r>
      <w:r w:rsidR="00697E48">
        <w:t xml:space="preserve"> és mivel van ammónia szenzorom, látható lesz, hogy milyen ammóniakoncentrációknál hogyan viselkednek a szenzorok.</w:t>
      </w:r>
      <w:r w:rsidR="00E53FA4">
        <w:t xml:space="preserve"> Ez a valós körülmény miatt jónak tűnhet, viszont</w:t>
      </w:r>
      <w:r w:rsidR="00B53252">
        <w:t xml:space="preserve"> sok</w:t>
      </w:r>
      <w:r w:rsidR="00A43422">
        <w:t xml:space="preserve"> időt igénybe vett volna, ami</w:t>
      </w:r>
      <w:r w:rsidR="00E53FA4">
        <w:t xml:space="preserve"> sajnos nem állt rendelkezés</w:t>
      </w:r>
      <w:r w:rsidR="00A43422">
        <w:t>re</w:t>
      </w:r>
      <w:r w:rsidR="005C5421">
        <w:t>, illetve jóval több hiba bezavarhatott volna (pl</w:t>
      </w:r>
      <w:r w:rsidR="00DD4D5F">
        <w:t>.</w:t>
      </w:r>
      <w:r w:rsidR="005C5421">
        <w:t xml:space="preserve"> más gázok, por, </w:t>
      </w:r>
      <w:r w:rsidR="00E835D4">
        <w:t>nem vízálló konstrukció</w:t>
      </w:r>
      <w:r w:rsidR="005C5421">
        <w:t>)</w:t>
      </w:r>
      <w:r w:rsidR="00E835D4">
        <w:t>, amikre nem volt még felkészítve a rendszer.</w:t>
      </w:r>
      <w:r w:rsidR="004552C8">
        <w:t xml:space="preserve"> Ezt a tesztelést választott</w:t>
      </w:r>
      <w:r w:rsidR="004B6EB7">
        <w:t>a</w:t>
      </w:r>
      <w:r w:rsidR="004552C8">
        <w:t xml:space="preserve"> például </w:t>
      </w:r>
      <w:r w:rsidR="008F6241">
        <w:t xml:space="preserve">a </w:t>
      </w:r>
      <w:r w:rsidR="003D6297">
        <w:t>2.</w:t>
      </w:r>
      <w:r w:rsidR="008F4E9C">
        <w:t xml:space="preserve">4-es </w:t>
      </w:r>
      <w:r w:rsidR="004B6EB7">
        <w:t>Előzetes kutatások</w:t>
      </w:r>
      <w:r w:rsidR="003D6297">
        <w:t xml:space="preserve"> fejezetben</w:t>
      </w:r>
      <w:r w:rsidR="004552C8">
        <w:t xml:space="preserve"> </w:t>
      </w:r>
      <w:r w:rsidR="003D6297">
        <w:t>említett</w:t>
      </w:r>
      <w:r w:rsidR="004B6EB7">
        <w:t xml:space="preserve"> </w:t>
      </w:r>
      <w:proofErr w:type="spellStart"/>
      <w:r w:rsidR="004B6EB7" w:rsidRPr="001B0268">
        <w:rPr>
          <w:i/>
          <w:iCs/>
        </w:rPr>
        <w:t>Spirocco</w:t>
      </w:r>
      <w:proofErr w:type="spellEnd"/>
      <w:r w:rsidR="004B6EB7" w:rsidRPr="001B0268">
        <w:rPr>
          <w:i/>
          <w:iCs/>
        </w:rPr>
        <w:t xml:space="preserve"> KFT</w:t>
      </w:r>
      <w:r w:rsidR="004B6EB7" w:rsidRPr="001B0268">
        <w:t>.</w:t>
      </w:r>
    </w:p>
    <w:p w14:paraId="7F039A9D" w14:textId="3E9983C0" w:rsidR="00E835D4" w:rsidRDefault="00E835D4" w:rsidP="00680626">
      <w:pPr>
        <w:ind w:firstLine="709"/>
      </w:pPr>
      <w:r>
        <w:t>A másik</w:t>
      </w:r>
      <w:r w:rsidR="0044741C">
        <w:t>, végül kiválasztott</w:t>
      </w:r>
      <w:r w:rsidR="004552C8">
        <w:t xml:space="preserve"> </w:t>
      </w:r>
      <w:r>
        <w:t>tesztelési módszer az, hogy</w:t>
      </w:r>
      <w:r w:rsidR="004552C8">
        <w:t xml:space="preserve"> kifejezetten ammóniára teszteljük</w:t>
      </w:r>
      <w:r w:rsidR="004B6EB7">
        <w:t xml:space="preserve"> a rendszert, aminek előnye, hogy </w:t>
      </w:r>
      <w:r w:rsidR="00640415">
        <w:t>a szenzorok csak ammónia gáz</w:t>
      </w:r>
      <w:r w:rsidR="005D36A2">
        <w:t>zal kerülnek egy légtérbe, így más gáz nem zavar be, jóval szélesebb koncentráció tartományban vizsgálhatóak a szenzorok</w:t>
      </w:r>
      <w:r w:rsidR="00DC441E">
        <w:t>, amivel pontosabb karakterisztikát tudunk felírni, illetve 10-20 perc alatt is elvégezhető egy mérés.</w:t>
      </w:r>
      <w:r w:rsidR="00D76DC2">
        <w:t xml:space="preserve"> Hátránya, hogy nekem kell előállítani az ammóni</w:t>
      </w:r>
      <w:r w:rsidR="008F6241">
        <w:t>a gázt</w:t>
      </w:r>
      <w:r w:rsidR="00D76DC2">
        <w:t>,</w:t>
      </w:r>
      <w:r w:rsidR="00C53EC0">
        <w:t xml:space="preserve"> ami nagy mennyiségben mérgező, illetve igen kellemetlen, szúrós szagú gáz</w:t>
      </w:r>
      <w:r w:rsidR="00424B83">
        <w:t>.</w:t>
      </w:r>
    </w:p>
    <w:p w14:paraId="7DA4887D" w14:textId="050848FB" w:rsidR="00272C37" w:rsidRDefault="00272C37" w:rsidP="00680626">
      <w:pPr>
        <w:pStyle w:val="Cmsor2"/>
      </w:pPr>
      <w:bookmarkStart w:id="43" w:name="_Toc152890584"/>
      <w:r>
        <w:t>Laboratóriumi környezetben</w:t>
      </w:r>
      <w:bookmarkEnd w:id="43"/>
    </w:p>
    <w:p w14:paraId="05EC7C3A" w14:textId="38ED17AD" w:rsidR="00272C37" w:rsidRDefault="00794DAF" w:rsidP="00680626">
      <w:pPr>
        <w:ind w:firstLine="709"/>
      </w:pPr>
      <w:r>
        <w:t>A volt középiskolám lehetőséget biztosított arra, hogy a kémiateremben lévő</w:t>
      </w:r>
      <w:r w:rsidR="00B83905">
        <w:t xml:space="preserve">, </w:t>
      </w:r>
      <w:r w:rsidR="00293A5A">
        <w:t>29</w:t>
      </w:r>
      <w:r w:rsidR="002D7803">
        <w:t xml:space="preserve">. ábrán látható </w:t>
      </w:r>
      <w:r w:rsidR="00AD5D34">
        <w:t>tesztfülkében mérhessek, így ezt kihasználva itt nagy koncentrációban igyekeztem mérni az ammóniát. A mérés</w:t>
      </w:r>
      <w:r w:rsidR="006A5A1C">
        <w:t xml:space="preserve"> </w:t>
      </w:r>
      <w:r w:rsidR="00074223">
        <w:t>úgy</w:t>
      </w:r>
      <w:r w:rsidR="008F6241">
        <w:t xml:space="preserve"> </w:t>
      </w:r>
      <w:r w:rsidR="006A5A1C">
        <w:t>zajlott, hogy</w:t>
      </w:r>
      <w:r w:rsidR="008B2228">
        <w:t xml:space="preserve"> egy </w:t>
      </w:r>
      <w:r w:rsidR="00CA0CA6" w:rsidRPr="00CA0CA6">
        <w:t>Bunsen-égő</w:t>
      </w:r>
      <w:r w:rsidR="00CA0CA6">
        <w:t xml:space="preserve">vel melegítettem </w:t>
      </w:r>
      <w:r w:rsidR="006A5A1C">
        <w:t>egy</w:t>
      </w:r>
      <w:r w:rsidR="001E1D55">
        <w:t xml:space="preserve"> kémcsőben lévő </w:t>
      </w:r>
      <w:r w:rsidR="00C64AAC">
        <w:t>szalmiákszeszt (ammóniás víz), ami itt 30%-os oldatot jelentett</w:t>
      </w:r>
      <w:r w:rsidR="00524A6D">
        <w:t>, a szenzorrendszert pedig a kémcső szája mellé helyeztem.</w:t>
      </w:r>
      <w:r w:rsidR="00074223">
        <w:t xml:space="preserve"> A szenzorrendszert</w:t>
      </w:r>
      <w:r w:rsidR="006A5A1C">
        <w:t xml:space="preserve"> </w:t>
      </w:r>
      <w:r w:rsidR="00D3198E">
        <w:t>a mérések során több pozícióba is elhelyeztem</w:t>
      </w:r>
      <w:r w:rsidR="009832B9">
        <w:t xml:space="preserve"> (30. ábra)</w:t>
      </w:r>
      <w:r w:rsidR="00D3198E">
        <w:t xml:space="preserve">, mivel kíváncsi voltam, hogy viselkednek a szenzorok nagyon nagy koncentrációban, illetve kisebben. Mivel </w:t>
      </w:r>
      <w:r w:rsidR="007F78D5">
        <w:t>az ammónia gáz könnyebb a levegőnél, felfelé száll, így figyelnem kellett, hogy ha magas koncentrációt szeretnék elérni, magasabbra helyezzem a szenzorokat.</w:t>
      </w:r>
    </w:p>
    <w:p w14:paraId="33EE784C" w14:textId="77777777" w:rsidR="00293A5A" w:rsidRDefault="00293A5A" w:rsidP="000062C6">
      <w:pPr>
        <w:keepNext/>
        <w:ind w:firstLine="0"/>
        <w:jc w:val="center"/>
      </w:pPr>
      <w:r>
        <w:rPr>
          <w:noProof/>
          <w:sz w:val="48"/>
          <w:szCs w:val="48"/>
        </w:rPr>
        <w:lastRenderedPageBreak/>
        <w:drawing>
          <wp:inline distT="0" distB="0" distL="0" distR="0" wp14:anchorId="1340FF0D" wp14:editId="7D21C1B0">
            <wp:extent cx="4321549" cy="2861953"/>
            <wp:effectExtent l="0" t="0" r="3175" b="0"/>
            <wp:docPr id="1479901978" name="Kép 147990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666" cy="291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DA06F" w14:textId="1BAC4CF9" w:rsidR="001B4F6B" w:rsidRDefault="00293A5A" w:rsidP="00E22515">
      <w:pPr>
        <w:pStyle w:val="Kpalrs"/>
        <w:rPr>
          <w:sz w:val="48"/>
          <w:szCs w:val="48"/>
        </w:rPr>
      </w:pPr>
      <w:r w:rsidRPr="00293A5A">
        <w:rPr>
          <w:sz w:val="22"/>
          <w:szCs w:val="22"/>
        </w:rPr>
        <w:fldChar w:fldCharType="begin"/>
      </w:r>
      <w:r w:rsidRPr="00293A5A">
        <w:rPr>
          <w:sz w:val="22"/>
          <w:szCs w:val="22"/>
        </w:rPr>
        <w:instrText xml:space="preserve"> SEQ ábra \* ARABIC </w:instrText>
      </w:r>
      <w:r w:rsidRPr="00293A5A">
        <w:rPr>
          <w:sz w:val="22"/>
          <w:szCs w:val="22"/>
        </w:rPr>
        <w:fldChar w:fldCharType="separate"/>
      </w:r>
      <w:r w:rsidR="00476463">
        <w:rPr>
          <w:sz w:val="22"/>
          <w:szCs w:val="22"/>
        </w:rPr>
        <w:t>29</w:t>
      </w:r>
      <w:r w:rsidRPr="00293A5A">
        <w:rPr>
          <w:sz w:val="22"/>
          <w:szCs w:val="22"/>
        </w:rPr>
        <w:fldChar w:fldCharType="end"/>
      </w:r>
      <w:r>
        <w:t>. ábra - Tesztelési fülke a kémiateremben</w:t>
      </w:r>
    </w:p>
    <w:p w14:paraId="5DB628F4" w14:textId="7AB220DC" w:rsidR="000315C1" w:rsidRDefault="001B4F6B" w:rsidP="00ED6F2F">
      <w:pPr>
        <w:ind w:firstLine="709"/>
        <w:rPr>
          <w:noProof/>
        </w:rPr>
      </w:pPr>
      <w:r>
        <w:t>A méréseket nagyjából 10-15 percesekre terveztem, az elején tiszta levegőn indítva, majd beindítva az égőt. Ekkor ammónia szabadult fel, nőtt a koncentráció, majd egy idő után leoltottam az égőt és bekapcsoltam az elszívót.</w:t>
      </w:r>
      <w:r w:rsidR="00774FCC">
        <w:t xml:space="preserve"> Mivel elég nagy térben volt a mérés, így viszonylag több idő kellett ahhoz, hogy a szenzorok megfelelő változásokat mutassanak</w:t>
      </w:r>
      <w:r w:rsidR="00434D37">
        <w:t xml:space="preserve">, így ennek lerövidítése érdekében közelebb helyeztem a szenzorrendszert a kémcső szájához. Ez sajnos azzal is járt, hogy egy óvatlan pillanatban </w:t>
      </w:r>
      <w:r w:rsidR="007648B5">
        <w:t>a melegítés hatására kifröccsenő szalmiákszesz eltalál</w:t>
      </w:r>
      <w:r w:rsidR="00BA7E7C">
        <w:t>t pár szenzort,</w:t>
      </w:r>
      <w:r w:rsidR="00246E9A">
        <w:t xml:space="preserve"> ami elrontotta az egyik mérést</w:t>
      </w:r>
      <w:r w:rsidR="001B3437">
        <w:t>, így ez</w:t>
      </w:r>
      <w:r w:rsidR="007B143E">
        <w:t>t a mérést nem használtam fel</w:t>
      </w:r>
      <w:r w:rsidR="00246E9A">
        <w:t>.</w:t>
      </w:r>
      <w:r w:rsidR="00734DBB">
        <w:t xml:space="preserve"> A mérések során feltűnt, hogy sajnos elég </w:t>
      </w:r>
      <w:r w:rsidR="008954F4">
        <w:t>zajosak a mérési eredmények, amit elsősorban az ESP pontatlan, nem teljesen lineáris ADC-</w:t>
      </w:r>
      <w:proofErr w:type="spellStart"/>
      <w:r w:rsidR="008954F4">
        <w:t>jének</w:t>
      </w:r>
      <w:proofErr w:type="spellEnd"/>
      <w:r w:rsidR="008954F4">
        <w:t xml:space="preserve"> tudok be, illetve a </w:t>
      </w:r>
      <w:r w:rsidR="00E97B1A">
        <w:t>használt multiplexer is okozhatott ehhez köthető mérési hi</w:t>
      </w:r>
      <w:r w:rsidR="006D75DA">
        <w:t>bá</w:t>
      </w:r>
      <w:r w:rsidR="00E97B1A">
        <w:t>kat.</w:t>
      </w:r>
      <w:r w:rsidR="0094710F">
        <w:t xml:space="preserve"> Mérés során folyamatosan figyeltem a </w:t>
      </w:r>
      <w:r w:rsidR="006345F3">
        <w:t>szenzorok kimenetét a Node-Red-es kliens segítségével, ami MQTT-n kapta az adatokat</w:t>
      </w:r>
      <w:r w:rsidR="00211444">
        <w:t>, így</w:t>
      </w:r>
      <w:r w:rsidR="00D872D4">
        <w:t>,</w:t>
      </w:r>
      <w:r w:rsidR="00211444">
        <w:t xml:space="preserve"> ha bármi közbejött</w:t>
      </w:r>
      <w:r w:rsidR="008F6241">
        <w:t>,</w:t>
      </w:r>
      <w:r w:rsidR="00211444">
        <w:t xml:space="preserve"> azonnal le tudtam állítani a mérést. </w:t>
      </w:r>
      <w:r w:rsidR="00147272">
        <w:t xml:space="preserve">A mérésekhez a </w:t>
      </w:r>
      <w:r w:rsidR="00FE3796">
        <w:t>30.</w:t>
      </w:r>
      <w:r w:rsidR="00147272">
        <w:t xml:space="preserve"> ábrán látható elrendezéseket használtam:</w:t>
      </w:r>
    </w:p>
    <w:p w14:paraId="5E7D59A5" w14:textId="688C7027" w:rsidR="002333CA" w:rsidRDefault="000315C1" w:rsidP="008F6241">
      <w:pPr>
        <w:keepNext/>
        <w:ind w:firstLine="0"/>
      </w:pPr>
      <w:r>
        <w:rPr>
          <w:noProof/>
        </w:rPr>
        <w:drawing>
          <wp:inline distT="0" distB="0" distL="0" distR="0" wp14:anchorId="2A3CA99C" wp14:editId="44646821">
            <wp:extent cx="1875612" cy="1212850"/>
            <wp:effectExtent l="0" t="0" r="0" b="6350"/>
            <wp:docPr id="687424481" name="Kép 68742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" t="1039" r="5677" b="1039"/>
                    <a:stretch/>
                  </pic:blipFill>
                  <pic:spPr bwMode="auto">
                    <a:xfrm>
                      <a:off x="0" y="0"/>
                      <a:ext cx="2037502" cy="131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5BA475A3" wp14:editId="1DE66744">
            <wp:extent cx="1869743" cy="1213121"/>
            <wp:effectExtent l="0" t="0" r="0" b="6350"/>
            <wp:docPr id="898106992" name="Kép 898106992" descr="A képen fal, fedett pályás, Elektromos vezetékek, káb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06992" name="Kép 6" descr="A képen fal, fedett pályás, Elektromos vezetékek, kábel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7"/>
                    <a:stretch/>
                  </pic:blipFill>
                  <pic:spPr bwMode="auto">
                    <a:xfrm>
                      <a:off x="0" y="0"/>
                      <a:ext cx="1974902" cy="12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33CA">
        <w:rPr>
          <w:noProof/>
        </w:rPr>
        <w:drawing>
          <wp:inline distT="0" distB="0" distL="0" distR="0" wp14:anchorId="6EB76527" wp14:editId="16E7FA98">
            <wp:extent cx="1918695" cy="1218040"/>
            <wp:effectExtent l="0" t="0" r="5715" b="1270"/>
            <wp:docPr id="727076290" name="Kép 727076290" descr="A képen kábel, Elektromos vezetékek, Elektrontechnika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76290" name="Kép 7" descr="A képen kábel, Elektromos vezetékek, Elektrontechnika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r="608" b="-1375"/>
                    <a:stretch/>
                  </pic:blipFill>
                  <pic:spPr bwMode="auto">
                    <a:xfrm>
                      <a:off x="0" y="0"/>
                      <a:ext cx="2032991" cy="129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1D725" w14:textId="3AC06934" w:rsidR="00271FE5" w:rsidRDefault="002333CA" w:rsidP="000062C6">
      <w:pPr>
        <w:pStyle w:val="Kpalrs"/>
        <w:spacing w:before="0" w:after="0" w:line="24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30</w:t>
      </w:r>
      <w:r>
        <w:fldChar w:fldCharType="end"/>
      </w:r>
      <w:r>
        <w:t xml:space="preserve">. ábra - Szenzorrendszer különböző helyeken </w:t>
      </w:r>
    </w:p>
    <w:p w14:paraId="09E4E9D5" w14:textId="3D83B484" w:rsidR="001B0268" w:rsidRDefault="002333CA" w:rsidP="000062C6">
      <w:pPr>
        <w:pStyle w:val="Kpalrs"/>
        <w:spacing w:before="0" w:after="0" w:line="240" w:lineRule="auto"/>
      </w:pPr>
      <w:r>
        <w:t xml:space="preserve">(balról: </w:t>
      </w:r>
      <w:r w:rsidR="008705BC">
        <w:t xml:space="preserve">dobozon, dobozon+tálcákkal körülvéve, </w:t>
      </w:r>
      <w:r w:rsidR="00271FE5">
        <w:t>asztalon</w:t>
      </w:r>
      <w:r>
        <w:t>)</w:t>
      </w:r>
    </w:p>
    <w:p w14:paraId="7D0B81E9" w14:textId="7326145C" w:rsidR="002333CA" w:rsidRPr="001B0268" w:rsidRDefault="001B0268" w:rsidP="00680626">
      <w:pPr>
        <w:spacing w:after="0" w:line="240" w:lineRule="auto"/>
        <w:ind w:firstLine="709"/>
        <w:jc w:val="left"/>
        <w:rPr>
          <w:b/>
          <w:bCs/>
          <w:noProof/>
          <w:sz w:val="20"/>
          <w:szCs w:val="20"/>
        </w:rPr>
      </w:pPr>
      <w:r>
        <w:br w:type="page"/>
      </w:r>
    </w:p>
    <w:p w14:paraId="11BD7AF7" w14:textId="4234D337" w:rsidR="001B4F6B" w:rsidRDefault="009832B9" w:rsidP="00680626">
      <w:pPr>
        <w:ind w:firstLine="709"/>
      </w:pPr>
      <w:r>
        <w:lastRenderedPageBreak/>
        <w:t xml:space="preserve">Ebből a mérésből származó eredmények sajnos nem lettek tökéletesek, mivel a nagy koncentrációk miatt nagy kiugrások is keletkeztek, illetve még nem kezeltem olyan magabiztosan a rendszert, így az itt mért összesen </w:t>
      </w:r>
      <w:r w:rsidR="00194816">
        <w:t>6</w:t>
      </w:r>
      <w:r>
        <w:t xml:space="preserve"> </w:t>
      </w:r>
      <w:r w:rsidR="00D27455">
        <w:t>mérés</w:t>
      </w:r>
      <w:r>
        <w:t xml:space="preserve"> is több időt vett igénybe és sajnos nem fért bele több. </w:t>
      </w:r>
    </w:p>
    <w:p w14:paraId="536BC0BE" w14:textId="7EE94326" w:rsidR="00E043D1" w:rsidRDefault="009832B9" w:rsidP="00680626">
      <w:pPr>
        <w:ind w:firstLine="709"/>
      </w:pPr>
      <w:r>
        <w:t>Eze</w:t>
      </w:r>
      <w:r w:rsidR="005C234C">
        <w:t>n mérések korrelációs együtthatói a</w:t>
      </w:r>
      <w:r w:rsidR="00730BCC">
        <w:t xml:space="preserve"> 31. ábrán látható</w:t>
      </w:r>
      <w:r w:rsidR="005C234C">
        <w:t>k</w:t>
      </w:r>
      <w:r w:rsidR="00730BCC">
        <w:t xml:space="preserve">. Ezen láthatjuk, hogy sajnos elég </w:t>
      </w:r>
      <w:r w:rsidR="00174287">
        <w:t xml:space="preserve">random módon aktiválódtak a szenzorok és nem lehet igazán megállapítani, hogy melyik mennyire </w:t>
      </w:r>
      <w:r w:rsidR="00E043D1">
        <w:t>követi az ammóniaszenzor jelét. Ezek miatt újabb mérésekre volt szükség.</w:t>
      </w:r>
    </w:p>
    <w:p w14:paraId="4B3917AA" w14:textId="77777777" w:rsidR="00FD55B2" w:rsidRDefault="00FD55B2" w:rsidP="008F6241">
      <w:pPr>
        <w:keepNext/>
        <w:ind w:firstLine="0"/>
        <w:jc w:val="center"/>
      </w:pPr>
      <w:r w:rsidRPr="00FD55B2">
        <w:rPr>
          <w:noProof/>
        </w:rPr>
        <w:drawing>
          <wp:inline distT="0" distB="0" distL="0" distR="0" wp14:anchorId="79A7C2BD" wp14:editId="75A7E0B5">
            <wp:extent cx="5867337" cy="3317373"/>
            <wp:effectExtent l="0" t="0" r="635" b="0"/>
            <wp:docPr id="2042998146" name="Kép 2042998146" descr="A képen diagram, sor, Diagram, lejt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98146" name="Kép 1" descr="A képen diagram, sor, Diagram, lejtő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22567" cy="33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82CE" w14:textId="7486D18C" w:rsidR="00194816" w:rsidRDefault="00FD55B2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31</w:t>
      </w:r>
      <w:r>
        <w:fldChar w:fldCharType="end"/>
      </w:r>
      <w:r>
        <w:t>. ábra - Korrelációs együtthatók alakulása</w:t>
      </w:r>
      <w:r w:rsidR="00545D70">
        <w:t xml:space="preserve"> laboratóriumi mérés után</w:t>
      </w:r>
    </w:p>
    <w:p w14:paraId="3158D46B" w14:textId="77777777" w:rsidR="0042485A" w:rsidRPr="0042485A" w:rsidRDefault="0042485A" w:rsidP="00680626">
      <w:pPr>
        <w:ind w:firstLine="709"/>
      </w:pPr>
    </w:p>
    <w:p w14:paraId="0E603F19" w14:textId="4522ED46" w:rsidR="00574742" w:rsidRPr="00574742" w:rsidRDefault="00574742" w:rsidP="00680626">
      <w:pPr>
        <w:ind w:firstLine="709"/>
      </w:pPr>
      <w:r>
        <w:t>A 32. ábrán láthatjuk továbbá a 6 mérés idő</w:t>
      </w:r>
      <w:r w:rsidR="007D1E3D">
        <w:t xml:space="preserve"> </w:t>
      </w:r>
      <w:r>
        <w:t xml:space="preserve">- szenzor kimeneti feszültség grafikonjait. Látható, hogy a mérések során elég zajosak a jelek, viszont </w:t>
      </w:r>
      <w:r w:rsidR="00951F82">
        <w:t xml:space="preserve">a sötétkék színű </w:t>
      </w:r>
      <w:r w:rsidR="003A37CF">
        <w:t>MQ137 ammónia szenzor jelét egészen látványosan követi pár szenzor a kevésbé meggyőző korrelációs együtthatók alakulása ellenére is.</w:t>
      </w:r>
    </w:p>
    <w:p w14:paraId="1D6774C7" w14:textId="77777777" w:rsidR="003A37CF" w:rsidRDefault="00655281" w:rsidP="007D1E3D">
      <w:pPr>
        <w:keepNext/>
        <w:ind w:firstLine="0"/>
        <w:jc w:val="right"/>
      </w:pPr>
      <w:r w:rsidRPr="00655281">
        <w:rPr>
          <w:noProof/>
        </w:rPr>
        <w:lastRenderedPageBreak/>
        <w:drawing>
          <wp:inline distT="0" distB="0" distL="0" distR="0" wp14:anchorId="24413C74" wp14:editId="01B24737">
            <wp:extent cx="5829558" cy="2923954"/>
            <wp:effectExtent l="0" t="0" r="0" b="0"/>
            <wp:docPr id="397362852" name="Kép 397362852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62852" name="Kép 1" descr="A képen szöveg, diagram, sor, Diagram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55350" cy="298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10BC" w14:textId="70222984" w:rsidR="003A37CF" w:rsidRDefault="003A37CF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32</w:t>
      </w:r>
      <w:r>
        <w:fldChar w:fldCharType="end"/>
      </w:r>
      <w:r>
        <w:t>. ábra - Laboratóriumi mérés eredményei</w:t>
      </w:r>
    </w:p>
    <w:p w14:paraId="0B91ED5B" w14:textId="5380FF35" w:rsidR="004016E1" w:rsidRDefault="004016E1" w:rsidP="00680626">
      <w:pPr>
        <w:pStyle w:val="Cmsor2"/>
      </w:pPr>
      <w:bookmarkStart w:id="44" w:name="_Toc152890585"/>
      <w:r>
        <w:t>Otthoni környezetben</w:t>
      </w:r>
      <w:bookmarkEnd w:id="44"/>
    </w:p>
    <w:p w14:paraId="41CBF95C" w14:textId="3DA6936E" w:rsidR="003A37CF" w:rsidRDefault="003A37CF" w:rsidP="00680626">
      <w:pPr>
        <w:tabs>
          <w:tab w:val="left" w:pos="709"/>
        </w:tabs>
        <w:ind w:firstLine="709"/>
      </w:pPr>
      <w:r>
        <w:t>Mivel a laboros mérésből jövő adathalmazok</w:t>
      </w:r>
      <w:r w:rsidR="004016E1">
        <w:t xml:space="preserve"> nem voltak elegendőe</w:t>
      </w:r>
      <w:r w:rsidR="00F94F21">
        <w:t>n</w:t>
      </w:r>
      <w:r w:rsidR="004016E1">
        <w:t xml:space="preserve"> a pontos</w:t>
      </w:r>
      <w:r w:rsidR="000D02D8">
        <w:t xml:space="preserve">ak, a </w:t>
      </w:r>
      <w:r w:rsidR="00F94F21">
        <w:t xml:space="preserve">méréseket meg kellett ismételnem. Ehhez </w:t>
      </w:r>
      <w:r w:rsidR="004C3E91">
        <w:t xml:space="preserve">saját, otthoni tesztkörnyezetet állítottam össze, amivel biztonságosan tudtam hasonló méréseket végezni. </w:t>
      </w:r>
    </w:p>
    <w:p w14:paraId="5D8CD531" w14:textId="5C8D8EA7" w:rsidR="004C3E91" w:rsidRDefault="004C3E91" w:rsidP="00680626">
      <w:pPr>
        <w:tabs>
          <w:tab w:val="left" w:pos="709"/>
        </w:tabs>
        <w:ind w:firstLine="709"/>
      </w:pPr>
      <w:r>
        <w:t>A</w:t>
      </w:r>
      <w:r w:rsidR="007C54DE">
        <w:t xml:space="preserve"> tesztelési összeállítás a 33. ábrán látható:</w:t>
      </w:r>
    </w:p>
    <w:p w14:paraId="65A7AF70" w14:textId="77777777" w:rsidR="006C3190" w:rsidRDefault="006C3190" w:rsidP="00680626">
      <w:pPr>
        <w:keepNext/>
        <w:tabs>
          <w:tab w:val="left" w:pos="709"/>
        </w:tabs>
        <w:ind w:firstLine="709"/>
        <w:jc w:val="center"/>
      </w:pPr>
      <w:r>
        <w:rPr>
          <w:noProof/>
        </w:rPr>
        <w:drawing>
          <wp:inline distT="0" distB="0" distL="0" distR="0" wp14:anchorId="383096CB" wp14:editId="3FF27EE8">
            <wp:extent cx="3250122" cy="2434856"/>
            <wp:effectExtent l="0" t="0" r="7620" b="3810"/>
            <wp:docPr id="1393137863" name="Kép 1393137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091" cy="244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1828F" w14:textId="24AD3DED" w:rsidR="007D1E3D" w:rsidRDefault="006C3190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33</w:t>
      </w:r>
      <w:r>
        <w:fldChar w:fldCharType="end"/>
      </w:r>
      <w:r>
        <w:t>. ábra - Otthoni tesztelési összeállítás</w:t>
      </w:r>
    </w:p>
    <w:p w14:paraId="252D7927" w14:textId="77777777" w:rsidR="007D1E3D" w:rsidRDefault="007D1E3D">
      <w:pPr>
        <w:spacing w:after="0" w:line="240" w:lineRule="auto"/>
        <w:ind w:firstLine="0"/>
        <w:jc w:val="left"/>
        <w:rPr>
          <w:b/>
          <w:bCs/>
          <w:noProof/>
          <w:sz w:val="20"/>
          <w:szCs w:val="20"/>
        </w:rPr>
      </w:pPr>
      <w:r>
        <w:br w:type="page"/>
      </w:r>
    </w:p>
    <w:p w14:paraId="78F3310A" w14:textId="77777777" w:rsidR="007C54DE" w:rsidRDefault="007C54DE" w:rsidP="00E22515">
      <w:pPr>
        <w:pStyle w:val="Kpalrs"/>
      </w:pPr>
    </w:p>
    <w:p w14:paraId="707124C2" w14:textId="3A72B8FB" w:rsidR="004C3E91" w:rsidRDefault="006C3190" w:rsidP="00680626">
      <w:pPr>
        <w:tabs>
          <w:tab w:val="left" w:pos="709"/>
        </w:tabs>
        <w:ind w:firstLine="709"/>
      </w:pPr>
      <w:r>
        <w:t xml:space="preserve">Az összeállításban </w:t>
      </w:r>
      <w:r w:rsidR="006D39DE">
        <w:t xml:space="preserve">egy nagyobb doboz tetejére ragasztottam a szenzorokat, illetve egy tubusba helyeztem alájuk </w:t>
      </w:r>
      <w:r w:rsidR="005B75C3">
        <w:t xml:space="preserve">egy kis </w:t>
      </w:r>
      <w:r w:rsidR="006D39DE">
        <w:t>szalmiákszes</w:t>
      </w:r>
      <w:r w:rsidR="005B75C3">
        <w:t>zt. A mérések során nem melegítettem az ammóniás v</w:t>
      </w:r>
      <w:r w:rsidR="009F4448">
        <w:t>izet</w:t>
      </w:r>
      <w:r w:rsidR="005B75C3">
        <w:t xml:space="preserve">, csak párolgott, viszont a nagyon kis </w:t>
      </w:r>
      <w:r w:rsidR="001025EB">
        <w:t>térfogat miatt így is látványos eredményeim keletkeztek, amikkel már biztosabb konklúziót tudok levonni.</w:t>
      </w:r>
      <w:r w:rsidR="0016036E">
        <w:t xml:space="preserve"> Mivel lezártam a dobozt, így az ammónia koncentráció szépen tudott növeke</w:t>
      </w:r>
      <w:r w:rsidR="003A6CB6">
        <w:t>d</w:t>
      </w:r>
      <w:r w:rsidR="0016036E">
        <w:t xml:space="preserve">ni, </w:t>
      </w:r>
      <w:r w:rsidR="000F28AA">
        <w:t>viszont</w:t>
      </w:r>
      <w:r w:rsidR="0016036E">
        <w:t xml:space="preserve"> fontos volt, hogy jól szellőző helyen teszteljem, mivel </w:t>
      </w:r>
      <w:r w:rsidR="000F28AA">
        <w:t xml:space="preserve">kis mértékben így is </w:t>
      </w:r>
      <w:r w:rsidR="00B0651A">
        <w:t>szivárgott kifelé</w:t>
      </w:r>
      <w:r w:rsidR="000F28AA">
        <w:t xml:space="preserve"> a </w:t>
      </w:r>
      <w:r w:rsidR="00B0651A">
        <w:t>gáz</w:t>
      </w:r>
      <w:r w:rsidR="000F28AA">
        <w:t>.</w:t>
      </w:r>
    </w:p>
    <w:p w14:paraId="723B147F" w14:textId="5E2F3CBD" w:rsidR="001025EB" w:rsidRDefault="001025EB" w:rsidP="00680626">
      <w:pPr>
        <w:tabs>
          <w:tab w:val="left" w:pos="709"/>
        </w:tabs>
        <w:ind w:firstLine="709"/>
      </w:pPr>
      <w:r>
        <w:t>Ennek a környezetnek a hátránya, hogy mivel a szenzorok</w:t>
      </w:r>
      <w:r w:rsidR="0081074B">
        <w:t>nak</w:t>
      </w:r>
      <w:r>
        <w:t xml:space="preserve"> nagy</w:t>
      </w:r>
      <w:r w:rsidR="0081074B">
        <w:t xml:space="preserve"> a</w:t>
      </w:r>
      <w:r>
        <w:t xml:space="preserve"> </w:t>
      </w:r>
      <w:r w:rsidR="00742E34">
        <w:t>hőtermelése</w:t>
      </w:r>
      <w:r>
        <w:t xml:space="preserve"> a kis </w:t>
      </w:r>
      <w:r w:rsidR="00721E7B">
        <w:t>térfogatot nagyon gyorsan felfűti</w:t>
      </w:r>
      <w:r w:rsidR="00AA6893">
        <w:t xml:space="preserve"> és </w:t>
      </w:r>
      <w:r w:rsidR="00721E7B">
        <w:t>a páratartalom emiatt igen gyorsan megnő</w:t>
      </w:r>
      <w:r w:rsidR="0010578A">
        <w:t>. Ezt egy nagyobb dobozzal tudtam volna orvosolni, de sajnos ez állt csak rendelkezésre.</w:t>
      </w:r>
      <w:r w:rsidR="000F28AA">
        <w:t xml:space="preserve"> </w:t>
      </w:r>
      <w:r w:rsidR="0093793B">
        <w:t xml:space="preserve">A magas páratartalom és hőmérséklet azonban </w:t>
      </w:r>
      <w:r w:rsidR="00BD7F2C">
        <w:t>nagyon befolyásolták a szenzorokat, így csak rövidebb méréseket tudtam végezni, illetve</w:t>
      </w:r>
      <w:r w:rsidR="00F34D70">
        <w:t xml:space="preserve"> figyelembe kell</w:t>
      </w:r>
      <w:r w:rsidR="00430930">
        <w:t>ett</w:t>
      </w:r>
      <w:r w:rsidR="00F34D70">
        <w:t xml:space="preserve"> venni az eredmények értékelésénél a szenzorok hőmérséklet és páratartalomtól való függését. Ezt</w:t>
      </w:r>
      <w:r w:rsidR="00012C24">
        <w:t xml:space="preserve"> a függést</w:t>
      </w:r>
      <w:r w:rsidR="00F34D70">
        <w:t xml:space="preserve"> sajnos nem tudtam </w:t>
      </w:r>
      <w:r w:rsidR="00A70D93">
        <w:t>implementálni, mivel az ehhez tartozó karakterisztikákhoz különböző konstans ppm értékeknél kelle</w:t>
      </w:r>
      <w:r w:rsidR="00012C24">
        <w:t>tt</w:t>
      </w:r>
      <w:r w:rsidR="00B02BB0">
        <w:t xml:space="preserve"> volna</w:t>
      </w:r>
      <w:r w:rsidR="00A70D93">
        <w:t xml:space="preserve"> </w:t>
      </w:r>
      <w:r w:rsidR="006C65E4">
        <w:t xml:space="preserve">folyamatosan változtatni a hőmérsékletet és páratartalmat, viszont ilyen konstrukciót nem tudtam összeállítani, illetve </w:t>
      </w:r>
      <w:r w:rsidR="0034325C">
        <w:t>közelítő eredményekhez az ezektől való eltekintés</w:t>
      </w:r>
      <w:r w:rsidR="002532A0">
        <w:t xml:space="preserve"> is megfelelőnek</w:t>
      </w:r>
      <w:r w:rsidR="0034325C">
        <w:t xml:space="preserve"> bizonyult.</w:t>
      </w:r>
    </w:p>
    <w:p w14:paraId="0310744A" w14:textId="12072B0A" w:rsidR="0034325C" w:rsidRDefault="0034325C" w:rsidP="00680626">
      <w:pPr>
        <w:tabs>
          <w:tab w:val="left" w:pos="709"/>
        </w:tabs>
        <w:ind w:firstLine="709"/>
      </w:pPr>
      <w:r>
        <w:t>A</w:t>
      </w:r>
      <w:r w:rsidR="000B4679">
        <w:t xml:space="preserve"> szenzorok korrelációinak alakulása</w:t>
      </w:r>
      <w:r w:rsidR="003A6CB6">
        <w:t xml:space="preserve"> ezen mérés</w:t>
      </w:r>
      <w:r w:rsidR="00C045C2">
        <w:t>ek</w:t>
      </w:r>
      <w:r w:rsidR="003A6CB6">
        <w:t xml:space="preserve"> és a mérési fájlok szelektálása</w:t>
      </w:r>
      <w:r w:rsidR="004B3FB8">
        <w:t xml:space="preserve"> után (a nagyon eltérő, zajos eredmények kiszűrése végett) a 34. ábrán látható:</w:t>
      </w:r>
    </w:p>
    <w:p w14:paraId="5557EBBC" w14:textId="77777777" w:rsidR="00ED5CA4" w:rsidRDefault="00ED5CA4" w:rsidP="007D1E3D">
      <w:pPr>
        <w:keepNext/>
        <w:tabs>
          <w:tab w:val="left" w:pos="709"/>
        </w:tabs>
        <w:ind w:firstLine="0"/>
      </w:pPr>
      <w:r w:rsidRPr="00ED5CA4">
        <w:rPr>
          <w:noProof/>
        </w:rPr>
        <w:drawing>
          <wp:inline distT="0" distB="0" distL="0" distR="0" wp14:anchorId="0B4C4729" wp14:editId="0EA626B2">
            <wp:extent cx="5850255" cy="3275965"/>
            <wp:effectExtent l="0" t="0" r="0" b="635"/>
            <wp:docPr id="354226904" name="Kép 354226904" descr="A képen diagram, sor, Diagram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26904" name="Kép 1" descr="A képen diagram, sor, Diagram, szöveg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8232" w14:textId="767AACEF" w:rsidR="004B3FB8" w:rsidRDefault="00ED5CA4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34</w:t>
      </w:r>
      <w:r>
        <w:fldChar w:fldCharType="end"/>
      </w:r>
      <w:r>
        <w:t>. ábra - Korrelációs együtthatók alakulása az új mérések után</w:t>
      </w:r>
    </w:p>
    <w:p w14:paraId="4C40B5AA" w14:textId="77777777" w:rsidR="004016E1" w:rsidRDefault="004016E1" w:rsidP="00680626">
      <w:pPr>
        <w:ind w:firstLine="709"/>
      </w:pPr>
    </w:p>
    <w:p w14:paraId="36822078" w14:textId="01476546" w:rsidR="003013D9" w:rsidRDefault="00ED5CA4" w:rsidP="00680626">
      <w:pPr>
        <w:tabs>
          <w:tab w:val="left" w:pos="709"/>
        </w:tabs>
        <w:ind w:firstLine="709"/>
      </w:pPr>
      <w:r>
        <w:t xml:space="preserve">Itt már látható, hogy </w:t>
      </w:r>
      <w:r w:rsidR="00022337">
        <w:t xml:space="preserve">az MQ2 és MQ8-as szenzorok 0.8-as r érték felett maradnak nagyjából végig, így azokkal érdemes tovább foglalkozni és </w:t>
      </w:r>
      <w:r w:rsidR="003013D9">
        <w:t xml:space="preserve">karakterisztikát készíteni hozzájuk. Az együtthatók összes mérésre vett átlagát is </w:t>
      </w:r>
      <w:r w:rsidR="00744350">
        <w:t xml:space="preserve">megkaphatjuk a </w:t>
      </w:r>
      <w:proofErr w:type="spellStart"/>
      <w:proofErr w:type="gramStart"/>
      <w:r w:rsidR="00744350" w:rsidRPr="00744350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printAVGCCVal</w:t>
      </w:r>
      <w:proofErr w:type="spellEnd"/>
      <w:r w:rsidR="00744350" w:rsidRPr="00744350">
        <w:rPr>
          <w:rFonts w:ascii="Courier New" w:hAnsi="Courier New" w:cs="Courier New"/>
          <w:b/>
          <w:bCs/>
          <w:sz w:val="22"/>
          <w:szCs w:val="22"/>
        </w:rPr>
        <w:t>(</w:t>
      </w:r>
      <w:proofErr w:type="gramEnd"/>
      <w:r w:rsidR="00744350" w:rsidRPr="00744350">
        <w:rPr>
          <w:rFonts w:ascii="Courier New" w:hAnsi="Courier New" w:cs="Courier New"/>
          <w:b/>
          <w:bCs/>
          <w:sz w:val="22"/>
          <w:szCs w:val="22"/>
        </w:rPr>
        <w:t>)</w:t>
      </w:r>
      <w:r w:rsidR="00744350">
        <w:t xml:space="preserve"> függvénnyel:</w:t>
      </w:r>
    </w:p>
    <w:p w14:paraId="166F2064" w14:textId="77777777" w:rsidR="005857E5" w:rsidRDefault="005857E5" w:rsidP="000062C6">
      <w:pPr>
        <w:keepNext/>
        <w:ind w:firstLine="0"/>
        <w:jc w:val="center"/>
      </w:pPr>
      <w:r w:rsidRPr="005857E5">
        <w:rPr>
          <w:noProof/>
        </w:rPr>
        <w:drawing>
          <wp:inline distT="0" distB="0" distL="0" distR="0" wp14:anchorId="6F960908" wp14:editId="151B9F88">
            <wp:extent cx="2713529" cy="2966484"/>
            <wp:effectExtent l="0" t="0" r="0" b="5715"/>
            <wp:docPr id="1035310974" name="Kép 103531097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10974" name="Kép 1" descr="A képen szöveg, képernyőkép, Betűtípus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8160" cy="29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921B" w14:textId="729304A2" w:rsidR="005857E5" w:rsidRDefault="005857E5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35</w:t>
      </w:r>
      <w:r>
        <w:fldChar w:fldCharType="end"/>
      </w:r>
      <w:r>
        <w:t>. ábra - Átlagos r értékek</w:t>
      </w:r>
    </w:p>
    <w:p w14:paraId="415F3A24" w14:textId="34181BDF" w:rsidR="009054F1" w:rsidRDefault="005D7726" w:rsidP="00680626">
      <w:pPr>
        <w:ind w:firstLine="709"/>
      </w:pPr>
      <w:r>
        <w:t>Ezen is látható, hogy az MQ2 és MQ8 szenzorok kerültek ki „győztesként”</w:t>
      </w:r>
      <w:r w:rsidR="002E1B2E">
        <w:t xml:space="preserve"> 0.8-as r érték feletti eredményekkel, így valószínűleg </w:t>
      </w:r>
      <w:r>
        <w:t>nekik közelítheti meg leginkább a karakterisztikája az MQ137 karakterisztikáját.</w:t>
      </w:r>
      <w:r w:rsidR="003825EF">
        <w:t xml:space="preserve"> </w:t>
      </w:r>
      <w:r w:rsidR="009054F1">
        <w:t xml:space="preserve">Karakterisztikáikat a </w:t>
      </w:r>
      <w:r w:rsidR="003825EF">
        <w:t>36</w:t>
      </w:r>
      <w:r w:rsidR="009054F1">
        <w:t>. ábrán láthatjuk:</w:t>
      </w:r>
    </w:p>
    <w:p w14:paraId="64387B5E" w14:textId="2AD59FE7" w:rsidR="003825EF" w:rsidRDefault="00881FB2" w:rsidP="007D1E3D">
      <w:pPr>
        <w:keepNext/>
        <w:ind w:firstLine="0"/>
        <w:jc w:val="center"/>
      </w:pPr>
      <w:r w:rsidRPr="00881FB2">
        <w:rPr>
          <w:noProof/>
        </w:rPr>
        <w:drawing>
          <wp:inline distT="0" distB="0" distL="0" distR="0" wp14:anchorId="7D222204" wp14:editId="4407AA51">
            <wp:extent cx="2923160" cy="2168968"/>
            <wp:effectExtent l="0" t="0" r="0" b="3175"/>
            <wp:docPr id="325662080" name="Kép 325662080" descr="A képen szöveg, térkép, diagra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62080" name="Kép 1" descr="A képen szöveg, térkép, diagram, képernyőkép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98034" cy="22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5EF" w:rsidRPr="003825EF">
        <w:rPr>
          <w:noProof/>
        </w:rPr>
        <w:drawing>
          <wp:inline distT="0" distB="0" distL="0" distR="0" wp14:anchorId="54193194" wp14:editId="02970AE3">
            <wp:extent cx="2861686" cy="2073349"/>
            <wp:effectExtent l="0" t="0" r="0" b="3175"/>
            <wp:docPr id="1157523639" name="Kép 1157523639" descr="A képen szöveg, képernyőkép, diagram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23639" name="Kép 1" descr="A képen szöveg, képernyőkép, diagram, térkép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37887" cy="212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4EEA" w14:textId="14570C10" w:rsidR="00911DF4" w:rsidRDefault="003825EF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36</w:t>
      </w:r>
      <w:r>
        <w:fldChar w:fldCharType="end"/>
      </w:r>
      <w:r>
        <w:t>. ábra - MQ2 és MQ8 szenzorok nh3-Rs/R0 karakterisztikái</w:t>
      </w:r>
    </w:p>
    <w:p w14:paraId="539CA4F1" w14:textId="21F07B7D" w:rsidR="009054F1" w:rsidRPr="00911DF4" w:rsidRDefault="00911DF4" w:rsidP="00680626">
      <w:pPr>
        <w:spacing w:after="0" w:line="240" w:lineRule="auto"/>
        <w:ind w:firstLine="709"/>
        <w:jc w:val="left"/>
        <w:rPr>
          <w:b/>
          <w:bCs/>
          <w:noProof/>
          <w:sz w:val="20"/>
          <w:szCs w:val="20"/>
        </w:rPr>
      </w:pPr>
      <w:r>
        <w:br w:type="page"/>
      </w:r>
    </w:p>
    <w:p w14:paraId="647BCCA8" w14:textId="4102D441" w:rsidR="004016E1" w:rsidRDefault="004016E1" w:rsidP="00680626">
      <w:pPr>
        <w:pStyle w:val="Cmsor2"/>
      </w:pPr>
      <w:bookmarkStart w:id="45" w:name="_Toc152890586"/>
      <w:r>
        <w:lastRenderedPageBreak/>
        <w:t>Eredmények kiértékelése</w:t>
      </w:r>
      <w:bookmarkEnd w:id="45"/>
    </w:p>
    <w:p w14:paraId="236F4600" w14:textId="380AE72A" w:rsidR="004016E1" w:rsidRDefault="00911DF4" w:rsidP="00680626">
      <w:pPr>
        <w:tabs>
          <w:tab w:val="left" w:pos="709"/>
        </w:tabs>
        <w:ind w:firstLine="709"/>
      </w:pPr>
      <w:r>
        <w:t xml:space="preserve">Ahogy az új karakterisztikákon is láthatjuk, a </w:t>
      </w:r>
      <w:r w:rsidR="00477360">
        <w:t>vártaknak megfelelnek az eredmények, szépen látszik, ahogy a</w:t>
      </w:r>
      <w:r w:rsidR="004810D8">
        <w:t xml:space="preserve">z illesztett karakterisztikák követik a szenzor ellenállásának változását. A többi szenzor karakterisztikái sajnos ennél jóval zajosabbak és véletlenszerűbbek, így </w:t>
      </w:r>
      <w:r w:rsidR="0034472D">
        <w:t xml:space="preserve">azokra </w:t>
      </w:r>
      <w:r w:rsidR="00955EF5">
        <w:t>a program által illesztett karakterisztika nem lesz megfelelő</w:t>
      </w:r>
      <w:r w:rsidR="0034472D">
        <w:t xml:space="preserve">. Példaként </w:t>
      </w:r>
      <w:r w:rsidR="00955EF5">
        <w:t>a 37.ábrán</w:t>
      </w:r>
      <w:r w:rsidR="0034472D">
        <w:t xml:space="preserve"> </w:t>
      </w:r>
      <w:r w:rsidR="00B3638C">
        <w:t>látható</w:t>
      </w:r>
      <w:r w:rsidR="0034472D">
        <w:t xml:space="preserve"> az </w:t>
      </w:r>
      <w:r w:rsidR="00955EF5">
        <w:t>MQ6-os karakterisztikája:</w:t>
      </w:r>
    </w:p>
    <w:p w14:paraId="2FBAA16E" w14:textId="77777777" w:rsidR="00955EF5" w:rsidRDefault="00955EF5" w:rsidP="00FF7CCD">
      <w:pPr>
        <w:keepNext/>
        <w:tabs>
          <w:tab w:val="left" w:pos="709"/>
        </w:tabs>
        <w:ind w:firstLine="0"/>
        <w:jc w:val="center"/>
      </w:pPr>
      <w:r w:rsidRPr="00955EF5">
        <w:rPr>
          <w:noProof/>
        </w:rPr>
        <w:drawing>
          <wp:inline distT="0" distB="0" distL="0" distR="0" wp14:anchorId="0C807416" wp14:editId="0DB88F3E">
            <wp:extent cx="5065156" cy="3681350"/>
            <wp:effectExtent l="0" t="0" r="2540" b="0"/>
            <wp:docPr id="132179635" name="Kép 132179635" descr="A képen szöveg, diagram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9635" name="Kép 1" descr="A képen szöveg, diagram, képernyőkép, sor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8302" cy="37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7EF1" w14:textId="50EE39AD" w:rsidR="00955EF5" w:rsidRDefault="00955EF5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37</w:t>
      </w:r>
      <w:r>
        <w:fldChar w:fldCharType="end"/>
      </w:r>
      <w:r>
        <w:t>. ábra - MQ6 szenzor nem megfelelő karakterisztikája</w:t>
      </w:r>
    </w:p>
    <w:p w14:paraId="108267B0" w14:textId="1A09AA56" w:rsidR="00955EF5" w:rsidRDefault="00955EF5" w:rsidP="00680626">
      <w:pPr>
        <w:ind w:firstLine="709"/>
      </w:pPr>
      <w:r>
        <w:t>Látható, hogy talán még több, pontosabb méréssel</w:t>
      </w:r>
      <w:r w:rsidR="00FB4272">
        <w:t xml:space="preserve"> jobban közelíthettünk volna egy karakterisztikához, mivel vannak </w:t>
      </w:r>
      <w:r w:rsidR="00103912">
        <w:t xml:space="preserve">egymáshoz </w:t>
      </w:r>
      <w:r w:rsidR="00904C78">
        <w:t xml:space="preserve">közeli helyeken ponthalmazok, viszont </w:t>
      </w:r>
      <w:r w:rsidR="00103912">
        <w:t xml:space="preserve">az eredmények </w:t>
      </w:r>
      <w:r w:rsidR="00904C78">
        <w:t>így is elég zajos</w:t>
      </w:r>
      <w:r w:rsidR="00103912">
        <w:t>ak</w:t>
      </w:r>
      <w:r w:rsidR="00904C78">
        <w:t>.</w:t>
      </w:r>
      <w:r w:rsidR="00103912">
        <w:t xml:space="preserve"> </w:t>
      </w:r>
    </w:p>
    <w:p w14:paraId="1D55757A" w14:textId="0B633613" w:rsidR="00531D1D" w:rsidRDefault="00904C78" w:rsidP="00680626">
      <w:pPr>
        <w:ind w:firstLine="709"/>
      </w:pPr>
      <w:r>
        <w:t xml:space="preserve">Az eredmények kiértékeléséhez </w:t>
      </w:r>
      <w:r w:rsidR="005A0CA4">
        <w:t xml:space="preserve">a measPrototype.py kódját használtam, ami megmutatta, hogy </w:t>
      </w:r>
      <w:r w:rsidR="00531D1D">
        <w:t>az MQ2 és MQ8 karakterisztikái alapján mért ppm értékek mennyire térnek el az MQ137 szenzor által mérttől</w:t>
      </w:r>
      <w:r w:rsidR="00FD4B1F">
        <w:t>, ahogy a következő két ábra mutatja.</w:t>
      </w:r>
      <w:r w:rsidR="00B90AD6">
        <w:t xml:space="preserve"> Ahol a fekete pontok</w:t>
      </w:r>
      <w:r w:rsidR="00567B76">
        <w:t xml:space="preserve"> (MQ137 által számolt ppm)</w:t>
      </w:r>
      <w:r w:rsidR="00B90AD6">
        <w:t xml:space="preserve"> nem látszanak (</w:t>
      </w:r>
      <w:r w:rsidR="00567B76">
        <w:t>3000.-6000. mérési pontok között</w:t>
      </w:r>
      <w:r w:rsidR="00B90AD6">
        <w:t>)</w:t>
      </w:r>
      <w:r w:rsidR="00567B76">
        <w:t xml:space="preserve"> ott 100ppm fölött vannak az értékek, így azokat levágtam, hogy az ábrán jobban meg tudjuk figyelni a 0-100ppm-es tartományt.</w:t>
      </w:r>
    </w:p>
    <w:p w14:paraId="030DB561" w14:textId="3AEA237A" w:rsidR="00266249" w:rsidRDefault="00C207D8" w:rsidP="00FF7CCD">
      <w:pPr>
        <w:keepNext/>
        <w:ind w:firstLine="0"/>
        <w:jc w:val="center"/>
      </w:pPr>
      <w:r w:rsidRPr="00C207D8">
        <w:rPr>
          <w:noProof/>
        </w:rPr>
        <w:lastRenderedPageBreak/>
        <w:drawing>
          <wp:inline distT="0" distB="0" distL="0" distR="0" wp14:anchorId="427ABD5F" wp14:editId="51FE4994">
            <wp:extent cx="5978424" cy="2922699"/>
            <wp:effectExtent l="0" t="0" r="3810" b="0"/>
            <wp:docPr id="1102259194" name="Kép 1102259194" descr="A képen szöveg, diagram, sor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9194" name="Kép 1" descr="A képen szöveg, diagram, sor, térkép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04173" cy="293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93E4" w14:textId="401D6E2B" w:rsidR="00266249" w:rsidRDefault="00266249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38</w:t>
      </w:r>
      <w:r>
        <w:fldChar w:fldCharType="end"/>
      </w:r>
      <w:r>
        <w:t xml:space="preserve">. ábra – MQ2 </w:t>
      </w:r>
      <w:r w:rsidR="00FD4B1F">
        <w:t>értékeinek eltérése</w:t>
      </w:r>
      <w:r w:rsidR="00986489">
        <w:t xml:space="preserve"> (piros - MQ2, fekete – MQ137)</w:t>
      </w:r>
    </w:p>
    <w:p w14:paraId="0FC2135A" w14:textId="4F34AA67" w:rsidR="00FD4B1F" w:rsidRDefault="00D53504" w:rsidP="00FF7CCD">
      <w:pPr>
        <w:keepNext/>
        <w:ind w:firstLine="0"/>
      </w:pPr>
      <w:r w:rsidRPr="00D53504">
        <w:rPr>
          <w:noProof/>
        </w:rPr>
        <w:drawing>
          <wp:inline distT="0" distB="0" distL="0" distR="0" wp14:anchorId="720D5FFE" wp14:editId="332B8BDE">
            <wp:extent cx="5897169" cy="2839448"/>
            <wp:effectExtent l="0" t="0" r="8890" b="0"/>
            <wp:docPr id="904268632" name="Kép 904268632" descr="A képen szöveg, diagram, Diagram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68632" name="Kép 1" descr="A képen szöveg, diagram, Diagram, térkép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3665" cy="285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AA4D" w14:textId="2EA204B2" w:rsidR="002471AF" w:rsidRDefault="00FD4B1F" w:rsidP="00E2251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39</w:t>
      </w:r>
      <w:r>
        <w:fldChar w:fldCharType="end"/>
      </w:r>
      <w:r>
        <w:t>. ábra - MQ8 értékeinek eltérése</w:t>
      </w:r>
      <w:r w:rsidR="002045D6">
        <w:t xml:space="preserve"> </w:t>
      </w:r>
      <w:r w:rsidR="00986489">
        <w:t>(lila – MQ8, fekete – MQ137)</w:t>
      </w:r>
    </w:p>
    <w:p w14:paraId="0210CA4C" w14:textId="14F9127A" w:rsidR="00D00535" w:rsidRPr="00FD4B1F" w:rsidRDefault="00443180" w:rsidP="00680626">
      <w:pPr>
        <w:ind w:firstLine="709"/>
      </w:pPr>
      <w:r>
        <w:t xml:space="preserve">Ahol </w:t>
      </w:r>
      <w:r w:rsidR="00972F61">
        <w:t xml:space="preserve">nagyobb eltérések </w:t>
      </w:r>
      <w:r w:rsidR="00986489">
        <w:t>(</w:t>
      </w:r>
      <w:r w:rsidR="0092124E">
        <w:t xml:space="preserve">kiugró </w:t>
      </w:r>
      <w:r w:rsidR="00986489">
        <w:t xml:space="preserve">zöld pontok) </w:t>
      </w:r>
      <w:r w:rsidR="00972F61">
        <w:t xml:space="preserve">láthatóak, azokon a méréseken jellemzően nagyobb páratartalmat és hőmérsékletet mértem, </w:t>
      </w:r>
      <w:r w:rsidR="00E91003">
        <w:t xml:space="preserve">ahol </w:t>
      </w:r>
      <w:r w:rsidR="00616DFD">
        <w:t xml:space="preserve">viszont </w:t>
      </w:r>
      <w:r w:rsidR="006E5A07">
        <w:t>~25°C és</w:t>
      </w:r>
      <w:r>
        <w:t xml:space="preserve"> </w:t>
      </w:r>
      <w:r w:rsidR="006E5A07">
        <w:t>~60%-os páratartalom</w:t>
      </w:r>
      <w:r w:rsidR="00E91003">
        <w:t xml:space="preserve"> van, ott </w:t>
      </w:r>
      <w:r>
        <w:t>működ</w:t>
      </w:r>
      <w:r w:rsidR="00972F61">
        <w:t xml:space="preserve">őképes </w:t>
      </w:r>
      <w:r>
        <w:t>a szenzorok karakterisztikáinak számítása</w:t>
      </w:r>
      <w:r w:rsidR="00D90A0E">
        <w:t>. Ezek alapján elmondható, hogy a tesztkörnyezet képes detektálni az ammóniát konkrét ammóniaszenzor nélkül is</w:t>
      </w:r>
      <w:r>
        <w:t xml:space="preserve">, azonban </w:t>
      </w:r>
      <w:r w:rsidR="00D90A0E">
        <w:t xml:space="preserve">a pontos </w:t>
      </w:r>
      <w:r w:rsidR="00037F66">
        <w:t>ppm értékekhez további mérések</w:t>
      </w:r>
      <w:r w:rsidR="00FC51D8">
        <w:t xml:space="preserve"> és a szenzorok hőmérséklet</w:t>
      </w:r>
      <w:r w:rsidR="007D1E3D">
        <w:t>-</w:t>
      </w:r>
      <w:r w:rsidR="00FC51D8">
        <w:t xml:space="preserve"> és páratartalomfüggés</w:t>
      </w:r>
      <w:r w:rsidR="00C4208A">
        <w:t>ét is le</w:t>
      </w:r>
      <w:r>
        <w:t xml:space="preserve"> kell </w:t>
      </w:r>
      <w:r w:rsidR="00C4208A">
        <w:t>mérni. Normál körülmények között azonban kisebb hibával ppm is számítható</w:t>
      </w:r>
      <w:r w:rsidR="00972F61">
        <w:t>.</w:t>
      </w:r>
    </w:p>
    <w:p w14:paraId="0F6D15B3" w14:textId="55337073" w:rsidR="00810F66" w:rsidRDefault="002B0D2F" w:rsidP="00680626">
      <w:pPr>
        <w:pStyle w:val="Cmsor1"/>
      </w:pPr>
      <w:bookmarkStart w:id="46" w:name="_Toc152890587"/>
      <w:r>
        <w:lastRenderedPageBreak/>
        <w:t>Összegzés</w:t>
      </w:r>
      <w:r w:rsidR="008A30F4">
        <w:t xml:space="preserve"> és f</w:t>
      </w:r>
      <w:r w:rsidR="00891A10">
        <w:t>ejlesztési lehetőségek</w:t>
      </w:r>
      <w:bookmarkEnd w:id="46"/>
    </w:p>
    <w:p w14:paraId="3C19B5E4" w14:textId="4B610A68" w:rsidR="00984A65" w:rsidRDefault="00B5743D" w:rsidP="00680626">
      <w:pPr>
        <w:ind w:firstLine="709"/>
      </w:pPr>
      <w:r>
        <w:t>A</w:t>
      </w:r>
      <w:r w:rsidR="00F25BF6">
        <w:t xml:space="preserve"> szakdolgozatomban a fő célom az volt, hogy </w:t>
      </w:r>
      <w:r w:rsidR="006111F0">
        <w:t xml:space="preserve">megvizsgáljam a piacon fellelhető olcsóbb </w:t>
      </w:r>
      <w:r w:rsidR="00095624">
        <w:t>fém-oxid félvezető szenzorok ammóniára adott jelét, illetve</w:t>
      </w:r>
      <w:r w:rsidR="00C031D9">
        <w:t xml:space="preserve"> ezek alapján következtessek arra, hogy alkalmasak</w:t>
      </w:r>
      <w:r w:rsidR="002961FE">
        <w:t>-</w:t>
      </w:r>
      <w:r w:rsidR="00C031D9">
        <w:t>e ezen szenzorok ammónia detektálásra</w:t>
      </w:r>
      <w:r w:rsidR="002961FE">
        <w:t xml:space="preserve"> és ezáltal</w:t>
      </w:r>
      <w:r w:rsidR="00C031D9">
        <w:t xml:space="preserve"> </w:t>
      </w:r>
      <w:r w:rsidR="002961FE">
        <w:t xml:space="preserve">egyfajta </w:t>
      </w:r>
      <w:r w:rsidR="00C031D9">
        <w:t>elektronikus orr</w:t>
      </w:r>
      <w:r w:rsidR="0098340C">
        <w:t>ként precíziós mezőgazdaságban való felhasználásra.</w:t>
      </w:r>
      <w:r w:rsidR="002961FE">
        <w:t xml:space="preserve"> </w:t>
      </w:r>
    </w:p>
    <w:p w14:paraId="31CAF5EB" w14:textId="32468A11" w:rsidR="00211FC1" w:rsidRDefault="002961FE" w:rsidP="00680626">
      <w:pPr>
        <w:ind w:firstLine="709"/>
      </w:pPr>
      <w:r>
        <w:t xml:space="preserve">A kutatásomat az előző fejezetben bemutatott eredmények alapján sikeresnek tekintem, </w:t>
      </w:r>
      <w:r w:rsidR="00913BB3">
        <w:t xml:space="preserve">mivel sikerült </w:t>
      </w:r>
      <w:r w:rsidR="001A042C">
        <w:t xml:space="preserve">korrelációt találni az ammónia detektálásra alkalmas MQ137 szenzor és az olcsóbb MQ2 és MQ8 szenzorok </w:t>
      </w:r>
      <w:r w:rsidR="002C20CA">
        <w:t>válasza között</w:t>
      </w:r>
      <w:r w:rsidR="00920382">
        <w:t xml:space="preserve">, amely </w:t>
      </w:r>
      <w:r w:rsidR="00A46741">
        <w:t>után</w:t>
      </w:r>
      <w:r w:rsidR="00771915">
        <w:t xml:space="preserve"> bemutattam, hogy bizonyos környezeti megkötések mellett </w:t>
      </w:r>
      <w:r w:rsidR="00966F3D">
        <w:t xml:space="preserve">kisebb hibával tudunk ammóniakoncentrációt is </w:t>
      </w:r>
      <w:r w:rsidR="00915176">
        <w:t>számolni</w:t>
      </w:r>
      <w:r w:rsidR="00966F3D">
        <w:t xml:space="preserve"> </w:t>
      </w:r>
      <w:r w:rsidR="00915176">
        <w:t>az adott szenzorokkal</w:t>
      </w:r>
      <w:r w:rsidR="002C20CA">
        <w:t>.</w:t>
      </w:r>
      <w:r w:rsidR="00ED6BB9">
        <w:t xml:space="preserve"> </w:t>
      </w:r>
    </w:p>
    <w:p w14:paraId="63D40919" w14:textId="6E383C03" w:rsidR="00915176" w:rsidRDefault="0018555F" w:rsidP="00680626">
      <w:pPr>
        <w:ind w:firstLine="709"/>
      </w:pPr>
      <w:r>
        <w:t>A</w:t>
      </w:r>
      <w:r w:rsidR="00696329">
        <w:t>z irodalomkutatásokat újra áttekintve, ahol az MQ9, MQ135 és MQ5</w:t>
      </w:r>
      <w:r w:rsidR="00C56032">
        <w:t xml:space="preserve"> szenzorok mutattak legnagyobb érzékenységet az ammóniára, a saját méréseim</w:t>
      </w:r>
      <w:r w:rsidR="009B3C63">
        <w:t xml:space="preserve">ben ezek a szenzorok nem mutattak igazán hasonlóságot. Ezt részben annak </w:t>
      </w:r>
      <w:r w:rsidR="004C5660">
        <w:t>tudom be</w:t>
      </w:r>
      <w:r w:rsidR="009B3C63">
        <w:t xml:space="preserve">, hogy ahogy már </w:t>
      </w:r>
      <w:r w:rsidR="00F501CF">
        <w:t xml:space="preserve">említettem, az ESP ADC-je sajnos nem tökéletes, ezen szenzorok kimenete pedig jellemzően pár </w:t>
      </w:r>
      <w:r w:rsidR="00FC7D70">
        <w:t xml:space="preserve">tized volt feszültségnek adódott, </w:t>
      </w:r>
      <w:r w:rsidR="00412C07">
        <w:t xml:space="preserve">amely tartományra az ADC érzéketlen. </w:t>
      </w:r>
      <w:r w:rsidR="009018B9">
        <w:t xml:space="preserve">Ez alapján egy jó fejlesztési lehetőség </w:t>
      </w:r>
      <w:r w:rsidR="007D1E3D">
        <w:t>egy 16 bites dedikált</w:t>
      </w:r>
      <w:r w:rsidR="00FD51BD">
        <w:t xml:space="preserve"> ADC </w:t>
      </w:r>
      <w:r w:rsidR="007D1E3D">
        <w:t>használata</w:t>
      </w:r>
      <w:r w:rsidR="001E6B5F">
        <w:t>, amivel pontosabb eredményeink lehetnek</w:t>
      </w:r>
      <w:r w:rsidR="004801BF">
        <w:t>.</w:t>
      </w:r>
    </w:p>
    <w:p w14:paraId="632E5347" w14:textId="2F8E569F" w:rsidR="00ED4852" w:rsidRDefault="00915176" w:rsidP="00680626">
      <w:pPr>
        <w:ind w:firstLine="709"/>
      </w:pPr>
      <w:r>
        <w:t xml:space="preserve">Mivel a szenzorok a 0-100ppm-es tartományban nagyjából azonos arányokkal változnak, együtt mozognak, úgy gondolom alkalmas lehet a rendszer például egy olyan rendszerben integrálva vezérlési feladatot ellátni, ahol 50ppm-es határnál riasztást kell adni, illetve </w:t>
      </w:r>
      <w:r w:rsidR="00ED4852">
        <w:t>ekkor bekapcsol egy szellőztetést.</w:t>
      </w:r>
      <w:r w:rsidR="003D7964">
        <w:t xml:space="preserve"> Ehhez már ebben a rendszerben is rendelkezésre áll a wifi és MQTT kommunikáció által egy vezeték nélküli </w:t>
      </w:r>
      <w:r w:rsidR="007C7D9C">
        <w:t>jelzési</w:t>
      </w:r>
      <w:r w:rsidR="00725B42">
        <w:t>, riasztási lehetőség.</w:t>
      </w:r>
    </w:p>
    <w:p w14:paraId="28A65200" w14:textId="1E0A5AE4" w:rsidR="00725B42" w:rsidRDefault="00725B42" w:rsidP="00680626">
      <w:pPr>
        <w:ind w:firstLine="709"/>
      </w:pPr>
      <w:r>
        <w:t xml:space="preserve">Sajnos </w:t>
      </w:r>
      <w:r w:rsidR="0033476C">
        <w:t xml:space="preserve">a beszerzett áramkörre szerelt szenzorok RL ellenállás értékei nem voltak </w:t>
      </w:r>
      <w:r w:rsidR="00DC11AC">
        <w:t>minden esetben indokoltak</w:t>
      </w:r>
      <w:r w:rsidR="00B24B69">
        <w:t xml:space="preserve"> (néhol túl kicsik voltak)</w:t>
      </w:r>
      <w:r w:rsidR="00DC11AC">
        <w:t xml:space="preserve"> így a jövőben célszerű lenne saját áramkört építeni, amire felkerülhetnek a szenzorok, így </w:t>
      </w:r>
      <w:r w:rsidR="00635DAC">
        <w:t>is növelve a mérések pontosságát</w:t>
      </w:r>
      <w:r w:rsidR="00062408">
        <w:t>, illetve a most használt ESP is felkerülhetne rá, amivel kompaktabb lenne a rendszer</w:t>
      </w:r>
      <w:r w:rsidR="009A7570">
        <w:t xml:space="preserve">. </w:t>
      </w:r>
      <w:r w:rsidR="00EC5FD1">
        <w:t>A tesztelés során a mérések folyamatát is célszerű l</w:t>
      </w:r>
      <w:r w:rsidR="000648A2">
        <w:t xml:space="preserve">enne </w:t>
      </w:r>
      <w:r w:rsidR="00927E37">
        <w:t>strukturáltabban, azonos forgatókönyvet követve végezni, hogy a mérés</w:t>
      </w:r>
      <w:r w:rsidR="008E11ED">
        <w:t>ek</w:t>
      </w:r>
      <w:r w:rsidR="00927E37">
        <w:t>ből jobban lehesse</w:t>
      </w:r>
      <w:r w:rsidR="00C17C96">
        <w:t>n a szenzorok pontosságára is következtetni.</w:t>
      </w:r>
    </w:p>
    <w:p w14:paraId="3E3B3E60" w14:textId="6BD936C3" w:rsidR="001E6B5F" w:rsidRDefault="001F4A34" w:rsidP="00680626">
      <w:pPr>
        <w:ind w:firstLine="709"/>
      </w:pPr>
      <w:r>
        <w:t>Összességében elégedett vagyok az elért eredményekkel, viszont</w:t>
      </w:r>
      <w:r w:rsidR="00304BE2">
        <w:t xml:space="preserve"> </w:t>
      </w:r>
      <w:r w:rsidR="00E948B3">
        <w:t>az belátható, hogy a tökéletes eredményekhez t</w:t>
      </w:r>
      <w:r w:rsidR="00FB62E7">
        <w:t>öbb mérés</w:t>
      </w:r>
      <w:r w:rsidR="00E948B3">
        <w:t xml:space="preserve"> és</w:t>
      </w:r>
      <w:r w:rsidR="00FB62E7">
        <w:t xml:space="preserve"> pontosabb </w:t>
      </w:r>
      <w:r w:rsidR="00E948B3">
        <w:t>eszközök szükségesek.</w:t>
      </w:r>
    </w:p>
    <w:bookmarkStart w:id="47" w:name="_Toc152890588" w:displacedByCustomXml="next"/>
    <w:sdt>
      <w:sdtPr>
        <w:rPr>
          <w:rFonts w:cs="Times New Roman"/>
          <w:kern w:val="0"/>
          <w:sz w:val="24"/>
          <w:szCs w:val="24"/>
        </w:rPr>
        <w:id w:val="117954321"/>
        <w:docPartObj>
          <w:docPartGallery w:val="Bibliographies"/>
          <w:docPartUnique/>
        </w:docPartObj>
      </w:sdtPr>
      <w:sdtEndPr>
        <w:rPr>
          <w:b w:val="0"/>
          <w:bCs w:val="0"/>
        </w:rPr>
      </w:sdtEndPr>
      <w:sdtContent>
        <w:p w14:paraId="2BB3F5CD" w14:textId="3AFCE5E8" w:rsidR="00A87244" w:rsidRDefault="00A87244" w:rsidP="006330D0">
          <w:pPr>
            <w:pStyle w:val="Cmsor1"/>
            <w:numPr>
              <w:ilvl w:val="0"/>
              <w:numId w:val="0"/>
            </w:numPr>
          </w:pPr>
          <w:r>
            <w:t>Irodalomjegyzék</w:t>
          </w:r>
          <w:bookmarkEnd w:id="47"/>
        </w:p>
        <w:sdt>
          <w:sdtPr>
            <w:id w:val="111145805"/>
            <w:bibliography/>
          </w:sdtPr>
          <w:sdtContent>
            <w:p w14:paraId="4811BFA9" w14:textId="77777777" w:rsidR="00A36CEC" w:rsidRDefault="00A87244" w:rsidP="006330D0">
              <w:pPr>
                <w:ind w:firstLine="709"/>
                <w:rPr>
                  <w:noProof/>
                  <w:sz w:val="20"/>
                  <w:szCs w:val="20"/>
                  <w:lang w:eastAsia="hu-HU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5"/>
                <w:gridCol w:w="8739"/>
              </w:tblGrid>
              <w:tr w:rsidR="00A36CEC" w14:paraId="70BB7394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8A10AC" w14:textId="541BC2EC" w:rsidR="00A36CEC" w:rsidRDefault="00A36CEC" w:rsidP="008B5790">
                    <w:pPr>
                      <w:pStyle w:val="Irodalomjegyzk"/>
                    </w:pPr>
                    <w: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AE81EE" w14:textId="77777777" w:rsidR="00A36CEC" w:rsidRDefault="00A36CEC" w:rsidP="008B5790">
                    <w:pPr>
                      <w:pStyle w:val="Irodalomjegyzk"/>
                    </w:pPr>
                    <w:r>
                      <w:t>„Negyedik ipari forradalom,” [Online]. Available: https://hu.wikipedia.org/wiki/Negyedik_ipari_forradalom. [Hozzáférés dátuma: 20. 10. 2023.].</w:t>
                    </w:r>
                  </w:p>
                </w:tc>
              </w:tr>
              <w:tr w:rsidR="00A36CEC" w14:paraId="4F570557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4DF92A" w14:textId="77777777" w:rsidR="00A36CEC" w:rsidRDefault="00A36CEC" w:rsidP="008B5790">
                    <w:pPr>
                      <w:pStyle w:val="Irodalomjegyzk"/>
                    </w:pPr>
                    <w: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5C9899" w14:textId="77777777" w:rsidR="00A36CEC" w:rsidRDefault="00A36CEC" w:rsidP="008B5790">
                    <w:pPr>
                      <w:pStyle w:val="Irodalomjegyzk"/>
                    </w:pPr>
                    <w:r>
                      <w:t>„Csökken a mezőgazdasággal foglalkozók száma,” [Online]. Available: https://agraragazat.hu/hir/ksh-csokkent-a-mezogazdasaggal-foglalkozok-szama-az-elmult-harom-evben/. [Hozzáférés dátuma: 13. 11. 2023.].</w:t>
                    </w:r>
                  </w:p>
                </w:tc>
              </w:tr>
              <w:tr w:rsidR="00A36CEC" w14:paraId="74FD58BA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74B9B0" w14:textId="77777777" w:rsidR="00A36CEC" w:rsidRDefault="00A36CEC" w:rsidP="008B5790">
                    <w:pPr>
                      <w:pStyle w:val="Irodalomjegyzk"/>
                    </w:pPr>
                    <w: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048209" w14:textId="77777777" w:rsidR="00A36CEC" w:rsidRDefault="00A36CEC" w:rsidP="008B5790">
                    <w:pPr>
                      <w:pStyle w:val="Irodalomjegyzk"/>
                    </w:pPr>
                    <w:r>
                      <w:t>„Elektronikus orr,” [Online]. Available: https://hu.wikipedia.org/wiki/Elektronikus_orr. [Hozzáférés dátuma: 20. 10. 2023.].</w:t>
                    </w:r>
                  </w:p>
                </w:tc>
              </w:tr>
              <w:tr w:rsidR="00A36CEC" w14:paraId="5962C5BC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41C005" w14:textId="77777777" w:rsidR="00A36CEC" w:rsidRDefault="00A36CEC" w:rsidP="008B5790">
                    <w:pPr>
                      <w:pStyle w:val="Irodalomjegyzk"/>
                    </w:pPr>
                    <w: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37061C0" w14:textId="77777777" w:rsidR="00A36CEC" w:rsidRDefault="00A36CEC" w:rsidP="008B5790">
                    <w:pPr>
                      <w:pStyle w:val="Irodalomjegyzk"/>
                    </w:pPr>
                    <w:r>
                      <w:t>„Incorporating Smart Sensing Technologies into the Poultry Industry,” [Online]. Available: https://core.ac.uk/download/pdf/35316433.pdf. [Hozzáférés dátuma: 13. 03. 2023.].</w:t>
                    </w:r>
                  </w:p>
                </w:tc>
              </w:tr>
              <w:tr w:rsidR="00A36CEC" w14:paraId="47FAF4B5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48A5F9" w14:textId="77777777" w:rsidR="00A36CEC" w:rsidRDefault="00A36CEC" w:rsidP="008B5790">
                    <w:pPr>
                      <w:pStyle w:val="Irodalomjegyzk"/>
                    </w:pPr>
                    <w: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1411C8" w14:textId="77777777" w:rsidR="00A36CEC" w:rsidRDefault="00A36CEC" w:rsidP="008B5790">
                    <w:pPr>
                      <w:pStyle w:val="Irodalomjegyzk"/>
                    </w:pPr>
                    <w:r>
                      <w:t>„11/2019. (IV. 1.) AM rendelet a baromfi ágazatban igénybe vehető állatjóléti támogatások feltételeiről,” [Online]. Available: https://net.jogtar.hu/jogszabaly?docid=a1900011.am. [Hozzáférés dátuma: 10. 03. 2023].</w:t>
                    </w:r>
                  </w:p>
                </w:tc>
              </w:tr>
              <w:tr w:rsidR="00A36CEC" w14:paraId="046F53E3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18A8F70" w14:textId="77777777" w:rsidR="00A36CEC" w:rsidRDefault="00A36CEC" w:rsidP="008B5790">
                    <w:pPr>
                      <w:pStyle w:val="Irodalomjegyzk"/>
                    </w:pPr>
                    <w: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BAD5A55" w14:textId="77777777" w:rsidR="00A36CEC" w:rsidRDefault="00A36CEC" w:rsidP="008B5790">
                    <w:pPr>
                      <w:pStyle w:val="Irodalomjegyzk"/>
                    </w:pPr>
                    <w:r>
                      <w:t>„Klímavédelmi szempontrendszer integrálása a mezőgazdasági szaktanácsadásba III.,” [Online]. Available: https://www.nak.hu/kiadvanyok/kiadvanyok/3705-az-allattenyesztes-es-a-klimavaltozas/file. [Hozzáférés dátuma: 10. 03. 2023].</w:t>
                    </w:r>
                  </w:p>
                </w:tc>
              </w:tr>
              <w:tr w:rsidR="00A36CEC" w14:paraId="40515EAE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F1E4B6" w14:textId="77777777" w:rsidR="00A36CEC" w:rsidRDefault="00A36CEC" w:rsidP="008B5790">
                    <w:pPr>
                      <w:pStyle w:val="Irodalomjegyzk"/>
                    </w:pPr>
                    <w: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DFEB45" w14:textId="77777777" w:rsidR="00A36CEC" w:rsidRDefault="00A36CEC" w:rsidP="008B5790">
                    <w:pPr>
                      <w:pStyle w:val="Irodalomjegyzk"/>
                    </w:pPr>
                    <w:r>
                      <w:t>„Gázérzékelő SMART-R-NH3,” [Online]. Available: https://www.vagyonvill.hu/Gazerzekelo-SMART-R-NH3-4-20mA-0-100ppm. [Hozzáférés dátuma: 02. 10. 2023.].</w:t>
                    </w:r>
                  </w:p>
                </w:tc>
              </w:tr>
              <w:tr w:rsidR="00A36CEC" w14:paraId="559075EA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A9FDEC" w14:textId="77777777" w:rsidR="00A36CEC" w:rsidRDefault="00A36CEC" w:rsidP="008B5790">
                    <w:pPr>
                      <w:pStyle w:val="Irodalomjegyzk"/>
                    </w:pPr>
                    <w: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07F0FDD" w14:textId="77777777" w:rsidR="00A36CEC" w:rsidRDefault="00A36CEC" w:rsidP="008B5790">
                    <w:pPr>
                      <w:pStyle w:val="Irodalomjegyzk"/>
                    </w:pPr>
                    <w:r>
                      <w:t>„Advance in electronic nose technology developed for the detection and discrimination of ethanol, ammonia, and hydrogen sulfide gases,” [Online]. Available: https://ieeexplore.ieee.org/document/9789636. [Hozzáférés dátuma: 13. 03. 2023.].</w:t>
                    </w:r>
                  </w:p>
                </w:tc>
              </w:tr>
              <w:tr w:rsidR="00A36CEC" w14:paraId="6A43DA50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20869C0" w14:textId="77777777" w:rsidR="00A36CEC" w:rsidRDefault="00A36CEC" w:rsidP="008B5790">
                    <w:pPr>
                      <w:pStyle w:val="Irodalomjegyzk"/>
                    </w:pPr>
                    <w: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7CDB920" w14:textId="77777777" w:rsidR="00A36CEC" w:rsidRDefault="00A36CEC" w:rsidP="008B5790">
                    <w:pPr>
                      <w:pStyle w:val="Irodalomjegyzk"/>
                    </w:pPr>
                    <w:r>
                      <w:t xml:space="preserve">M. Marcell, </w:t>
                    </w:r>
                    <w:r>
                      <w:rPr>
                        <w:i/>
                        <w:iCs/>
                      </w:rPr>
                      <w:t xml:space="preserve">mérési eredmények - Kamerakép-alapú súlybecslés a precíziós baromfitartásban - Szabó Sándor előadásában, </w:t>
                    </w:r>
                    <w:r>
                      <w:t xml:space="preserve">2023.. </w:t>
                    </w:r>
                  </w:p>
                </w:tc>
              </w:tr>
              <w:tr w:rsidR="00A36CEC" w14:paraId="09A9D786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1B1929" w14:textId="77777777" w:rsidR="00A36CEC" w:rsidRDefault="00A36CEC" w:rsidP="008B5790">
                    <w:pPr>
                      <w:pStyle w:val="Irodalomjegyzk"/>
                    </w:pPr>
                    <w:r>
                      <w:lastRenderedPageBreak/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2A11B86" w14:textId="77777777" w:rsidR="00A36CEC" w:rsidRDefault="00A36CEC" w:rsidP="008B5790">
                    <w:pPr>
                      <w:pStyle w:val="Irodalomjegyzk"/>
                    </w:pPr>
                    <w:r>
                      <w:t>„Korreláció,” [Online]. Available: https://hu.wikipedia.org/wiki/Korreláció. [Hozzáférés dátuma: 02. 10. 2023.].</w:t>
                    </w:r>
                  </w:p>
                </w:tc>
              </w:tr>
              <w:tr w:rsidR="00A36CEC" w14:paraId="0B9D8D90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BDDC1C" w14:textId="77777777" w:rsidR="00A36CEC" w:rsidRDefault="00A36CEC" w:rsidP="008B5790">
                    <w:pPr>
                      <w:pStyle w:val="Irodalomjegyzk"/>
                    </w:pPr>
                    <w: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5B2135C" w14:textId="77777777" w:rsidR="00A36CEC" w:rsidRDefault="00A36CEC" w:rsidP="008B5790">
                    <w:pPr>
                      <w:pStyle w:val="Irodalomjegyzk"/>
                    </w:pPr>
                    <w:r>
                      <w:t>Wikipédia, „Mikrovezérlők,” [Online]. Available: https://hu.wikipedia.org/wiki/Mikrovezérlő. [Hozzáférés dátuma: 19. 11. 2023.].</w:t>
                    </w:r>
                  </w:p>
                </w:tc>
              </w:tr>
              <w:tr w:rsidR="00A36CEC" w14:paraId="4E9C0FD4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4C7852" w14:textId="77777777" w:rsidR="00A36CEC" w:rsidRDefault="00A36CEC" w:rsidP="008B5790">
                    <w:pPr>
                      <w:pStyle w:val="Irodalomjegyzk"/>
                    </w:pPr>
                    <w: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B0C5AB" w14:textId="77777777" w:rsidR="00A36CEC" w:rsidRDefault="00A36CEC" w:rsidP="008B5790">
                    <w:pPr>
                      <w:pStyle w:val="Irodalomjegyzk"/>
                    </w:pPr>
                    <w:r>
                      <w:t>„ESP32 ADC karakterisztikája,” [Online]. Available: https://lastminuteengineers.com/esp32-basics-adc/. [Hozzáférés dátuma: 02. 10. 2023.].</w:t>
                    </w:r>
                  </w:p>
                </w:tc>
              </w:tr>
              <w:tr w:rsidR="00A36CEC" w14:paraId="2EEBFF96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41828A2" w14:textId="77777777" w:rsidR="00A36CEC" w:rsidRDefault="00A36CEC" w:rsidP="008B5790">
                    <w:pPr>
                      <w:pStyle w:val="Irodalomjegyzk"/>
                    </w:pPr>
                    <w: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DDBA8EA" w14:textId="77777777" w:rsidR="00A36CEC" w:rsidRDefault="00A36CEC" w:rsidP="008B5790">
                    <w:pPr>
                      <w:pStyle w:val="Irodalomjegyzk"/>
                    </w:pPr>
                    <w:r>
                      <w:t>„ESP32 pinouts,” [Online]. Available: https://www.alibaba.com/product-detail/LILYGO-T8-V1-8-ESP32-WROVER_1600649715077. [Hozzáférés dátuma: 12. 10. 2023.].</w:t>
                    </w:r>
                  </w:p>
                </w:tc>
              </w:tr>
              <w:tr w:rsidR="00A36CEC" w14:paraId="1C0AC450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B8EA85" w14:textId="77777777" w:rsidR="00A36CEC" w:rsidRDefault="00A36CEC" w:rsidP="008B5790">
                    <w:pPr>
                      <w:pStyle w:val="Irodalomjegyzk"/>
                    </w:pPr>
                    <w: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09BFAB" w14:textId="77777777" w:rsidR="00A36CEC" w:rsidRDefault="00A36CEC" w:rsidP="008B5790">
                    <w:pPr>
                      <w:pStyle w:val="Irodalomjegyzk"/>
                    </w:pPr>
                    <w:r>
                      <w:t>„How MQ2 Gas/Smoke Sensor Works?,” [Online]. Available: https://lastminuteengineers.com/mq2-gas-senser-arduino-tutorial/. [Hozzáférés dátuma: 19. 11. 2023.].</w:t>
                    </w:r>
                  </w:p>
                </w:tc>
              </w:tr>
              <w:tr w:rsidR="00A36CEC" w14:paraId="48B2A9B2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419E596" w14:textId="77777777" w:rsidR="00A36CEC" w:rsidRDefault="00A36CEC" w:rsidP="008B5790">
                    <w:pPr>
                      <w:pStyle w:val="Irodalomjegyzk"/>
                    </w:pPr>
                    <w: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8991FE" w14:textId="77777777" w:rsidR="00A36CEC" w:rsidRDefault="00A36CEC" w:rsidP="008B5790">
                    <w:pPr>
                      <w:pStyle w:val="Irodalomjegyzk"/>
                    </w:pPr>
                    <w:r>
                      <w:t>„MQ szenzor üzemi hőmérséklete: An overview on room-temperature chemiresistor gas sensors based on 2D materials: Research status and challenge,” [Online]. Available: https://www.sciencedirect.com/science/article/pii/S135983682200751X. [Hozzáférés dátuma: 11. 10. 2023.].</w:t>
                    </w:r>
                  </w:p>
                </w:tc>
              </w:tr>
              <w:tr w:rsidR="00A36CEC" w14:paraId="628D8973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924E523" w14:textId="77777777" w:rsidR="00A36CEC" w:rsidRDefault="00A36CEC" w:rsidP="008B5790">
                    <w:pPr>
                      <w:pStyle w:val="Irodalomjegyzk"/>
                    </w:pPr>
                    <w: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773087" w14:textId="77777777" w:rsidR="00A36CEC" w:rsidRDefault="00A36CEC" w:rsidP="008B5790">
                    <w:pPr>
                      <w:pStyle w:val="Irodalomjegyzk"/>
                    </w:pPr>
                    <w:r>
                      <w:t>„How Does MQ-2 Flammable Gas and Smoke Sensor Work with Arduino? (MQ áramköri rajz),” [Online]. Available: https://circuitdigest.com/microcontroller-projects/interfacing-mq2-gas-sensor-with-arduino. [Hozzáférés dátuma: 20. 11. 2023.].</w:t>
                    </w:r>
                  </w:p>
                </w:tc>
              </w:tr>
              <w:tr w:rsidR="00A36CEC" w14:paraId="3A368089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DEFBE2" w14:textId="77777777" w:rsidR="00A36CEC" w:rsidRDefault="00A36CEC" w:rsidP="008B5790">
                    <w:pPr>
                      <w:pStyle w:val="Irodalomjegyzk"/>
                    </w:pPr>
                    <w: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71F7A7" w14:textId="77777777" w:rsidR="00A36CEC" w:rsidRDefault="00A36CEC" w:rsidP="008B5790">
                    <w:pPr>
                      <w:pStyle w:val="Irodalomjegyzk"/>
                    </w:pPr>
                    <w:r>
                      <w:t>„MQ137 datasheet,” [Online]. Available: https://cdn.sparkfun.com/assets/b/6/7/5/8/MQ137_datasheet.pdf. [Hozzáférés dátuma: 12. 11. 2023.].</w:t>
                    </w:r>
                  </w:p>
                </w:tc>
              </w:tr>
              <w:tr w:rsidR="00A36CEC" w14:paraId="43910C25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EDCA74" w14:textId="77777777" w:rsidR="00A36CEC" w:rsidRDefault="00A36CEC" w:rsidP="008B5790">
                    <w:pPr>
                      <w:pStyle w:val="Irodalomjegyzk"/>
                    </w:pPr>
                    <w: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87CB74E" w14:textId="77777777" w:rsidR="00A36CEC" w:rsidRDefault="00A36CEC" w:rsidP="008B5790">
                    <w:pPr>
                      <w:pStyle w:val="Irodalomjegyzk"/>
                      <w:ind w:left="61"/>
                    </w:pPr>
                    <w:r>
                      <w:t>„Measuring PPM from MQ Gas Sensors using Arduino (MQ-137 Ammonia),” [Online]. Available: https://duino4projects.com/measuring-ppm-mq-gas-sensors-using-arduino-mq-137-ammonia/. [Hozzáférés dátuma: 02. 10. 2023.].</w:t>
                    </w:r>
                  </w:p>
                </w:tc>
              </w:tr>
              <w:tr w:rsidR="00A36CEC" w14:paraId="06DDA057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8BB4FE" w14:textId="77777777" w:rsidR="00A36CEC" w:rsidRDefault="00A36CEC" w:rsidP="008B5790">
                    <w:pPr>
                      <w:pStyle w:val="Irodalomjegyzk"/>
                    </w:pPr>
                    <w: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AB4E0A" w14:textId="77777777" w:rsidR="00A36CEC" w:rsidRDefault="00A36CEC" w:rsidP="008B5790">
                    <w:pPr>
                      <w:pStyle w:val="Irodalomjegyzk"/>
                    </w:pPr>
                    <w:r>
                      <w:t>„What Is MQTT and Why Is It the Best Protocol for IoT?,” [Online]. Available: https://www.emqx.com/en/blog/what-is-the-mqtt-protocol. [Hozzáférés dátuma: 12. 10. 2023.].</w:t>
                    </w:r>
                  </w:p>
                </w:tc>
              </w:tr>
              <w:tr w:rsidR="00A36CEC" w14:paraId="5C1BE814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5CE0C0" w14:textId="77777777" w:rsidR="00A36CEC" w:rsidRDefault="00A36CEC" w:rsidP="008B5790">
                    <w:pPr>
                      <w:pStyle w:val="Irodalomjegyzk"/>
                    </w:pPr>
                    <w: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2719F7" w14:textId="77777777" w:rsidR="00A36CEC" w:rsidRDefault="00A36CEC" w:rsidP="008B5790">
                    <w:pPr>
                      <w:pStyle w:val="Irodalomjegyzk"/>
                    </w:pPr>
                    <w:r>
                      <w:t>„What is MQTT?,” [Online]. Available: Forrás: https://www.paessler.com/it-explained/mqtt. [Hozzáférés dátuma: 12. 10. 2023.].</w:t>
                    </w:r>
                  </w:p>
                </w:tc>
              </w:tr>
              <w:tr w:rsidR="00A36CEC" w14:paraId="70D52C10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5A32ED1" w14:textId="77777777" w:rsidR="00A36CEC" w:rsidRDefault="00A36CEC" w:rsidP="008B5790">
                    <w:pPr>
                      <w:pStyle w:val="Irodalomjegyzk"/>
                    </w:pPr>
                    <w:r>
                      <w:lastRenderedPageBreak/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47E2D0" w14:textId="77777777" w:rsidR="00A36CEC" w:rsidRDefault="00A36CEC" w:rsidP="008B5790">
                    <w:pPr>
                      <w:pStyle w:val="Irodalomjegyzk"/>
                    </w:pPr>
                    <w:r>
                      <w:t>„Sensors, interfaces and bus systems (SENIN, BUSSY) MQTT,” [Online]. Available: https://www.weigu.lu/tutorials/sensors2bus/06_mqtt/index.html. [Hozzáférés dátuma: 12. 10. 2023.].</w:t>
                    </w:r>
                  </w:p>
                </w:tc>
              </w:tr>
              <w:tr w:rsidR="00A36CEC" w14:paraId="6E2822BF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084E3C" w14:textId="77777777" w:rsidR="00A36CEC" w:rsidRDefault="00A36CEC" w:rsidP="008B5790">
                    <w:pPr>
                      <w:pStyle w:val="Irodalomjegyzk"/>
                    </w:pPr>
                    <w: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AE2759" w14:textId="77777777" w:rsidR="00A36CEC" w:rsidRDefault="00A36CEC" w:rsidP="008B5790">
                    <w:pPr>
                      <w:pStyle w:val="Irodalomjegyzk"/>
                    </w:pPr>
                    <w:r>
                      <w:t>„How to Install Mosquitto MQTT Broker on Windows,” [Online]. Available: https://cedalo.com/blog/how-to-install-mosquitto-mqtt-broker-on-windows/. [Hozzáférés dátuma: 11. 10. 2023.].</w:t>
                    </w:r>
                  </w:p>
                </w:tc>
              </w:tr>
              <w:tr w:rsidR="00A36CEC" w14:paraId="096FF314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C9FA0B" w14:textId="77777777" w:rsidR="00A36CEC" w:rsidRDefault="00A36CEC" w:rsidP="008B5790">
                    <w:pPr>
                      <w:pStyle w:val="Irodalomjegyzk"/>
                    </w:pPr>
                    <w: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38A3DC2" w14:textId="77777777" w:rsidR="00A36CEC" w:rsidRDefault="00A36CEC" w:rsidP="008B5790">
                    <w:pPr>
                      <w:pStyle w:val="Irodalomjegyzk"/>
                    </w:pPr>
                    <w:r>
                      <w:t>„Node-RED,” [Online]. Available: https://nodered.org/about/. [Hozzáférés dátuma: 12. 10. 2023.].</w:t>
                    </w:r>
                  </w:p>
                </w:tc>
              </w:tr>
              <w:tr w:rsidR="00A36CEC" w14:paraId="108CC185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6CCF134" w14:textId="77777777" w:rsidR="00A36CEC" w:rsidRDefault="00A36CEC" w:rsidP="008B5790">
                    <w:pPr>
                      <w:pStyle w:val="Irodalomjegyzk"/>
                    </w:pPr>
                    <w: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4E0E71" w14:textId="77777777" w:rsidR="00A36CEC" w:rsidRDefault="00A36CEC" w:rsidP="008B5790">
                    <w:pPr>
                      <w:pStyle w:val="Irodalomjegyzk"/>
                    </w:pPr>
                    <w:r>
                      <w:t>„What are the Key Pros and Cons of the Arduino Programming Language?,” [Online]. Available: https://emeritus.org/blog/coding-arduino-programming-language/. [Hozzáférés dátuma: 30. 11. 2023.].</w:t>
                    </w:r>
                  </w:p>
                </w:tc>
              </w:tr>
              <w:tr w:rsidR="00A36CEC" w14:paraId="1020E693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E8D533" w14:textId="77777777" w:rsidR="00A36CEC" w:rsidRDefault="00A36CEC" w:rsidP="008B5790">
                    <w:pPr>
                      <w:pStyle w:val="Irodalomjegyzk"/>
                    </w:pPr>
                    <w:r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47BCC0" w14:textId="77777777" w:rsidR="00A36CEC" w:rsidRDefault="00A36CEC" w:rsidP="008B5790">
                    <w:pPr>
                      <w:pStyle w:val="Irodalomjegyzk"/>
                    </w:pPr>
                    <w:r>
                      <w:t>„What Is Python Used For?,” [Online]. Available: https://www.coursera.org/articles/what-is-python-used-for-a-beginners-guide-to-using-python. [Hozzáférés dátuma: 30. 11. 2023.].</w:t>
                    </w:r>
                  </w:p>
                </w:tc>
              </w:tr>
              <w:tr w:rsidR="00A36CEC" w14:paraId="01CCCC67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3A5132" w14:textId="77777777" w:rsidR="00A36CEC" w:rsidRDefault="00A36CEC" w:rsidP="008B5790">
                    <w:pPr>
                      <w:pStyle w:val="Irodalomjegyzk"/>
                    </w:pPr>
                    <w: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49C30E" w14:textId="77777777" w:rsidR="00A36CEC" w:rsidRDefault="00A36CEC" w:rsidP="008B5790">
                    <w:pPr>
                      <w:pStyle w:val="Irodalomjegyzk"/>
                    </w:pPr>
                    <w:r>
                      <w:t>„PIP install,” [Online]. Available: https://pypi.org/project/pip/. [Hozzáférés dátuma: 30. 11. 2023.].</w:t>
                    </w:r>
                  </w:p>
                </w:tc>
              </w:tr>
            </w:tbl>
            <w:p w14:paraId="28CA3681" w14:textId="77777777" w:rsidR="00A36CEC" w:rsidRDefault="00A36CEC" w:rsidP="006330D0">
              <w:pPr>
                <w:ind w:firstLine="709"/>
                <w:divId w:val="1887594940"/>
                <w:rPr>
                  <w:noProof/>
                </w:rPr>
              </w:pPr>
            </w:p>
            <w:p w14:paraId="31E98A9F" w14:textId="1E83A27A" w:rsidR="002802A3" w:rsidRDefault="00A87244" w:rsidP="006330D0">
              <w:pPr>
                <w:ind w:firstLine="709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060242F" w14:textId="0350CB8D" w:rsidR="002802A3" w:rsidRDefault="002802A3" w:rsidP="00680626">
      <w:pPr>
        <w:pStyle w:val="Cmsor1"/>
        <w:numPr>
          <w:ilvl w:val="0"/>
          <w:numId w:val="0"/>
        </w:numPr>
        <w:ind w:left="709"/>
      </w:pPr>
      <w:bookmarkStart w:id="48" w:name="_Toc152890589"/>
      <w:r>
        <w:lastRenderedPageBreak/>
        <w:t>Függelék</w:t>
      </w:r>
      <w:bookmarkEnd w:id="48"/>
    </w:p>
    <w:p w14:paraId="324BFF4A" w14:textId="287E141B" w:rsidR="002802A3" w:rsidRDefault="002802A3" w:rsidP="00680626">
      <w:pPr>
        <w:ind w:firstLine="709"/>
      </w:pPr>
      <w:r>
        <w:t>Az alábbi linken található az összes felhasznált és bemutatott kód és mérési eredmény</w:t>
      </w:r>
      <w:r w:rsidR="00FB12E3">
        <w:t xml:space="preserve">eket tartalmazó </w:t>
      </w:r>
      <w:proofErr w:type="spellStart"/>
      <w:r w:rsidR="00FB12E3">
        <w:t>txt</w:t>
      </w:r>
      <w:proofErr w:type="spellEnd"/>
      <w:r w:rsidR="00FB12E3">
        <w:t>-k</w:t>
      </w:r>
      <w:r w:rsidR="00266942">
        <w:t xml:space="preserve"> egy GitHub </w:t>
      </w:r>
      <w:proofErr w:type="spellStart"/>
      <w:r w:rsidR="00266942">
        <w:t>repo</w:t>
      </w:r>
      <w:proofErr w:type="spellEnd"/>
      <w:r w:rsidR="00266942">
        <w:t>-ban:</w:t>
      </w:r>
    </w:p>
    <w:p w14:paraId="2333683A" w14:textId="5A54C66A" w:rsidR="00A87244" w:rsidRPr="00C63C4A" w:rsidRDefault="00000000" w:rsidP="00680626">
      <w:pPr>
        <w:ind w:firstLine="709"/>
      </w:pPr>
      <w:hyperlink r:id="rId55" w:history="1">
        <w:r w:rsidR="00690EF5" w:rsidRPr="00ED5546">
          <w:rPr>
            <w:rStyle w:val="Hiperhivatkozs"/>
          </w:rPr>
          <w:t>https://github.com/szabel001/szakdolgozat</w:t>
        </w:r>
      </w:hyperlink>
    </w:p>
    <w:sectPr w:rsidR="00A87244" w:rsidRPr="00C63C4A" w:rsidSect="0046641C">
      <w:headerReference w:type="even" r:id="rId56"/>
      <w:footerReference w:type="default" r:id="rId57"/>
      <w:type w:val="continuous"/>
      <w:pgSz w:w="11907" w:h="16840" w:code="9"/>
      <w:pgMar w:top="1418" w:right="1134" w:bottom="1418" w:left="992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2B6EF1" w14:textId="77777777" w:rsidR="009E1609" w:rsidRDefault="009E1609">
      <w:r>
        <w:separator/>
      </w:r>
    </w:p>
  </w:endnote>
  <w:endnote w:type="continuationSeparator" w:id="0">
    <w:p w14:paraId="56C1FCC8" w14:textId="77777777" w:rsidR="009E1609" w:rsidRDefault="009E1609">
      <w:r>
        <w:continuationSeparator/>
      </w:r>
    </w:p>
  </w:endnote>
  <w:endnote w:type="continuationNotice" w:id="1">
    <w:p w14:paraId="3117BE93" w14:textId="77777777" w:rsidR="009E1609" w:rsidRDefault="009E160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A7C728" w14:textId="77777777" w:rsidR="009B2EED" w:rsidRDefault="009B2EED" w:rsidP="00C00B3C">
    <w:pPr>
      <w:pStyle w:val="llb"/>
    </w:pPr>
    <w:r>
      <w:rPr>
        <w:rStyle w:val="Oldalszm"/>
      </w:rPr>
      <w:tab/>
    </w:r>
    <w:r>
      <w:rPr>
        <w:rStyle w:val="Oldalszm"/>
      </w:rPr>
      <w:fldChar w:fldCharType="begin"/>
    </w:r>
    <w:r>
      <w:rPr>
        <w:rStyle w:val="Oldalszm"/>
      </w:rPr>
      <w:instrText xml:space="preserve"> PAGE </w:instrText>
    </w:r>
    <w:r>
      <w:rPr>
        <w:rStyle w:val="Oldalszm"/>
      </w:rPr>
      <w:fldChar w:fldCharType="separate"/>
    </w:r>
    <w:r w:rsidR="003E2ECB">
      <w:rPr>
        <w:rStyle w:val="Oldalszm"/>
        <w:noProof/>
      </w:rPr>
      <w:t>27</w:t>
    </w:r>
    <w:r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A3208" w14:textId="77777777" w:rsidR="009E1609" w:rsidRDefault="009E1609">
      <w:r>
        <w:separator/>
      </w:r>
    </w:p>
  </w:footnote>
  <w:footnote w:type="continuationSeparator" w:id="0">
    <w:p w14:paraId="746F7481" w14:textId="77777777" w:rsidR="009E1609" w:rsidRDefault="009E1609">
      <w:r>
        <w:continuationSeparator/>
      </w:r>
    </w:p>
  </w:footnote>
  <w:footnote w:type="continuationNotice" w:id="1">
    <w:p w14:paraId="00B24873" w14:textId="77777777" w:rsidR="009E1609" w:rsidRDefault="009E160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6DC4B" w14:textId="77777777" w:rsidR="009B2EED" w:rsidRDefault="009B2EED"/>
  <w:p w14:paraId="2C6DFBBE" w14:textId="77777777" w:rsidR="009B2EED" w:rsidRDefault="009B2EED"/>
  <w:p w14:paraId="125F8157" w14:textId="77777777" w:rsidR="009B2EED" w:rsidRDefault="009B2EE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541409A"/>
    <w:multiLevelType w:val="hybridMultilevel"/>
    <w:tmpl w:val="1DFA662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55A0B8A"/>
    <w:multiLevelType w:val="hybridMultilevel"/>
    <w:tmpl w:val="0CBE5952"/>
    <w:lvl w:ilvl="0" w:tplc="E81C1620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56B0E8D"/>
    <w:multiLevelType w:val="hybridMultilevel"/>
    <w:tmpl w:val="CE6206CE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AFC144E"/>
    <w:multiLevelType w:val="hybridMultilevel"/>
    <w:tmpl w:val="38A22C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0A4351"/>
    <w:multiLevelType w:val="hybridMultilevel"/>
    <w:tmpl w:val="5A4EC20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EE0508"/>
    <w:multiLevelType w:val="multilevel"/>
    <w:tmpl w:val="418E4214"/>
    <w:numStyleLink w:val="tmutatszmozottlista"/>
  </w:abstractNum>
  <w:abstractNum w:abstractNumId="17" w15:restartNumberingAfterBreak="0">
    <w:nsid w:val="178504C5"/>
    <w:multiLevelType w:val="hybridMultilevel"/>
    <w:tmpl w:val="6CDCD07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900117D"/>
    <w:multiLevelType w:val="hybridMultilevel"/>
    <w:tmpl w:val="3DDCA656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FED54D7"/>
    <w:multiLevelType w:val="hybridMultilevel"/>
    <w:tmpl w:val="11461F9C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1F22BF"/>
    <w:multiLevelType w:val="hybridMultilevel"/>
    <w:tmpl w:val="8474D9A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6771973"/>
    <w:multiLevelType w:val="hybridMultilevel"/>
    <w:tmpl w:val="EFA8A334"/>
    <w:lvl w:ilvl="0" w:tplc="040E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8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4D2324A"/>
    <w:multiLevelType w:val="hybridMultilevel"/>
    <w:tmpl w:val="E570BB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55531F"/>
    <w:multiLevelType w:val="hybridMultilevel"/>
    <w:tmpl w:val="6FEE75C6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2748B7"/>
    <w:multiLevelType w:val="hybridMultilevel"/>
    <w:tmpl w:val="EB6C336C"/>
    <w:lvl w:ilvl="0" w:tplc="120E2A02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3BA67CE"/>
    <w:multiLevelType w:val="hybridMultilevel"/>
    <w:tmpl w:val="3EB883F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99C3B84"/>
    <w:multiLevelType w:val="multilevel"/>
    <w:tmpl w:val="57F0145A"/>
    <w:lvl w:ilvl="0">
      <w:start w:val="1"/>
      <w:numFmt w:val="decimal"/>
      <w:pStyle w:val="Cmsor1"/>
      <w:suff w:val="space"/>
      <w:lvlText w:val="%1"/>
      <w:lvlJc w:val="left"/>
      <w:pPr>
        <w:ind w:left="36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-35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-35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-35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658"/>
        </w:tabs>
        <w:ind w:left="65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802"/>
        </w:tabs>
        <w:ind w:left="80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946"/>
        </w:tabs>
        <w:ind w:left="94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090"/>
        </w:tabs>
        <w:ind w:left="109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234"/>
        </w:tabs>
        <w:ind w:left="1234" w:hanging="1584"/>
      </w:pPr>
      <w:rPr>
        <w:rFonts w:hint="default"/>
      </w:rPr>
    </w:lvl>
  </w:abstractNum>
  <w:abstractNum w:abstractNumId="35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621156888">
    <w:abstractNumId w:val="10"/>
  </w:num>
  <w:num w:numId="2" w16cid:durableId="631399733">
    <w:abstractNumId w:val="34"/>
  </w:num>
  <w:num w:numId="3" w16cid:durableId="1512139943">
    <w:abstractNumId w:val="18"/>
  </w:num>
  <w:num w:numId="4" w16cid:durableId="376318834">
    <w:abstractNumId w:val="25"/>
  </w:num>
  <w:num w:numId="5" w16cid:durableId="1364399929">
    <w:abstractNumId w:val="26"/>
  </w:num>
  <w:num w:numId="6" w16cid:durableId="1981154438">
    <w:abstractNumId w:val="28"/>
  </w:num>
  <w:num w:numId="7" w16cid:durableId="2049596667">
    <w:abstractNumId w:val="21"/>
  </w:num>
  <w:num w:numId="8" w16cid:durableId="772943930">
    <w:abstractNumId w:val="16"/>
  </w:num>
  <w:num w:numId="9" w16cid:durableId="477692295">
    <w:abstractNumId w:val="23"/>
  </w:num>
  <w:num w:numId="10" w16cid:durableId="1847860242">
    <w:abstractNumId w:val="35"/>
  </w:num>
  <w:num w:numId="11" w16cid:durableId="1348100894">
    <w:abstractNumId w:val="24"/>
  </w:num>
  <w:num w:numId="12" w16cid:durableId="1055003445">
    <w:abstractNumId w:val="32"/>
  </w:num>
  <w:num w:numId="13" w16cid:durableId="713650763">
    <w:abstractNumId w:val="9"/>
  </w:num>
  <w:num w:numId="14" w16cid:durableId="1948348394">
    <w:abstractNumId w:val="7"/>
  </w:num>
  <w:num w:numId="15" w16cid:durableId="1242057337">
    <w:abstractNumId w:val="6"/>
  </w:num>
  <w:num w:numId="16" w16cid:durableId="1584609199">
    <w:abstractNumId w:val="5"/>
  </w:num>
  <w:num w:numId="17" w16cid:durableId="1044016829">
    <w:abstractNumId w:val="4"/>
  </w:num>
  <w:num w:numId="18" w16cid:durableId="731586255">
    <w:abstractNumId w:val="8"/>
  </w:num>
  <w:num w:numId="19" w16cid:durableId="814447995">
    <w:abstractNumId w:val="3"/>
  </w:num>
  <w:num w:numId="20" w16cid:durableId="1005788861">
    <w:abstractNumId w:val="2"/>
  </w:num>
  <w:num w:numId="21" w16cid:durableId="1256401196">
    <w:abstractNumId w:val="1"/>
  </w:num>
  <w:num w:numId="22" w16cid:durableId="905262621">
    <w:abstractNumId w:val="0"/>
  </w:num>
  <w:num w:numId="23" w16cid:durableId="131094989">
    <w:abstractNumId w:val="12"/>
  </w:num>
  <w:num w:numId="24" w16cid:durableId="1807891774">
    <w:abstractNumId w:val="20"/>
  </w:num>
  <w:num w:numId="25" w16cid:durableId="581335609">
    <w:abstractNumId w:val="13"/>
  </w:num>
  <w:num w:numId="26" w16cid:durableId="1402752691">
    <w:abstractNumId w:val="19"/>
  </w:num>
  <w:num w:numId="27" w16cid:durableId="432362509">
    <w:abstractNumId w:val="31"/>
  </w:num>
  <w:num w:numId="28" w16cid:durableId="1067150583">
    <w:abstractNumId w:val="11"/>
  </w:num>
  <w:num w:numId="29" w16cid:durableId="1679967125">
    <w:abstractNumId w:val="30"/>
  </w:num>
  <w:num w:numId="30" w16cid:durableId="92676027">
    <w:abstractNumId w:val="33"/>
  </w:num>
  <w:num w:numId="31" w16cid:durableId="2024085592">
    <w:abstractNumId w:val="17"/>
  </w:num>
  <w:num w:numId="32" w16cid:durableId="819463832">
    <w:abstractNumId w:val="22"/>
  </w:num>
  <w:num w:numId="33" w16cid:durableId="1298683212">
    <w:abstractNumId w:val="14"/>
  </w:num>
  <w:num w:numId="34" w16cid:durableId="1214073520">
    <w:abstractNumId w:val="15"/>
  </w:num>
  <w:num w:numId="35" w16cid:durableId="493842174">
    <w:abstractNumId w:val="27"/>
  </w:num>
  <w:num w:numId="36" w16cid:durableId="945111916">
    <w:abstractNumId w:val="29"/>
  </w:num>
  <w:num w:numId="37" w16cid:durableId="193150664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940521393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1134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CAA"/>
    <w:rsid w:val="000029DB"/>
    <w:rsid w:val="00004B2E"/>
    <w:rsid w:val="00004E8E"/>
    <w:rsid w:val="00005AB6"/>
    <w:rsid w:val="000062C6"/>
    <w:rsid w:val="000062F4"/>
    <w:rsid w:val="000103F0"/>
    <w:rsid w:val="000108A8"/>
    <w:rsid w:val="000115C7"/>
    <w:rsid w:val="0001192F"/>
    <w:rsid w:val="00011D7D"/>
    <w:rsid w:val="00011FBB"/>
    <w:rsid w:val="000120F1"/>
    <w:rsid w:val="00012C24"/>
    <w:rsid w:val="00013A35"/>
    <w:rsid w:val="0001426A"/>
    <w:rsid w:val="00016547"/>
    <w:rsid w:val="00017153"/>
    <w:rsid w:val="00017379"/>
    <w:rsid w:val="00017D01"/>
    <w:rsid w:val="00021024"/>
    <w:rsid w:val="0002146E"/>
    <w:rsid w:val="00022299"/>
    <w:rsid w:val="00022337"/>
    <w:rsid w:val="00022657"/>
    <w:rsid w:val="0002295B"/>
    <w:rsid w:val="000256AF"/>
    <w:rsid w:val="000275CC"/>
    <w:rsid w:val="00027D8B"/>
    <w:rsid w:val="00030445"/>
    <w:rsid w:val="0003094D"/>
    <w:rsid w:val="00030C02"/>
    <w:rsid w:val="00030DBD"/>
    <w:rsid w:val="000315C1"/>
    <w:rsid w:val="00031735"/>
    <w:rsid w:val="000323D3"/>
    <w:rsid w:val="000327F0"/>
    <w:rsid w:val="00033327"/>
    <w:rsid w:val="00033741"/>
    <w:rsid w:val="00033D1E"/>
    <w:rsid w:val="00034706"/>
    <w:rsid w:val="00035432"/>
    <w:rsid w:val="00035F88"/>
    <w:rsid w:val="000360E0"/>
    <w:rsid w:val="0003623B"/>
    <w:rsid w:val="000368CF"/>
    <w:rsid w:val="00036973"/>
    <w:rsid w:val="000369DF"/>
    <w:rsid w:val="00037F66"/>
    <w:rsid w:val="00040596"/>
    <w:rsid w:val="00042008"/>
    <w:rsid w:val="0004279C"/>
    <w:rsid w:val="0004452A"/>
    <w:rsid w:val="00046B2E"/>
    <w:rsid w:val="00050134"/>
    <w:rsid w:val="00050E9C"/>
    <w:rsid w:val="00051976"/>
    <w:rsid w:val="00051F38"/>
    <w:rsid w:val="00052269"/>
    <w:rsid w:val="00053AEF"/>
    <w:rsid w:val="0005728F"/>
    <w:rsid w:val="000600F4"/>
    <w:rsid w:val="000605F8"/>
    <w:rsid w:val="00060FE4"/>
    <w:rsid w:val="00061AAB"/>
    <w:rsid w:val="00062408"/>
    <w:rsid w:val="0006291C"/>
    <w:rsid w:val="000634AA"/>
    <w:rsid w:val="00063EC7"/>
    <w:rsid w:val="000648A2"/>
    <w:rsid w:val="000665B0"/>
    <w:rsid w:val="00066CDF"/>
    <w:rsid w:val="0006719D"/>
    <w:rsid w:val="000741D9"/>
    <w:rsid w:val="00074223"/>
    <w:rsid w:val="000748C9"/>
    <w:rsid w:val="000749B5"/>
    <w:rsid w:val="00076E77"/>
    <w:rsid w:val="0007730F"/>
    <w:rsid w:val="000830AC"/>
    <w:rsid w:val="00084FEF"/>
    <w:rsid w:val="00085B45"/>
    <w:rsid w:val="00085FAC"/>
    <w:rsid w:val="0008635B"/>
    <w:rsid w:val="000875D8"/>
    <w:rsid w:val="0008776E"/>
    <w:rsid w:val="00087FAA"/>
    <w:rsid w:val="00092E62"/>
    <w:rsid w:val="00093073"/>
    <w:rsid w:val="0009467E"/>
    <w:rsid w:val="0009530C"/>
    <w:rsid w:val="00095624"/>
    <w:rsid w:val="00095D3D"/>
    <w:rsid w:val="000979E3"/>
    <w:rsid w:val="00097C9E"/>
    <w:rsid w:val="000A17E2"/>
    <w:rsid w:val="000A1D3A"/>
    <w:rsid w:val="000A2B7F"/>
    <w:rsid w:val="000A3B32"/>
    <w:rsid w:val="000A6C76"/>
    <w:rsid w:val="000A7259"/>
    <w:rsid w:val="000A7483"/>
    <w:rsid w:val="000B1329"/>
    <w:rsid w:val="000B279D"/>
    <w:rsid w:val="000B2827"/>
    <w:rsid w:val="000B415C"/>
    <w:rsid w:val="000B4530"/>
    <w:rsid w:val="000B4611"/>
    <w:rsid w:val="000B4679"/>
    <w:rsid w:val="000B51FD"/>
    <w:rsid w:val="000B521F"/>
    <w:rsid w:val="000B53E0"/>
    <w:rsid w:val="000B61FC"/>
    <w:rsid w:val="000B7AB0"/>
    <w:rsid w:val="000C2FD7"/>
    <w:rsid w:val="000C31C0"/>
    <w:rsid w:val="000C46DE"/>
    <w:rsid w:val="000C55A9"/>
    <w:rsid w:val="000C6919"/>
    <w:rsid w:val="000D02D8"/>
    <w:rsid w:val="000D02F2"/>
    <w:rsid w:val="000D11DB"/>
    <w:rsid w:val="000D1836"/>
    <w:rsid w:val="000D226A"/>
    <w:rsid w:val="000D4F12"/>
    <w:rsid w:val="000D5EC6"/>
    <w:rsid w:val="000D65C0"/>
    <w:rsid w:val="000D7458"/>
    <w:rsid w:val="000E0E80"/>
    <w:rsid w:val="000E14B8"/>
    <w:rsid w:val="000E15AB"/>
    <w:rsid w:val="000E26AF"/>
    <w:rsid w:val="000E3823"/>
    <w:rsid w:val="000E3962"/>
    <w:rsid w:val="000E5A9F"/>
    <w:rsid w:val="000E61FF"/>
    <w:rsid w:val="000E66A6"/>
    <w:rsid w:val="000E66CD"/>
    <w:rsid w:val="000E73DB"/>
    <w:rsid w:val="000F02BD"/>
    <w:rsid w:val="000F108E"/>
    <w:rsid w:val="000F1715"/>
    <w:rsid w:val="000F1FF9"/>
    <w:rsid w:val="000F28AA"/>
    <w:rsid w:val="000F2E28"/>
    <w:rsid w:val="000F2FAA"/>
    <w:rsid w:val="000F3EA7"/>
    <w:rsid w:val="000F4BAD"/>
    <w:rsid w:val="000F5283"/>
    <w:rsid w:val="000F5784"/>
    <w:rsid w:val="000F5A3F"/>
    <w:rsid w:val="000F69FB"/>
    <w:rsid w:val="00100AD3"/>
    <w:rsid w:val="001017F2"/>
    <w:rsid w:val="001025EB"/>
    <w:rsid w:val="00102BA5"/>
    <w:rsid w:val="00103912"/>
    <w:rsid w:val="0010501B"/>
    <w:rsid w:val="00105361"/>
    <w:rsid w:val="001054F2"/>
    <w:rsid w:val="0010578A"/>
    <w:rsid w:val="00106969"/>
    <w:rsid w:val="0010740F"/>
    <w:rsid w:val="00110480"/>
    <w:rsid w:val="001143A7"/>
    <w:rsid w:val="00115729"/>
    <w:rsid w:val="00116013"/>
    <w:rsid w:val="00116016"/>
    <w:rsid w:val="001168BB"/>
    <w:rsid w:val="00117C6C"/>
    <w:rsid w:val="00121053"/>
    <w:rsid w:val="00121AF0"/>
    <w:rsid w:val="00122F0B"/>
    <w:rsid w:val="00123155"/>
    <w:rsid w:val="00125C16"/>
    <w:rsid w:val="0013160D"/>
    <w:rsid w:val="00131845"/>
    <w:rsid w:val="00131964"/>
    <w:rsid w:val="00131ED7"/>
    <w:rsid w:val="00131F73"/>
    <w:rsid w:val="00134872"/>
    <w:rsid w:val="00135AF3"/>
    <w:rsid w:val="0013628A"/>
    <w:rsid w:val="00137874"/>
    <w:rsid w:val="00141CC7"/>
    <w:rsid w:val="00144E54"/>
    <w:rsid w:val="001455DA"/>
    <w:rsid w:val="0014573F"/>
    <w:rsid w:val="00146329"/>
    <w:rsid w:val="00147272"/>
    <w:rsid w:val="001477DF"/>
    <w:rsid w:val="00147D15"/>
    <w:rsid w:val="00150B18"/>
    <w:rsid w:val="001520F1"/>
    <w:rsid w:val="001522F2"/>
    <w:rsid w:val="00152B08"/>
    <w:rsid w:val="00153800"/>
    <w:rsid w:val="0015442B"/>
    <w:rsid w:val="00154F48"/>
    <w:rsid w:val="0016036E"/>
    <w:rsid w:val="00160E56"/>
    <w:rsid w:val="0016341D"/>
    <w:rsid w:val="00163CD8"/>
    <w:rsid w:val="00164338"/>
    <w:rsid w:val="0016596A"/>
    <w:rsid w:val="0016635A"/>
    <w:rsid w:val="001663D7"/>
    <w:rsid w:val="00166AF1"/>
    <w:rsid w:val="00167FCF"/>
    <w:rsid w:val="00170398"/>
    <w:rsid w:val="001703F8"/>
    <w:rsid w:val="00171054"/>
    <w:rsid w:val="00171A5F"/>
    <w:rsid w:val="0017262B"/>
    <w:rsid w:val="00174287"/>
    <w:rsid w:val="00174DCD"/>
    <w:rsid w:val="0017567A"/>
    <w:rsid w:val="00176E5A"/>
    <w:rsid w:val="0018004F"/>
    <w:rsid w:val="00180BA5"/>
    <w:rsid w:val="00180D0C"/>
    <w:rsid w:val="00180FCC"/>
    <w:rsid w:val="001824CE"/>
    <w:rsid w:val="00182BAD"/>
    <w:rsid w:val="00183952"/>
    <w:rsid w:val="00183C7D"/>
    <w:rsid w:val="0018437B"/>
    <w:rsid w:val="00184F40"/>
    <w:rsid w:val="0018517F"/>
    <w:rsid w:val="00185200"/>
    <w:rsid w:val="001852D6"/>
    <w:rsid w:val="0018555F"/>
    <w:rsid w:val="0018782E"/>
    <w:rsid w:val="00187FFD"/>
    <w:rsid w:val="00191238"/>
    <w:rsid w:val="001915E3"/>
    <w:rsid w:val="00191CA7"/>
    <w:rsid w:val="00192198"/>
    <w:rsid w:val="0019301D"/>
    <w:rsid w:val="0019384E"/>
    <w:rsid w:val="00194816"/>
    <w:rsid w:val="00196C4D"/>
    <w:rsid w:val="001971B9"/>
    <w:rsid w:val="0019760C"/>
    <w:rsid w:val="00197A4D"/>
    <w:rsid w:val="00197B78"/>
    <w:rsid w:val="00197E6A"/>
    <w:rsid w:val="001A029E"/>
    <w:rsid w:val="001A042C"/>
    <w:rsid w:val="001A1F89"/>
    <w:rsid w:val="001A258A"/>
    <w:rsid w:val="001A4249"/>
    <w:rsid w:val="001A547B"/>
    <w:rsid w:val="001A57BC"/>
    <w:rsid w:val="001A5DF7"/>
    <w:rsid w:val="001B0025"/>
    <w:rsid w:val="001B0268"/>
    <w:rsid w:val="001B02EE"/>
    <w:rsid w:val="001B04F1"/>
    <w:rsid w:val="001B1A1F"/>
    <w:rsid w:val="001B2346"/>
    <w:rsid w:val="001B2AD4"/>
    <w:rsid w:val="001B3437"/>
    <w:rsid w:val="001B45C6"/>
    <w:rsid w:val="001B4791"/>
    <w:rsid w:val="001B4F6B"/>
    <w:rsid w:val="001B610E"/>
    <w:rsid w:val="001B7309"/>
    <w:rsid w:val="001B7A9D"/>
    <w:rsid w:val="001C0036"/>
    <w:rsid w:val="001C03DD"/>
    <w:rsid w:val="001C04CA"/>
    <w:rsid w:val="001C0DFB"/>
    <w:rsid w:val="001C1DDB"/>
    <w:rsid w:val="001C2086"/>
    <w:rsid w:val="001C215D"/>
    <w:rsid w:val="001C31B5"/>
    <w:rsid w:val="001C4D13"/>
    <w:rsid w:val="001C4F05"/>
    <w:rsid w:val="001C5FB9"/>
    <w:rsid w:val="001C63FA"/>
    <w:rsid w:val="001D0ADD"/>
    <w:rsid w:val="001D14C8"/>
    <w:rsid w:val="001D25AC"/>
    <w:rsid w:val="001D3621"/>
    <w:rsid w:val="001D3780"/>
    <w:rsid w:val="001D3B3E"/>
    <w:rsid w:val="001D5F1C"/>
    <w:rsid w:val="001D7E55"/>
    <w:rsid w:val="001E1BD3"/>
    <w:rsid w:val="001E1D55"/>
    <w:rsid w:val="001E2660"/>
    <w:rsid w:val="001E3439"/>
    <w:rsid w:val="001E6B5F"/>
    <w:rsid w:val="001F04A2"/>
    <w:rsid w:val="001F12E5"/>
    <w:rsid w:val="001F2B2E"/>
    <w:rsid w:val="001F3EA8"/>
    <w:rsid w:val="001F4A1C"/>
    <w:rsid w:val="001F4A34"/>
    <w:rsid w:val="001F4EE1"/>
    <w:rsid w:val="001F5816"/>
    <w:rsid w:val="001F5905"/>
    <w:rsid w:val="001F6956"/>
    <w:rsid w:val="001F74A6"/>
    <w:rsid w:val="00200274"/>
    <w:rsid w:val="00201F85"/>
    <w:rsid w:val="002024E8"/>
    <w:rsid w:val="00203E00"/>
    <w:rsid w:val="002045D6"/>
    <w:rsid w:val="0020468D"/>
    <w:rsid w:val="00206455"/>
    <w:rsid w:val="00206996"/>
    <w:rsid w:val="002074B8"/>
    <w:rsid w:val="002102C3"/>
    <w:rsid w:val="0021040D"/>
    <w:rsid w:val="00210E3E"/>
    <w:rsid w:val="002111B0"/>
    <w:rsid w:val="00211444"/>
    <w:rsid w:val="00211FC1"/>
    <w:rsid w:val="00213984"/>
    <w:rsid w:val="00213E79"/>
    <w:rsid w:val="00213EC4"/>
    <w:rsid w:val="00214175"/>
    <w:rsid w:val="00215EDB"/>
    <w:rsid w:val="00216431"/>
    <w:rsid w:val="002169D0"/>
    <w:rsid w:val="00216F24"/>
    <w:rsid w:val="002179B2"/>
    <w:rsid w:val="00220946"/>
    <w:rsid w:val="00222A94"/>
    <w:rsid w:val="00223042"/>
    <w:rsid w:val="00225039"/>
    <w:rsid w:val="00225CB1"/>
    <w:rsid w:val="00225F65"/>
    <w:rsid w:val="002262BE"/>
    <w:rsid w:val="00226EDC"/>
    <w:rsid w:val="00226F8A"/>
    <w:rsid w:val="00227347"/>
    <w:rsid w:val="002304E3"/>
    <w:rsid w:val="002315AC"/>
    <w:rsid w:val="0023230E"/>
    <w:rsid w:val="00233050"/>
    <w:rsid w:val="002333CA"/>
    <w:rsid w:val="00233AAD"/>
    <w:rsid w:val="00235D10"/>
    <w:rsid w:val="00236C01"/>
    <w:rsid w:val="00237810"/>
    <w:rsid w:val="002379BC"/>
    <w:rsid w:val="00237FC7"/>
    <w:rsid w:val="00240B5A"/>
    <w:rsid w:val="002417DD"/>
    <w:rsid w:val="00241D85"/>
    <w:rsid w:val="00242A7A"/>
    <w:rsid w:val="002432DA"/>
    <w:rsid w:val="00243E0A"/>
    <w:rsid w:val="00243FE1"/>
    <w:rsid w:val="00246A77"/>
    <w:rsid w:val="00246E9A"/>
    <w:rsid w:val="002471AF"/>
    <w:rsid w:val="002500F0"/>
    <w:rsid w:val="00250F66"/>
    <w:rsid w:val="00251110"/>
    <w:rsid w:val="002532A0"/>
    <w:rsid w:val="00253B81"/>
    <w:rsid w:val="00254279"/>
    <w:rsid w:val="00256995"/>
    <w:rsid w:val="00256C7F"/>
    <w:rsid w:val="00256F22"/>
    <w:rsid w:val="00260A83"/>
    <w:rsid w:val="00260AE1"/>
    <w:rsid w:val="00261967"/>
    <w:rsid w:val="00263415"/>
    <w:rsid w:val="0026352C"/>
    <w:rsid w:val="00263EB7"/>
    <w:rsid w:val="00265841"/>
    <w:rsid w:val="002659DC"/>
    <w:rsid w:val="00266249"/>
    <w:rsid w:val="00266365"/>
    <w:rsid w:val="00266704"/>
    <w:rsid w:val="0026672B"/>
    <w:rsid w:val="00266942"/>
    <w:rsid w:val="00266ABC"/>
    <w:rsid w:val="00266E77"/>
    <w:rsid w:val="002674E8"/>
    <w:rsid w:val="00267677"/>
    <w:rsid w:val="0027041C"/>
    <w:rsid w:val="00271338"/>
    <w:rsid w:val="00271FE5"/>
    <w:rsid w:val="002720B8"/>
    <w:rsid w:val="00272C37"/>
    <w:rsid w:val="002741B5"/>
    <w:rsid w:val="0027429E"/>
    <w:rsid w:val="00277CC2"/>
    <w:rsid w:val="00277E17"/>
    <w:rsid w:val="0028004F"/>
    <w:rsid w:val="002802A3"/>
    <w:rsid w:val="002809C9"/>
    <w:rsid w:val="00280B78"/>
    <w:rsid w:val="00280BB3"/>
    <w:rsid w:val="00281AE6"/>
    <w:rsid w:val="00281BEF"/>
    <w:rsid w:val="00282781"/>
    <w:rsid w:val="00282905"/>
    <w:rsid w:val="002841F9"/>
    <w:rsid w:val="00284A72"/>
    <w:rsid w:val="0028531D"/>
    <w:rsid w:val="00286237"/>
    <w:rsid w:val="00286438"/>
    <w:rsid w:val="00287BE8"/>
    <w:rsid w:val="0029173C"/>
    <w:rsid w:val="00291CF2"/>
    <w:rsid w:val="00293381"/>
    <w:rsid w:val="00293A5A"/>
    <w:rsid w:val="00293ADF"/>
    <w:rsid w:val="002940E8"/>
    <w:rsid w:val="002961FE"/>
    <w:rsid w:val="002A0DDF"/>
    <w:rsid w:val="002A2BA3"/>
    <w:rsid w:val="002A3943"/>
    <w:rsid w:val="002A3D4B"/>
    <w:rsid w:val="002A3EC5"/>
    <w:rsid w:val="002A5E42"/>
    <w:rsid w:val="002A67E9"/>
    <w:rsid w:val="002A68DD"/>
    <w:rsid w:val="002A7AF3"/>
    <w:rsid w:val="002B0627"/>
    <w:rsid w:val="002B069F"/>
    <w:rsid w:val="002B0911"/>
    <w:rsid w:val="002B0D2F"/>
    <w:rsid w:val="002B10F8"/>
    <w:rsid w:val="002B3B38"/>
    <w:rsid w:val="002B4E1C"/>
    <w:rsid w:val="002B63A3"/>
    <w:rsid w:val="002B6ABC"/>
    <w:rsid w:val="002B763A"/>
    <w:rsid w:val="002C0C29"/>
    <w:rsid w:val="002C10C3"/>
    <w:rsid w:val="002C1D42"/>
    <w:rsid w:val="002C20CA"/>
    <w:rsid w:val="002C26F9"/>
    <w:rsid w:val="002C48C5"/>
    <w:rsid w:val="002C4BAF"/>
    <w:rsid w:val="002C579B"/>
    <w:rsid w:val="002C5A7B"/>
    <w:rsid w:val="002C71C1"/>
    <w:rsid w:val="002C7A8D"/>
    <w:rsid w:val="002C7C00"/>
    <w:rsid w:val="002C7CDB"/>
    <w:rsid w:val="002D01B3"/>
    <w:rsid w:val="002D0621"/>
    <w:rsid w:val="002D0762"/>
    <w:rsid w:val="002D07EC"/>
    <w:rsid w:val="002D0DDD"/>
    <w:rsid w:val="002D13BD"/>
    <w:rsid w:val="002D141B"/>
    <w:rsid w:val="002D2C06"/>
    <w:rsid w:val="002D3031"/>
    <w:rsid w:val="002D35D2"/>
    <w:rsid w:val="002D4A8D"/>
    <w:rsid w:val="002D4F40"/>
    <w:rsid w:val="002D54E2"/>
    <w:rsid w:val="002D5682"/>
    <w:rsid w:val="002D6BCD"/>
    <w:rsid w:val="002D747A"/>
    <w:rsid w:val="002D7803"/>
    <w:rsid w:val="002D7DA9"/>
    <w:rsid w:val="002E19B5"/>
    <w:rsid w:val="002E1B2E"/>
    <w:rsid w:val="002E1B80"/>
    <w:rsid w:val="002E1D2A"/>
    <w:rsid w:val="002E2B7A"/>
    <w:rsid w:val="002E2D3B"/>
    <w:rsid w:val="002E2E46"/>
    <w:rsid w:val="002E2E75"/>
    <w:rsid w:val="002E34B6"/>
    <w:rsid w:val="002E3730"/>
    <w:rsid w:val="002E49F3"/>
    <w:rsid w:val="002E67AB"/>
    <w:rsid w:val="002E6AE9"/>
    <w:rsid w:val="002E7BAE"/>
    <w:rsid w:val="002F0B60"/>
    <w:rsid w:val="002F0B89"/>
    <w:rsid w:val="002F18A7"/>
    <w:rsid w:val="002F27BA"/>
    <w:rsid w:val="002F27FD"/>
    <w:rsid w:val="002F3E83"/>
    <w:rsid w:val="002F601D"/>
    <w:rsid w:val="002F6430"/>
    <w:rsid w:val="002F6888"/>
    <w:rsid w:val="002F7619"/>
    <w:rsid w:val="002F7A23"/>
    <w:rsid w:val="002F7D02"/>
    <w:rsid w:val="002F7F16"/>
    <w:rsid w:val="0030006F"/>
    <w:rsid w:val="00300437"/>
    <w:rsid w:val="003013D9"/>
    <w:rsid w:val="003023E8"/>
    <w:rsid w:val="00302BB3"/>
    <w:rsid w:val="00302BBA"/>
    <w:rsid w:val="003037E3"/>
    <w:rsid w:val="00304BE2"/>
    <w:rsid w:val="003050E5"/>
    <w:rsid w:val="00305523"/>
    <w:rsid w:val="00305E08"/>
    <w:rsid w:val="003102E3"/>
    <w:rsid w:val="0031085E"/>
    <w:rsid w:val="00311725"/>
    <w:rsid w:val="00313013"/>
    <w:rsid w:val="00313E34"/>
    <w:rsid w:val="00313ED3"/>
    <w:rsid w:val="00314447"/>
    <w:rsid w:val="00314B45"/>
    <w:rsid w:val="0031567B"/>
    <w:rsid w:val="00315776"/>
    <w:rsid w:val="00316330"/>
    <w:rsid w:val="0031635C"/>
    <w:rsid w:val="003200B3"/>
    <w:rsid w:val="003205A8"/>
    <w:rsid w:val="00320B24"/>
    <w:rsid w:val="00320C3D"/>
    <w:rsid w:val="00320E63"/>
    <w:rsid w:val="00321EE2"/>
    <w:rsid w:val="0032207D"/>
    <w:rsid w:val="00322AAE"/>
    <w:rsid w:val="00322CC2"/>
    <w:rsid w:val="00324488"/>
    <w:rsid w:val="0032562A"/>
    <w:rsid w:val="003261BA"/>
    <w:rsid w:val="00327B55"/>
    <w:rsid w:val="003309CD"/>
    <w:rsid w:val="003324F4"/>
    <w:rsid w:val="003328AC"/>
    <w:rsid w:val="00333B3B"/>
    <w:rsid w:val="00334609"/>
    <w:rsid w:val="0033476C"/>
    <w:rsid w:val="00334FD6"/>
    <w:rsid w:val="00335354"/>
    <w:rsid w:val="00335996"/>
    <w:rsid w:val="003364B9"/>
    <w:rsid w:val="00336FC8"/>
    <w:rsid w:val="00337300"/>
    <w:rsid w:val="0034025E"/>
    <w:rsid w:val="003421B3"/>
    <w:rsid w:val="00342512"/>
    <w:rsid w:val="00342DA0"/>
    <w:rsid w:val="00343236"/>
    <w:rsid w:val="0034325C"/>
    <w:rsid w:val="0034472D"/>
    <w:rsid w:val="00346D13"/>
    <w:rsid w:val="0034798D"/>
    <w:rsid w:val="00350162"/>
    <w:rsid w:val="0035047B"/>
    <w:rsid w:val="00350AEC"/>
    <w:rsid w:val="0035143D"/>
    <w:rsid w:val="00351532"/>
    <w:rsid w:val="00352B4C"/>
    <w:rsid w:val="003531B2"/>
    <w:rsid w:val="00354BC5"/>
    <w:rsid w:val="0035770F"/>
    <w:rsid w:val="00360161"/>
    <w:rsid w:val="003632D9"/>
    <w:rsid w:val="00366D0C"/>
    <w:rsid w:val="003701AD"/>
    <w:rsid w:val="003703F4"/>
    <w:rsid w:val="0037047E"/>
    <w:rsid w:val="00370997"/>
    <w:rsid w:val="003713C0"/>
    <w:rsid w:val="003715A8"/>
    <w:rsid w:val="0037231F"/>
    <w:rsid w:val="003730EC"/>
    <w:rsid w:val="0037381F"/>
    <w:rsid w:val="00375EBE"/>
    <w:rsid w:val="00376086"/>
    <w:rsid w:val="0037671B"/>
    <w:rsid w:val="003777EC"/>
    <w:rsid w:val="00381F3B"/>
    <w:rsid w:val="00381F82"/>
    <w:rsid w:val="00381FFB"/>
    <w:rsid w:val="003825EF"/>
    <w:rsid w:val="00382857"/>
    <w:rsid w:val="00382D96"/>
    <w:rsid w:val="0038370C"/>
    <w:rsid w:val="00385156"/>
    <w:rsid w:val="00386E43"/>
    <w:rsid w:val="003878C5"/>
    <w:rsid w:val="00387ADD"/>
    <w:rsid w:val="00387D9C"/>
    <w:rsid w:val="003925D7"/>
    <w:rsid w:val="00392F69"/>
    <w:rsid w:val="0039400A"/>
    <w:rsid w:val="00394EDD"/>
    <w:rsid w:val="003956E3"/>
    <w:rsid w:val="00395949"/>
    <w:rsid w:val="00396178"/>
    <w:rsid w:val="003975E4"/>
    <w:rsid w:val="00397E08"/>
    <w:rsid w:val="003A1738"/>
    <w:rsid w:val="003A1B44"/>
    <w:rsid w:val="003A2286"/>
    <w:rsid w:val="003A37CF"/>
    <w:rsid w:val="003A4CDB"/>
    <w:rsid w:val="003A6338"/>
    <w:rsid w:val="003A6CB6"/>
    <w:rsid w:val="003A7659"/>
    <w:rsid w:val="003A7F4A"/>
    <w:rsid w:val="003B01DA"/>
    <w:rsid w:val="003B0DD4"/>
    <w:rsid w:val="003B104F"/>
    <w:rsid w:val="003B1D2D"/>
    <w:rsid w:val="003B4134"/>
    <w:rsid w:val="003B4163"/>
    <w:rsid w:val="003B485D"/>
    <w:rsid w:val="003B52B1"/>
    <w:rsid w:val="003B6ECD"/>
    <w:rsid w:val="003B75E8"/>
    <w:rsid w:val="003B77D0"/>
    <w:rsid w:val="003C040F"/>
    <w:rsid w:val="003C12D0"/>
    <w:rsid w:val="003C3139"/>
    <w:rsid w:val="003C3637"/>
    <w:rsid w:val="003C3FE2"/>
    <w:rsid w:val="003C506A"/>
    <w:rsid w:val="003D0468"/>
    <w:rsid w:val="003D1436"/>
    <w:rsid w:val="003D1A80"/>
    <w:rsid w:val="003D2E8B"/>
    <w:rsid w:val="003D4F5C"/>
    <w:rsid w:val="003D54AE"/>
    <w:rsid w:val="003D573E"/>
    <w:rsid w:val="003D6297"/>
    <w:rsid w:val="003D69AD"/>
    <w:rsid w:val="003D73D3"/>
    <w:rsid w:val="003D7964"/>
    <w:rsid w:val="003E134C"/>
    <w:rsid w:val="003E16A8"/>
    <w:rsid w:val="003E1969"/>
    <w:rsid w:val="003E2B46"/>
    <w:rsid w:val="003E2ECB"/>
    <w:rsid w:val="003E35CE"/>
    <w:rsid w:val="003E37EE"/>
    <w:rsid w:val="003E3B5B"/>
    <w:rsid w:val="003E50C2"/>
    <w:rsid w:val="003E634B"/>
    <w:rsid w:val="003E66BC"/>
    <w:rsid w:val="003E70B1"/>
    <w:rsid w:val="003E7887"/>
    <w:rsid w:val="003F0378"/>
    <w:rsid w:val="003F108C"/>
    <w:rsid w:val="003F23F7"/>
    <w:rsid w:val="003F5425"/>
    <w:rsid w:val="003F7075"/>
    <w:rsid w:val="003F7BE7"/>
    <w:rsid w:val="003F7BF4"/>
    <w:rsid w:val="00400A7E"/>
    <w:rsid w:val="004016E1"/>
    <w:rsid w:val="00402C0A"/>
    <w:rsid w:val="0040340A"/>
    <w:rsid w:val="00403D14"/>
    <w:rsid w:val="00404670"/>
    <w:rsid w:val="00405B09"/>
    <w:rsid w:val="004064E5"/>
    <w:rsid w:val="004064F7"/>
    <w:rsid w:val="004069EF"/>
    <w:rsid w:val="0041079D"/>
    <w:rsid w:val="00410899"/>
    <w:rsid w:val="00410924"/>
    <w:rsid w:val="00412C07"/>
    <w:rsid w:val="00412C43"/>
    <w:rsid w:val="0041311A"/>
    <w:rsid w:val="004131EA"/>
    <w:rsid w:val="004137CA"/>
    <w:rsid w:val="00414587"/>
    <w:rsid w:val="004156EA"/>
    <w:rsid w:val="004158C9"/>
    <w:rsid w:val="004175E6"/>
    <w:rsid w:val="00420706"/>
    <w:rsid w:val="0042177F"/>
    <w:rsid w:val="004224D7"/>
    <w:rsid w:val="00422636"/>
    <w:rsid w:val="004247B7"/>
    <w:rsid w:val="0042485A"/>
    <w:rsid w:val="004248A7"/>
    <w:rsid w:val="00424B83"/>
    <w:rsid w:val="00425C74"/>
    <w:rsid w:val="00426504"/>
    <w:rsid w:val="00426698"/>
    <w:rsid w:val="004270B6"/>
    <w:rsid w:val="0042777C"/>
    <w:rsid w:val="00427A55"/>
    <w:rsid w:val="004303C7"/>
    <w:rsid w:val="00430930"/>
    <w:rsid w:val="00431202"/>
    <w:rsid w:val="00432FC8"/>
    <w:rsid w:val="00433731"/>
    <w:rsid w:val="00434D37"/>
    <w:rsid w:val="00435A76"/>
    <w:rsid w:val="00435B2D"/>
    <w:rsid w:val="00435C47"/>
    <w:rsid w:val="00436307"/>
    <w:rsid w:val="004363F2"/>
    <w:rsid w:val="00437C3A"/>
    <w:rsid w:val="00437F1C"/>
    <w:rsid w:val="00441361"/>
    <w:rsid w:val="00441B5F"/>
    <w:rsid w:val="00443180"/>
    <w:rsid w:val="00443760"/>
    <w:rsid w:val="00444CE5"/>
    <w:rsid w:val="00445BB4"/>
    <w:rsid w:val="0044741C"/>
    <w:rsid w:val="0045005A"/>
    <w:rsid w:val="00450BDF"/>
    <w:rsid w:val="004510A7"/>
    <w:rsid w:val="004516CE"/>
    <w:rsid w:val="00451D6B"/>
    <w:rsid w:val="0045360C"/>
    <w:rsid w:val="00453968"/>
    <w:rsid w:val="004552C8"/>
    <w:rsid w:val="004559C1"/>
    <w:rsid w:val="00455C49"/>
    <w:rsid w:val="00455F21"/>
    <w:rsid w:val="004563F8"/>
    <w:rsid w:val="00456FFF"/>
    <w:rsid w:val="00457E8B"/>
    <w:rsid w:val="004612F1"/>
    <w:rsid w:val="00461CDE"/>
    <w:rsid w:val="00462574"/>
    <w:rsid w:val="00462AF9"/>
    <w:rsid w:val="00463BC0"/>
    <w:rsid w:val="00464093"/>
    <w:rsid w:val="00465BA0"/>
    <w:rsid w:val="0046608F"/>
    <w:rsid w:val="0046641C"/>
    <w:rsid w:val="00466816"/>
    <w:rsid w:val="00466936"/>
    <w:rsid w:val="00466B11"/>
    <w:rsid w:val="0046709D"/>
    <w:rsid w:val="0047029D"/>
    <w:rsid w:val="00470C94"/>
    <w:rsid w:val="00470CAD"/>
    <w:rsid w:val="00470EC7"/>
    <w:rsid w:val="004714A0"/>
    <w:rsid w:val="00471D93"/>
    <w:rsid w:val="00472475"/>
    <w:rsid w:val="0047288E"/>
    <w:rsid w:val="004728B7"/>
    <w:rsid w:val="00472D04"/>
    <w:rsid w:val="00473B1F"/>
    <w:rsid w:val="00476463"/>
    <w:rsid w:val="00476634"/>
    <w:rsid w:val="00477360"/>
    <w:rsid w:val="004801BF"/>
    <w:rsid w:val="004810D8"/>
    <w:rsid w:val="00482E90"/>
    <w:rsid w:val="00483569"/>
    <w:rsid w:val="00483835"/>
    <w:rsid w:val="0048395A"/>
    <w:rsid w:val="004851C7"/>
    <w:rsid w:val="00485312"/>
    <w:rsid w:val="00485946"/>
    <w:rsid w:val="00485B5B"/>
    <w:rsid w:val="00485F1C"/>
    <w:rsid w:val="0048615A"/>
    <w:rsid w:val="00491D1C"/>
    <w:rsid w:val="0049225B"/>
    <w:rsid w:val="0049404B"/>
    <w:rsid w:val="00494E47"/>
    <w:rsid w:val="00495034"/>
    <w:rsid w:val="00495248"/>
    <w:rsid w:val="00495AB8"/>
    <w:rsid w:val="00495F7E"/>
    <w:rsid w:val="00497521"/>
    <w:rsid w:val="004A2478"/>
    <w:rsid w:val="004A3612"/>
    <w:rsid w:val="004A44CB"/>
    <w:rsid w:val="004A5720"/>
    <w:rsid w:val="004A5971"/>
    <w:rsid w:val="004A615D"/>
    <w:rsid w:val="004B0D36"/>
    <w:rsid w:val="004B2996"/>
    <w:rsid w:val="004B2DCD"/>
    <w:rsid w:val="004B38A9"/>
    <w:rsid w:val="004B3FB8"/>
    <w:rsid w:val="004B45FA"/>
    <w:rsid w:val="004B6376"/>
    <w:rsid w:val="004B6EB7"/>
    <w:rsid w:val="004C000A"/>
    <w:rsid w:val="004C0561"/>
    <w:rsid w:val="004C0590"/>
    <w:rsid w:val="004C0D1F"/>
    <w:rsid w:val="004C2C8F"/>
    <w:rsid w:val="004C30B4"/>
    <w:rsid w:val="004C3E91"/>
    <w:rsid w:val="004C5420"/>
    <w:rsid w:val="004C5660"/>
    <w:rsid w:val="004C693B"/>
    <w:rsid w:val="004C6B8F"/>
    <w:rsid w:val="004C6E81"/>
    <w:rsid w:val="004D0013"/>
    <w:rsid w:val="004D0329"/>
    <w:rsid w:val="004D0B05"/>
    <w:rsid w:val="004D0CE3"/>
    <w:rsid w:val="004D298A"/>
    <w:rsid w:val="004D4E01"/>
    <w:rsid w:val="004D6A36"/>
    <w:rsid w:val="004E183A"/>
    <w:rsid w:val="004E1D4B"/>
    <w:rsid w:val="004E351D"/>
    <w:rsid w:val="004E389B"/>
    <w:rsid w:val="004E61FD"/>
    <w:rsid w:val="004E62D2"/>
    <w:rsid w:val="004E665F"/>
    <w:rsid w:val="004E68CF"/>
    <w:rsid w:val="004E7189"/>
    <w:rsid w:val="004E73C3"/>
    <w:rsid w:val="004F1B4C"/>
    <w:rsid w:val="004F4AFA"/>
    <w:rsid w:val="004F4C49"/>
    <w:rsid w:val="004F5A46"/>
    <w:rsid w:val="004F7647"/>
    <w:rsid w:val="0050028B"/>
    <w:rsid w:val="00502609"/>
    <w:rsid w:val="00502632"/>
    <w:rsid w:val="00502A30"/>
    <w:rsid w:val="00503D82"/>
    <w:rsid w:val="005042A3"/>
    <w:rsid w:val="00506E5C"/>
    <w:rsid w:val="00507E68"/>
    <w:rsid w:val="00510492"/>
    <w:rsid w:val="005120AE"/>
    <w:rsid w:val="00512EFC"/>
    <w:rsid w:val="005133AA"/>
    <w:rsid w:val="00514564"/>
    <w:rsid w:val="005157FE"/>
    <w:rsid w:val="00515ACC"/>
    <w:rsid w:val="005179DF"/>
    <w:rsid w:val="00517CC7"/>
    <w:rsid w:val="0052022E"/>
    <w:rsid w:val="005207C7"/>
    <w:rsid w:val="00520B97"/>
    <w:rsid w:val="0052159B"/>
    <w:rsid w:val="005216A5"/>
    <w:rsid w:val="00521F82"/>
    <w:rsid w:val="00522377"/>
    <w:rsid w:val="00522553"/>
    <w:rsid w:val="0052284D"/>
    <w:rsid w:val="00522A6E"/>
    <w:rsid w:val="005233D2"/>
    <w:rsid w:val="00523513"/>
    <w:rsid w:val="00523E73"/>
    <w:rsid w:val="00524193"/>
    <w:rsid w:val="00524A6D"/>
    <w:rsid w:val="00526A1B"/>
    <w:rsid w:val="005304A2"/>
    <w:rsid w:val="00531D1D"/>
    <w:rsid w:val="00532E92"/>
    <w:rsid w:val="005334AD"/>
    <w:rsid w:val="005344D0"/>
    <w:rsid w:val="00534F7C"/>
    <w:rsid w:val="00536349"/>
    <w:rsid w:val="005367ED"/>
    <w:rsid w:val="005368DF"/>
    <w:rsid w:val="00536CEC"/>
    <w:rsid w:val="00536FDE"/>
    <w:rsid w:val="00537067"/>
    <w:rsid w:val="00537E38"/>
    <w:rsid w:val="00540BBA"/>
    <w:rsid w:val="00540F1D"/>
    <w:rsid w:val="00540F35"/>
    <w:rsid w:val="005411BD"/>
    <w:rsid w:val="00542D22"/>
    <w:rsid w:val="0054308D"/>
    <w:rsid w:val="0054372F"/>
    <w:rsid w:val="005443D1"/>
    <w:rsid w:val="0054458C"/>
    <w:rsid w:val="005447A1"/>
    <w:rsid w:val="00545367"/>
    <w:rsid w:val="005459E6"/>
    <w:rsid w:val="00545D70"/>
    <w:rsid w:val="00546BFE"/>
    <w:rsid w:val="00547203"/>
    <w:rsid w:val="0054764F"/>
    <w:rsid w:val="005524FC"/>
    <w:rsid w:val="0055287A"/>
    <w:rsid w:val="00552E15"/>
    <w:rsid w:val="00553C0A"/>
    <w:rsid w:val="00555A17"/>
    <w:rsid w:val="00557E11"/>
    <w:rsid w:val="0056008C"/>
    <w:rsid w:val="0056123C"/>
    <w:rsid w:val="00561374"/>
    <w:rsid w:val="00562457"/>
    <w:rsid w:val="005629BF"/>
    <w:rsid w:val="00564BF0"/>
    <w:rsid w:val="00564DBF"/>
    <w:rsid w:val="00564F4D"/>
    <w:rsid w:val="0056548D"/>
    <w:rsid w:val="00566275"/>
    <w:rsid w:val="00567B76"/>
    <w:rsid w:val="005701BC"/>
    <w:rsid w:val="00570C6F"/>
    <w:rsid w:val="00570D18"/>
    <w:rsid w:val="00572CC3"/>
    <w:rsid w:val="005734B5"/>
    <w:rsid w:val="005739DF"/>
    <w:rsid w:val="00574742"/>
    <w:rsid w:val="005747D8"/>
    <w:rsid w:val="00575AE0"/>
    <w:rsid w:val="00576495"/>
    <w:rsid w:val="00576F0C"/>
    <w:rsid w:val="00577BF3"/>
    <w:rsid w:val="00577EEE"/>
    <w:rsid w:val="0058015C"/>
    <w:rsid w:val="00580733"/>
    <w:rsid w:val="00582717"/>
    <w:rsid w:val="00583C30"/>
    <w:rsid w:val="005843B2"/>
    <w:rsid w:val="00584524"/>
    <w:rsid w:val="0058578F"/>
    <w:rsid w:val="005857E5"/>
    <w:rsid w:val="00585969"/>
    <w:rsid w:val="005877B9"/>
    <w:rsid w:val="005878BE"/>
    <w:rsid w:val="00587BE0"/>
    <w:rsid w:val="00590DE8"/>
    <w:rsid w:val="00591674"/>
    <w:rsid w:val="00597750"/>
    <w:rsid w:val="005A0CA4"/>
    <w:rsid w:val="005A1289"/>
    <w:rsid w:val="005A1771"/>
    <w:rsid w:val="005A1C68"/>
    <w:rsid w:val="005A3DCD"/>
    <w:rsid w:val="005A45E5"/>
    <w:rsid w:val="005A474C"/>
    <w:rsid w:val="005A4BE7"/>
    <w:rsid w:val="005A5D7B"/>
    <w:rsid w:val="005A7F95"/>
    <w:rsid w:val="005B0399"/>
    <w:rsid w:val="005B0484"/>
    <w:rsid w:val="005B27D3"/>
    <w:rsid w:val="005B2B0F"/>
    <w:rsid w:val="005B4281"/>
    <w:rsid w:val="005B4C1A"/>
    <w:rsid w:val="005B5CCE"/>
    <w:rsid w:val="005B5E2C"/>
    <w:rsid w:val="005B6678"/>
    <w:rsid w:val="005B75C3"/>
    <w:rsid w:val="005B7D97"/>
    <w:rsid w:val="005C032F"/>
    <w:rsid w:val="005C069A"/>
    <w:rsid w:val="005C1AD1"/>
    <w:rsid w:val="005C234C"/>
    <w:rsid w:val="005C3F9D"/>
    <w:rsid w:val="005C409D"/>
    <w:rsid w:val="005C4149"/>
    <w:rsid w:val="005C48D5"/>
    <w:rsid w:val="005C4B8C"/>
    <w:rsid w:val="005C5421"/>
    <w:rsid w:val="005C5D4A"/>
    <w:rsid w:val="005C654C"/>
    <w:rsid w:val="005C69C4"/>
    <w:rsid w:val="005C7F1C"/>
    <w:rsid w:val="005D09C2"/>
    <w:rsid w:val="005D1A5A"/>
    <w:rsid w:val="005D3443"/>
    <w:rsid w:val="005D368E"/>
    <w:rsid w:val="005D36A2"/>
    <w:rsid w:val="005D4F62"/>
    <w:rsid w:val="005D52D8"/>
    <w:rsid w:val="005D61AB"/>
    <w:rsid w:val="005D64A5"/>
    <w:rsid w:val="005D6A9B"/>
    <w:rsid w:val="005D6C55"/>
    <w:rsid w:val="005D7726"/>
    <w:rsid w:val="005E01E0"/>
    <w:rsid w:val="005E02C6"/>
    <w:rsid w:val="005E287D"/>
    <w:rsid w:val="005E3519"/>
    <w:rsid w:val="005E3F16"/>
    <w:rsid w:val="005E4553"/>
    <w:rsid w:val="005E603A"/>
    <w:rsid w:val="005F09D0"/>
    <w:rsid w:val="005F0BA4"/>
    <w:rsid w:val="005F1677"/>
    <w:rsid w:val="005F2550"/>
    <w:rsid w:val="005F3837"/>
    <w:rsid w:val="005F43A8"/>
    <w:rsid w:val="005F442C"/>
    <w:rsid w:val="005F46D0"/>
    <w:rsid w:val="005F4F02"/>
    <w:rsid w:val="005F5001"/>
    <w:rsid w:val="005F6030"/>
    <w:rsid w:val="005F681E"/>
    <w:rsid w:val="005F71F9"/>
    <w:rsid w:val="00603001"/>
    <w:rsid w:val="006033EF"/>
    <w:rsid w:val="006034C7"/>
    <w:rsid w:val="00603DDA"/>
    <w:rsid w:val="006052C0"/>
    <w:rsid w:val="006057E9"/>
    <w:rsid w:val="006061C0"/>
    <w:rsid w:val="0060650F"/>
    <w:rsid w:val="00606EE1"/>
    <w:rsid w:val="006076C3"/>
    <w:rsid w:val="006077CD"/>
    <w:rsid w:val="006111F0"/>
    <w:rsid w:val="00611390"/>
    <w:rsid w:val="00611C4B"/>
    <w:rsid w:val="00613A5E"/>
    <w:rsid w:val="00613C4C"/>
    <w:rsid w:val="0061537E"/>
    <w:rsid w:val="0061625D"/>
    <w:rsid w:val="00616881"/>
    <w:rsid w:val="0061688F"/>
    <w:rsid w:val="00616DFD"/>
    <w:rsid w:val="006178A2"/>
    <w:rsid w:val="00620005"/>
    <w:rsid w:val="0062185B"/>
    <w:rsid w:val="00621C29"/>
    <w:rsid w:val="00622227"/>
    <w:rsid w:val="0062393D"/>
    <w:rsid w:val="006242CA"/>
    <w:rsid w:val="00624730"/>
    <w:rsid w:val="00625EF6"/>
    <w:rsid w:val="00626077"/>
    <w:rsid w:val="00627C0F"/>
    <w:rsid w:val="00630A92"/>
    <w:rsid w:val="0063220E"/>
    <w:rsid w:val="006330D0"/>
    <w:rsid w:val="006345F3"/>
    <w:rsid w:val="0063585C"/>
    <w:rsid w:val="00635DAC"/>
    <w:rsid w:val="00636904"/>
    <w:rsid w:val="00636E2F"/>
    <w:rsid w:val="00637FB7"/>
    <w:rsid w:val="00640415"/>
    <w:rsid w:val="00640AAB"/>
    <w:rsid w:val="00641018"/>
    <w:rsid w:val="00641E23"/>
    <w:rsid w:val="0064438B"/>
    <w:rsid w:val="006448F1"/>
    <w:rsid w:val="006453D9"/>
    <w:rsid w:val="006459E6"/>
    <w:rsid w:val="00645B33"/>
    <w:rsid w:val="00645E69"/>
    <w:rsid w:val="00646ED4"/>
    <w:rsid w:val="00647263"/>
    <w:rsid w:val="0065051C"/>
    <w:rsid w:val="00650641"/>
    <w:rsid w:val="00650C7C"/>
    <w:rsid w:val="00652573"/>
    <w:rsid w:val="00653DB7"/>
    <w:rsid w:val="006542F9"/>
    <w:rsid w:val="00654862"/>
    <w:rsid w:val="00655281"/>
    <w:rsid w:val="0065728D"/>
    <w:rsid w:val="00660889"/>
    <w:rsid w:val="00661E46"/>
    <w:rsid w:val="0066224F"/>
    <w:rsid w:val="0066323F"/>
    <w:rsid w:val="00663A2B"/>
    <w:rsid w:val="00663ADC"/>
    <w:rsid w:val="00663C74"/>
    <w:rsid w:val="00664156"/>
    <w:rsid w:val="0066415A"/>
    <w:rsid w:val="00664E1E"/>
    <w:rsid w:val="00665A25"/>
    <w:rsid w:val="00665CFC"/>
    <w:rsid w:val="0066642B"/>
    <w:rsid w:val="0066797B"/>
    <w:rsid w:val="0067046D"/>
    <w:rsid w:val="00670A70"/>
    <w:rsid w:val="006722CF"/>
    <w:rsid w:val="006724D0"/>
    <w:rsid w:val="0067370B"/>
    <w:rsid w:val="00675281"/>
    <w:rsid w:val="006753FE"/>
    <w:rsid w:val="00675F22"/>
    <w:rsid w:val="006767D5"/>
    <w:rsid w:val="00676E28"/>
    <w:rsid w:val="00680626"/>
    <w:rsid w:val="006809FC"/>
    <w:rsid w:val="00681E99"/>
    <w:rsid w:val="00684D0E"/>
    <w:rsid w:val="00684E6E"/>
    <w:rsid w:val="00687362"/>
    <w:rsid w:val="006909EE"/>
    <w:rsid w:val="00690EF5"/>
    <w:rsid w:val="00690F82"/>
    <w:rsid w:val="00692605"/>
    <w:rsid w:val="006929D8"/>
    <w:rsid w:val="0069355A"/>
    <w:rsid w:val="00694B27"/>
    <w:rsid w:val="00695003"/>
    <w:rsid w:val="00696329"/>
    <w:rsid w:val="00697E48"/>
    <w:rsid w:val="006A06D2"/>
    <w:rsid w:val="006A189B"/>
    <w:rsid w:val="006A1B7F"/>
    <w:rsid w:val="006A4967"/>
    <w:rsid w:val="006A5673"/>
    <w:rsid w:val="006A5A1C"/>
    <w:rsid w:val="006A639C"/>
    <w:rsid w:val="006A666A"/>
    <w:rsid w:val="006A6680"/>
    <w:rsid w:val="006A68F4"/>
    <w:rsid w:val="006A6C64"/>
    <w:rsid w:val="006A7FAB"/>
    <w:rsid w:val="006B0737"/>
    <w:rsid w:val="006B25B0"/>
    <w:rsid w:val="006B2720"/>
    <w:rsid w:val="006B4B7B"/>
    <w:rsid w:val="006B708D"/>
    <w:rsid w:val="006B78E0"/>
    <w:rsid w:val="006C0837"/>
    <w:rsid w:val="006C0BFB"/>
    <w:rsid w:val="006C1F2C"/>
    <w:rsid w:val="006C3190"/>
    <w:rsid w:val="006C34B4"/>
    <w:rsid w:val="006C541D"/>
    <w:rsid w:val="006C56EE"/>
    <w:rsid w:val="006C6594"/>
    <w:rsid w:val="006C65A5"/>
    <w:rsid w:val="006C65E4"/>
    <w:rsid w:val="006C7EB7"/>
    <w:rsid w:val="006D1021"/>
    <w:rsid w:val="006D338C"/>
    <w:rsid w:val="006D39DE"/>
    <w:rsid w:val="006D4020"/>
    <w:rsid w:val="006D502F"/>
    <w:rsid w:val="006D5C71"/>
    <w:rsid w:val="006D75DA"/>
    <w:rsid w:val="006D78ED"/>
    <w:rsid w:val="006E1D4F"/>
    <w:rsid w:val="006E26C8"/>
    <w:rsid w:val="006E3115"/>
    <w:rsid w:val="006E36B1"/>
    <w:rsid w:val="006E4837"/>
    <w:rsid w:val="006E4E19"/>
    <w:rsid w:val="006E5A07"/>
    <w:rsid w:val="006F249C"/>
    <w:rsid w:val="006F2EE0"/>
    <w:rsid w:val="006F37C6"/>
    <w:rsid w:val="006F44D3"/>
    <w:rsid w:val="006F512E"/>
    <w:rsid w:val="006F5162"/>
    <w:rsid w:val="006F517F"/>
    <w:rsid w:val="006F6B84"/>
    <w:rsid w:val="00700E3A"/>
    <w:rsid w:val="007015FC"/>
    <w:rsid w:val="00701EA2"/>
    <w:rsid w:val="00702841"/>
    <w:rsid w:val="00702CED"/>
    <w:rsid w:val="00702F0F"/>
    <w:rsid w:val="0070380C"/>
    <w:rsid w:val="00703E2C"/>
    <w:rsid w:val="0071456F"/>
    <w:rsid w:val="007159DB"/>
    <w:rsid w:val="00715B77"/>
    <w:rsid w:val="00716092"/>
    <w:rsid w:val="00716181"/>
    <w:rsid w:val="00717F21"/>
    <w:rsid w:val="007203A3"/>
    <w:rsid w:val="0072088C"/>
    <w:rsid w:val="007208EF"/>
    <w:rsid w:val="00720EB1"/>
    <w:rsid w:val="00721838"/>
    <w:rsid w:val="00721CA8"/>
    <w:rsid w:val="00721E7B"/>
    <w:rsid w:val="00722603"/>
    <w:rsid w:val="00722E52"/>
    <w:rsid w:val="00725AF0"/>
    <w:rsid w:val="00725B42"/>
    <w:rsid w:val="007265E5"/>
    <w:rsid w:val="00730227"/>
    <w:rsid w:val="00730B3C"/>
    <w:rsid w:val="00730BCC"/>
    <w:rsid w:val="007319FF"/>
    <w:rsid w:val="00731EC8"/>
    <w:rsid w:val="0073257E"/>
    <w:rsid w:val="00734D7A"/>
    <w:rsid w:val="00734DBB"/>
    <w:rsid w:val="00735AA2"/>
    <w:rsid w:val="00737ABF"/>
    <w:rsid w:val="00740B49"/>
    <w:rsid w:val="00741AE5"/>
    <w:rsid w:val="00741F34"/>
    <w:rsid w:val="00742E34"/>
    <w:rsid w:val="00744350"/>
    <w:rsid w:val="00744AF4"/>
    <w:rsid w:val="00744F13"/>
    <w:rsid w:val="00745C4A"/>
    <w:rsid w:val="007505EB"/>
    <w:rsid w:val="00750EBD"/>
    <w:rsid w:val="00752035"/>
    <w:rsid w:val="007520CB"/>
    <w:rsid w:val="0075354A"/>
    <w:rsid w:val="00753BF9"/>
    <w:rsid w:val="00754131"/>
    <w:rsid w:val="00755463"/>
    <w:rsid w:val="0075605C"/>
    <w:rsid w:val="00756D62"/>
    <w:rsid w:val="0076009E"/>
    <w:rsid w:val="007602CE"/>
    <w:rsid w:val="00760AF3"/>
    <w:rsid w:val="007633B9"/>
    <w:rsid w:val="00763502"/>
    <w:rsid w:val="00763AF7"/>
    <w:rsid w:val="007646B7"/>
    <w:rsid w:val="007648B5"/>
    <w:rsid w:val="00766035"/>
    <w:rsid w:val="0076617F"/>
    <w:rsid w:val="00766A5B"/>
    <w:rsid w:val="007713D7"/>
    <w:rsid w:val="00771915"/>
    <w:rsid w:val="00771AD0"/>
    <w:rsid w:val="00772A55"/>
    <w:rsid w:val="00773376"/>
    <w:rsid w:val="007734D8"/>
    <w:rsid w:val="00773A8A"/>
    <w:rsid w:val="00774FCC"/>
    <w:rsid w:val="00775125"/>
    <w:rsid w:val="00775F26"/>
    <w:rsid w:val="007764B8"/>
    <w:rsid w:val="00777AF4"/>
    <w:rsid w:val="0078036C"/>
    <w:rsid w:val="00780F8E"/>
    <w:rsid w:val="00780FFD"/>
    <w:rsid w:val="00782C98"/>
    <w:rsid w:val="00782D18"/>
    <w:rsid w:val="00782FE0"/>
    <w:rsid w:val="00784752"/>
    <w:rsid w:val="007861EC"/>
    <w:rsid w:val="00786A25"/>
    <w:rsid w:val="00786D6F"/>
    <w:rsid w:val="0078728E"/>
    <w:rsid w:val="0079122D"/>
    <w:rsid w:val="007913CA"/>
    <w:rsid w:val="0079176C"/>
    <w:rsid w:val="007939E4"/>
    <w:rsid w:val="007943A7"/>
    <w:rsid w:val="00794591"/>
    <w:rsid w:val="00794DAF"/>
    <w:rsid w:val="00795A18"/>
    <w:rsid w:val="00795C98"/>
    <w:rsid w:val="00795E76"/>
    <w:rsid w:val="00796F83"/>
    <w:rsid w:val="007A0659"/>
    <w:rsid w:val="007A1600"/>
    <w:rsid w:val="007A16DF"/>
    <w:rsid w:val="007A3CD4"/>
    <w:rsid w:val="007A4DD0"/>
    <w:rsid w:val="007A4EA9"/>
    <w:rsid w:val="007A5D04"/>
    <w:rsid w:val="007A7B21"/>
    <w:rsid w:val="007B13FB"/>
    <w:rsid w:val="007B143E"/>
    <w:rsid w:val="007B34B7"/>
    <w:rsid w:val="007B4496"/>
    <w:rsid w:val="007B4B5F"/>
    <w:rsid w:val="007B4CA9"/>
    <w:rsid w:val="007B54A2"/>
    <w:rsid w:val="007B588C"/>
    <w:rsid w:val="007B5CF7"/>
    <w:rsid w:val="007B60D3"/>
    <w:rsid w:val="007B7BB1"/>
    <w:rsid w:val="007C0488"/>
    <w:rsid w:val="007C0A6E"/>
    <w:rsid w:val="007C12C4"/>
    <w:rsid w:val="007C1597"/>
    <w:rsid w:val="007C1750"/>
    <w:rsid w:val="007C28AE"/>
    <w:rsid w:val="007C3511"/>
    <w:rsid w:val="007C4482"/>
    <w:rsid w:val="007C54DE"/>
    <w:rsid w:val="007C5DAF"/>
    <w:rsid w:val="007C5EED"/>
    <w:rsid w:val="007C688B"/>
    <w:rsid w:val="007C6B8D"/>
    <w:rsid w:val="007C6F58"/>
    <w:rsid w:val="007C7D9C"/>
    <w:rsid w:val="007D13E2"/>
    <w:rsid w:val="007D18CF"/>
    <w:rsid w:val="007D1E3D"/>
    <w:rsid w:val="007D34F6"/>
    <w:rsid w:val="007D37D3"/>
    <w:rsid w:val="007D46CB"/>
    <w:rsid w:val="007D59BF"/>
    <w:rsid w:val="007D59F6"/>
    <w:rsid w:val="007D66F9"/>
    <w:rsid w:val="007D6EB2"/>
    <w:rsid w:val="007E3877"/>
    <w:rsid w:val="007E4C8E"/>
    <w:rsid w:val="007E4D0B"/>
    <w:rsid w:val="007E53DE"/>
    <w:rsid w:val="007E5DDE"/>
    <w:rsid w:val="007E5F38"/>
    <w:rsid w:val="007E6B4A"/>
    <w:rsid w:val="007E7BD9"/>
    <w:rsid w:val="007F2063"/>
    <w:rsid w:val="007F50CA"/>
    <w:rsid w:val="007F5A90"/>
    <w:rsid w:val="007F6159"/>
    <w:rsid w:val="007F7410"/>
    <w:rsid w:val="007F78D5"/>
    <w:rsid w:val="007F7BEE"/>
    <w:rsid w:val="008007D3"/>
    <w:rsid w:val="00800FA5"/>
    <w:rsid w:val="008017E2"/>
    <w:rsid w:val="0080279A"/>
    <w:rsid w:val="00802D02"/>
    <w:rsid w:val="00802DDA"/>
    <w:rsid w:val="00803C31"/>
    <w:rsid w:val="00804AFB"/>
    <w:rsid w:val="00806A05"/>
    <w:rsid w:val="008075E1"/>
    <w:rsid w:val="0080785D"/>
    <w:rsid w:val="00807D59"/>
    <w:rsid w:val="0081074B"/>
    <w:rsid w:val="00810F66"/>
    <w:rsid w:val="00812803"/>
    <w:rsid w:val="00812A08"/>
    <w:rsid w:val="008138EC"/>
    <w:rsid w:val="00813AC8"/>
    <w:rsid w:val="00813BF0"/>
    <w:rsid w:val="0081429B"/>
    <w:rsid w:val="008143DE"/>
    <w:rsid w:val="00814A44"/>
    <w:rsid w:val="00814D78"/>
    <w:rsid w:val="00816BCB"/>
    <w:rsid w:val="00817A7C"/>
    <w:rsid w:val="00820FB5"/>
    <w:rsid w:val="0082115D"/>
    <w:rsid w:val="0082181F"/>
    <w:rsid w:val="00821CE0"/>
    <w:rsid w:val="0082246E"/>
    <w:rsid w:val="008229AB"/>
    <w:rsid w:val="00823AEC"/>
    <w:rsid w:val="008248A9"/>
    <w:rsid w:val="00830C6C"/>
    <w:rsid w:val="00831C3C"/>
    <w:rsid w:val="00832E0F"/>
    <w:rsid w:val="00833438"/>
    <w:rsid w:val="008350E3"/>
    <w:rsid w:val="008409B8"/>
    <w:rsid w:val="00840B12"/>
    <w:rsid w:val="00840F69"/>
    <w:rsid w:val="0084127E"/>
    <w:rsid w:val="00841333"/>
    <w:rsid w:val="00842E7A"/>
    <w:rsid w:val="00843159"/>
    <w:rsid w:val="00843684"/>
    <w:rsid w:val="00843AA0"/>
    <w:rsid w:val="0084550C"/>
    <w:rsid w:val="008461EF"/>
    <w:rsid w:val="00846856"/>
    <w:rsid w:val="00850277"/>
    <w:rsid w:val="00850ED4"/>
    <w:rsid w:val="00850F13"/>
    <w:rsid w:val="00851275"/>
    <w:rsid w:val="008515E8"/>
    <w:rsid w:val="0085209C"/>
    <w:rsid w:val="008522A8"/>
    <w:rsid w:val="008527E9"/>
    <w:rsid w:val="008529DD"/>
    <w:rsid w:val="00852A01"/>
    <w:rsid w:val="008545AE"/>
    <w:rsid w:val="00854624"/>
    <w:rsid w:val="00854A93"/>
    <w:rsid w:val="00854BDC"/>
    <w:rsid w:val="0085589F"/>
    <w:rsid w:val="00855E66"/>
    <w:rsid w:val="00860C7C"/>
    <w:rsid w:val="00861104"/>
    <w:rsid w:val="008612AB"/>
    <w:rsid w:val="0086176D"/>
    <w:rsid w:val="00861B1D"/>
    <w:rsid w:val="0086295A"/>
    <w:rsid w:val="008637AA"/>
    <w:rsid w:val="008639EF"/>
    <w:rsid w:val="00863DD4"/>
    <w:rsid w:val="00863F16"/>
    <w:rsid w:val="008645DE"/>
    <w:rsid w:val="00864C07"/>
    <w:rsid w:val="008705BC"/>
    <w:rsid w:val="00870600"/>
    <w:rsid w:val="0087255B"/>
    <w:rsid w:val="00872845"/>
    <w:rsid w:val="008733E2"/>
    <w:rsid w:val="008752BF"/>
    <w:rsid w:val="00875693"/>
    <w:rsid w:val="008768BA"/>
    <w:rsid w:val="00876DD6"/>
    <w:rsid w:val="008773E2"/>
    <w:rsid w:val="00877820"/>
    <w:rsid w:val="00877C6A"/>
    <w:rsid w:val="008816E2"/>
    <w:rsid w:val="00881A41"/>
    <w:rsid w:val="00881FB2"/>
    <w:rsid w:val="00883C9C"/>
    <w:rsid w:val="00884A7E"/>
    <w:rsid w:val="008850B8"/>
    <w:rsid w:val="008863AC"/>
    <w:rsid w:val="0088703B"/>
    <w:rsid w:val="00887679"/>
    <w:rsid w:val="00887A54"/>
    <w:rsid w:val="008902F5"/>
    <w:rsid w:val="008907F9"/>
    <w:rsid w:val="00890C85"/>
    <w:rsid w:val="00891A10"/>
    <w:rsid w:val="00891BBF"/>
    <w:rsid w:val="00892079"/>
    <w:rsid w:val="0089328C"/>
    <w:rsid w:val="0089330F"/>
    <w:rsid w:val="00893A1F"/>
    <w:rsid w:val="00893E05"/>
    <w:rsid w:val="00894F4D"/>
    <w:rsid w:val="008954F4"/>
    <w:rsid w:val="00896C4E"/>
    <w:rsid w:val="008975EE"/>
    <w:rsid w:val="008A1965"/>
    <w:rsid w:val="008A1D59"/>
    <w:rsid w:val="008A30F4"/>
    <w:rsid w:val="008A3762"/>
    <w:rsid w:val="008A3CA3"/>
    <w:rsid w:val="008A4E04"/>
    <w:rsid w:val="008A547C"/>
    <w:rsid w:val="008A5C70"/>
    <w:rsid w:val="008A7228"/>
    <w:rsid w:val="008A777E"/>
    <w:rsid w:val="008B0BF6"/>
    <w:rsid w:val="008B105E"/>
    <w:rsid w:val="008B1BCF"/>
    <w:rsid w:val="008B1C8E"/>
    <w:rsid w:val="008B2228"/>
    <w:rsid w:val="008B353A"/>
    <w:rsid w:val="008B37FD"/>
    <w:rsid w:val="008B5080"/>
    <w:rsid w:val="008B5790"/>
    <w:rsid w:val="008B5AB4"/>
    <w:rsid w:val="008B632D"/>
    <w:rsid w:val="008B7013"/>
    <w:rsid w:val="008B736B"/>
    <w:rsid w:val="008C0C4B"/>
    <w:rsid w:val="008C0E73"/>
    <w:rsid w:val="008C0F90"/>
    <w:rsid w:val="008C10EB"/>
    <w:rsid w:val="008C125A"/>
    <w:rsid w:val="008C18F3"/>
    <w:rsid w:val="008C2C89"/>
    <w:rsid w:val="008C34A1"/>
    <w:rsid w:val="008C3F6E"/>
    <w:rsid w:val="008C41B6"/>
    <w:rsid w:val="008C522C"/>
    <w:rsid w:val="008C526F"/>
    <w:rsid w:val="008C566C"/>
    <w:rsid w:val="008C5682"/>
    <w:rsid w:val="008C6502"/>
    <w:rsid w:val="008C734A"/>
    <w:rsid w:val="008C7D22"/>
    <w:rsid w:val="008C7ED8"/>
    <w:rsid w:val="008D1BE0"/>
    <w:rsid w:val="008D1F61"/>
    <w:rsid w:val="008D1F7F"/>
    <w:rsid w:val="008D3A08"/>
    <w:rsid w:val="008D434C"/>
    <w:rsid w:val="008D4952"/>
    <w:rsid w:val="008D4CC4"/>
    <w:rsid w:val="008D5B21"/>
    <w:rsid w:val="008D6289"/>
    <w:rsid w:val="008D7BB8"/>
    <w:rsid w:val="008E11ED"/>
    <w:rsid w:val="008E132D"/>
    <w:rsid w:val="008E150C"/>
    <w:rsid w:val="008E1BFD"/>
    <w:rsid w:val="008E39B9"/>
    <w:rsid w:val="008E3E4D"/>
    <w:rsid w:val="008E494B"/>
    <w:rsid w:val="008E63C1"/>
    <w:rsid w:val="008E7228"/>
    <w:rsid w:val="008E7A1A"/>
    <w:rsid w:val="008F04B1"/>
    <w:rsid w:val="008F0F1D"/>
    <w:rsid w:val="008F135F"/>
    <w:rsid w:val="008F32F3"/>
    <w:rsid w:val="008F32F9"/>
    <w:rsid w:val="008F3449"/>
    <w:rsid w:val="008F3583"/>
    <w:rsid w:val="008F4094"/>
    <w:rsid w:val="008F4E9C"/>
    <w:rsid w:val="008F5E7B"/>
    <w:rsid w:val="008F6241"/>
    <w:rsid w:val="008F76D0"/>
    <w:rsid w:val="008F7A69"/>
    <w:rsid w:val="009018B9"/>
    <w:rsid w:val="00902152"/>
    <w:rsid w:val="0090249F"/>
    <w:rsid w:val="0090264D"/>
    <w:rsid w:val="00902DA9"/>
    <w:rsid w:val="00903C44"/>
    <w:rsid w:val="00903FCB"/>
    <w:rsid w:val="00904C78"/>
    <w:rsid w:val="00905207"/>
    <w:rsid w:val="0090541F"/>
    <w:rsid w:val="009054F1"/>
    <w:rsid w:val="00906180"/>
    <w:rsid w:val="009066E9"/>
    <w:rsid w:val="009071F9"/>
    <w:rsid w:val="00907B25"/>
    <w:rsid w:val="009103D8"/>
    <w:rsid w:val="009109AF"/>
    <w:rsid w:val="0091137F"/>
    <w:rsid w:val="009118B9"/>
    <w:rsid w:val="00911DF4"/>
    <w:rsid w:val="00912294"/>
    <w:rsid w:val="009133F1"/>
    <w:rsid w:val="009136EE"/>
    <w:rsid w:val="00913BB3"/>
    <w:rsid w:val="00913C13"/>
    <w:rsid w:val="00914420"/>
    <w:rsid w:val="00915176"/>
    <w:rsid w:val="00916254"/>
    <w:rsid w:val="0091685A"/>
    <w:rsid w:val="00917651"/>
    <w:rsid w:val="00920382"/>
    <w:rsid w:val="009206C1"/>
    <w:rsid w:val="0092124E"/>
    <w:rsid w:val="00921513"/>
    <w:rsid w:val="00924D6A"/>
    <w:rsid w:val="009254DA"/>
    <w:rsid w:val="009259C8"/>
    <w:rsid w:val="00926101"/>
    <w:rsid w:val="00926795"/>
    <w:rsid w:val="00926A95"/>
    <w:rsid w:val="00926FCD"/>
    <w:rsid w:val="00927344"/>
    <w:rsid w:val="00927E37"/>
    <w:rsid w:val="00931580"/>
    <w:rsid w:val="00931C42"/>
    <w:rsid w:val="00932C4E"/>
    <w:rsid w:val="00932F3A"/>
    <w:rsid w:val="00934BE6"/>
    <w:rsid w:val="00935E3B"/>
    <w:rsid w:val="00936267"/>
    <w:rsid w:val="0093793B"/>
    <w:rsid w:val="00937C2F"/>
    <w:rsid w:val="00940B30"/>
    <w:rsid w:val="00940CB1"/>
    <w:rsid w:val="00942B44"/>
    <w:rsid w:val="009435AD"/>
    <w:rsid w:val="00944963"/>
    <w:rsid w:val="00944B11"/>
    <w:rsid w:val="0094710F"/>
    <w:rsid w:val="00947192"/>
    <w:rsid w:val="009515E6"/>
    <w:rsid w:val="00951EA8"/>
    <w:rsid w:val="00951F82"/>
    <w:rsid w:val="00952E68"/>
    <w:rsid w:val="0095389C"/>
    <w:rsid w:val="00955EF5"/>
    <w:rsid w:val="00956633"/>
    <w:rsid w:val="009568B2"/>
    <w:rsid w:val="0095752A"/>
    <w:rsid w:val="00957B6E"/>
    <w:rsid w:val="00964D2C"/>
    <w:rsid w:val="0096505F"/>
    <w:rsid w:val="009657DF"/>
    <w:rsid w:val="00966F3D"/>
    <w:rsid w:val="009671EF"/>
    <w:rsid w:val="009671F5"/>
    <w:rsid w:val="00970A1A"/>
    <w:rsid w:val="00971EAB"/>
    <w:rsid w:val="00972F61"/>
    <w:rsid w:val="009731F9"/>
    <w:rsid w:val="009732AD"/>
    <w:rsid w:val="00974936"/>
    <w:rsid w:val="009764F4"/>
    <w:rsid w:val="00976541"/>
    <w:rsid w:val="00977330"/>
    <w:rsid w:val="00981856"/>
    <w:rsid w:val="00982EEA"/>
    <w:rsid w:val="009832B9"/>
    <w:rsid w:val="0098340C"/>
    <w:rsid w:val="00984A65"/>
    <w:rsid w:val="0098532E"/>
    <w:rsid w:val="00985F13"/>
    <w:rsid w:val="00986489"/>
    <w:rsid w:val="00987255"/>
    <w:rsid w:val="0099220A"/>
    <w:rsid w:val="0099237A"/>
    <w:rsid w:val="00992418"/>
    <w:rsid w:val="00992C3C"/>
    <w:rsid w:val="00994B11"/>
    <w:rsid w:val="009959AC"/>
    <w:rsid w:val="00996DF6"/>
    <w:rsid w:val="009A1334"/>
    <w:rsid w:val="009A229D"/>
    <w:rsid w:val="009A3165"/>
    <w:rsid w:val="009A3F3C"/>
    <w:rsid w:val="009A501D"/>
    <w:rsid w:val="009A7570"/>
    <w:rsid w:val="009B1540"/>
    <w:rsid w:val="009B1AB8"/>
    <w:rsid w:val="009B2EED"/>
    <w:rsid w:val="009B3C63"/>
    <w:rsid w:val="009B7531"/>
    <w:rsid w:val="009B780A"/>
    <w:rsid w:val="009C07AA"/>
    <w:rsid w:val="009C15AA"/>
    <w:rsid w:val="009C1746"/>
    <w:rsid w:val="009C1C93"/>
    <w:rsid w:val="009C2D78"/>
    <w:rsid w:val="009C4650"/>
    <w:rsid w:val="009C519F"/>
    <w:rsid w:val="009C580C"/>
    <w:rsid w:val="009C5F83"/>
    <w:rsid w:val="009C7234"/>
    <w:rsid w:val="009D0A33"/>
    <w:rsid w:val="009D1CE7"/>
    <w:rsid w:val="009D2188"/>
    <w:rsid w:val="009D2FD8"/>
    <w:rsid w:val="009D3A64"/>
    <w:rsid w:val="009D4518"/>
    <w:rsid w:val="009D51DA"/>
    <w:rsid w:val="009E106A"/>
    <w:rsid w:val="009E1609"/>
    <w:rsid w:val="009E174D"/>
    <w:rsid w:val="009E1AA4"/>
    <w:rsid w:val="009E3C75"/>
    <w:rsid w:val="009E517B"/>
    <w:rsid w:val="009E5903"/>
    <w:rsid w:val="009E5FE9"/>
    <w:rsid w:val="009F068E"/>
    <w:rsid w:val="009F26A0"/>
    <w:rsid w:val="009F31CF"/>
    <w:rsid w:val="009F4448"/>
    <w:rsid w:val="009F44C3"/>
    <w:rsid w:val="009F456D"/>
    <w:rsid w:val="009F503B"/>
    <w:rsid w:val="009F5418"/>
    <w:rsid w:val="009F55E2"/>
    <w:rsid w:val="009F614F"/>
    <w:rsid w:val="00A00EF8"/>
    <w:rsid w:val="00A01C3A"/>
    <w:rsid w:val="00A021CA"/>
    <w:rsid w:val="00A021F6"/>
    <w:rsid w:val="00A0237D"/>
    <w:rsid w:val="00A04BBA"/>
    <w:rsid w:val="00A0605A"/>
    <w:rsid w:val="00A0732B"/>
    <w:rsid w:val="00A0794F"/>
    <w:rsid w:val="00A0799D"/>
    <w:rsid w:val="00A07C47"/>
    <w:rsid w:val="00A10788"/>
    <w:rsid w:val="00A124DA"/>
    <w:rsid w:val="00A13017"/>
    <w:rsid w:val="00A13031"/>
    <w:rsid w:val="00A1560F"/>
    <w:rsid w:val="00A22129"/>
    <w:rsid w:val="00A2388C"/>
    <w:rsid w:val="00A26856"/>
    <w:rsid w:val="00A26ACA"/>
    <w:rsid w:val="00A273AF"/>
    <w:rsid w:val="00A2768C"/>
    <w:rsid w:val="00A30ED1"/>
    <w:rsid w:val="00A32966"/>
    <w:rsid w:val="00A32C75"/>
    <w:rsid w:val="00A347AC"/>
    <w:rsid w:val="00A34BB6"/>
    <w:rsid w:val="00A34DC4"/>
    <w:rsid w:val="00A36C30"/>
    <w:rsid w:val="00A36CEC"/>
    <w:rsid w:val="00A41AA0"/>
    <w:rsid w:val="00A4238B"/>
    <w:rsid w:val="00A423BD"/>
    <w:rsid w:val="00A42C70"/>
    <w:rsid w:val="00A43422"/>
    <w:rsid w:val="00A45551"/>
    <w:rsid w:val="00A456C7"/>
    <w:rsid w:val="00A46741"/>
    <w:rsid w:val="00A468AD"/>
    <w:rsid w:val="00A470CC"/>
    <w:rsid w:val="00A4726F"/>
    <w:rsid w:val="00A50BC7"/>
    <w:rsid w:val="00A5164E"/>
    <w:rsid w:val="00A5175A"/>
    <w:rsid w:val="00A53D37"/>
    <w:rsid w:val="00A54417"/>
    <w:rsid w:val="00A546D7"/>
    <w:rsid w:val="00A550CD"/>
    <w:rsid w:val="00A56FC8"/>
    <w:rsid w:val="00A57619"/>
    <w:rsid w:val="00A60053"/>
    <w:rsid w:val="00A6026E"/>
    <w:rsid w:val="00A60C86"/>
    <w:rsid w:val="00A60F6C"/>
    <w:rsid w:val="00A611FA"/>
    <w:rsid w:val="00A621D5"/>
    <w:rsid w:val="00A6356E"/>
    <w:rsid w:val="00A63774"/>
    <w:rsid w:val="00A63ACF"/>
    <w:rsid w:val="00A63B3B"/>
    <w:rsid w:val="00A63E03"/>
    <w:rsid w:val="00A65A89"/>
    <w:rsid w:val="00A669DC"/>
    <w:rsid w:val="00A70D93"/>
    <w:rsid w:val="00A70DCE"/>
    <w:rsid w:val="00A71585"/>
    <w:rsid w:val="00A72201"/>
    <w:rsid w:val="00A73A5D"/>
    <w:rsid w:val="00A74B6F"/>
    <w:rsid w:val="00A80C12"/>
    <w:rsid w:val="00A82F56"/>
    <w:rsid w:val="00A833C4"/>
    <w:rsid w:val="00A83FA6"/>
    <w:rsid w:val="00A83FE1"/>
    <w:rsid w:val="00A8490E"/>
    <w:rsid w:val="00A85AD9"/>
    <w:rsid w:val="00A86355"/>
    <w:rsid w:val="00A86AAA"/>
    <w:rsid w:val="00A87244"/>
    <w:rsid w:val="00A9093D"/>
    <w:rsid w:val="00A90C37"/>
    <w:rsid w:val="00A90DC1"/>
    <w:rsid w:val="00A91206"/>
    <w:rsid w:val="00A91661"/>
    <w:rsid w:val="00A9254D"/>
    <w:rsid w:val="00A92919"/>
    <w:rsid w:val="00A94DF7"/>
    <w:rsid w:val="00A95809"/>
    <w:rsid w:val="00A96D40"/>
    <w:rsid w:val="00A97227"/>
    <w:rsid w:val="00A9726C"/>
    <w:rsid w:val="00A9757F"/>
    <w:rsid w:val="00AA0E42"/>
    <w:rsid w:val="00AA1603"/>
    <w:rsid w:val="00AA52AD"/>
    <w:rsid w:val="00AA5BCD"/>
    <w:rsid w:val="00AA5D4C"/>
    <w:rsid w:val="00AA5D89"/>
    <w:rsid w:val="00AA6893"/>
    <w:rsid w:val="00AA7492"/>
    <w:rsid w:val="00AA74DE"/>
    <w:rsid w:val="00AA7F2C"/>
    <w:rsid w:val="00AB00E0"/>
    <w:rsid w:val="00AB062F"/>
    <w:rsid w:val="00AB2801"/>
    <w:rsid w:val="00AB2EB8"/>
    <w:rsid w:val="00AB3290"/>
    <w:rsid w:val="00AB3E32"/>
    <w:rsid w:val="00AB3F24"/>
    <w:rsid w:val="00AB511F"/>
    <w:rsid w:val="00AB6642"/>
    <w:rsid w:val="00AB7E3F"/>
    <w:rsid w:val="00AC0D40"/>
    <w:rsid w:val="00AC15A7"/>
    <w:rsid w:val="00AC1CF2"/>
    <w:rsid w:val="00AC2C11"/>
    <w:rsid w:val="00AC40AA"/>
    <w:rsid w:val="00AC4833"/>
    <w:rsid w:val="00AC63A4"/>
    <w:rsid w:val="00AC6C88"/>
    <w:rsid w:val="00AC7049"/>
    <w:rsid w:val="00AC76C1"/>
    <w:rsid w:val="00AC7985"/>
    <w:rsid w:val="00AD02AF"/>
    <w:rsid w:val="00AD12AA"/>
    <w:rsid w:val="00AD1F02"/>
    <w:rsid w:val="00AD2677"/>
    <w:rsid w:val="00AD321C"/>
    <w:rsid w:val="00AD4B53"/>
    <w:rsid w:val="00AD57D3"/>
    <w:rsid w:val="00AD5D34"/>
    <w:rsid w:val="00AD75A8"/>
    <w:rsid w:val="00AE05C4"/>
    <w:rsid w:val="00AE2B16"/>
    <w:rsid w:val="00AE5058"/>
    <w:rsid w:val="00AE6DAA"/>
    <w:rsid w:val="00AF0443"/>
    <w:rsid w:val="00AF0A92"/>
    <w:rsid w:val="00AF2C15"/>
    <w:rsid w:val="00AF3214"/>
    <w:rsid w:val="00AF3DAD"/>
    <w:rsid w:val="00AF4716"/>
    <w:rsid w:val="00AF6539"/>
    <w:rsid w:val="00AF78B9"/>
    <w:rsid w:val="00AF7918"/>
    <w:rsid w:val="00AF7B8E"/>
    <w:rsid w:val="00B00BDF"/>
    <w:rsid w:val="00B02BB0"/>
    <w:rsid w:val="00B02CE5"/>
    <w:rsid w:val="00B043CB"/>
    <w:rsid w:val="00B05552"/>
    <w:rsid w:val="00B0651A"/>
    <w:rsid w:val="00B069FD"/>
    <w:rsid w:val="00B07757"/>
    <w:rsid w:val="00B07C53"/>
    <w:rsid w:val="00B10204"/>
    <w:rsid w:val="00B120F7"/>
    <w:rsid w:val="00B130D1"/>
    <w:rsid w:val="00B13D2D"/>
    <w:rsid w:val="00B13FD0"/>
    <w:rsid w:val="00B15232"/>
    <w:rsid w:val="00B158AA"/>
    <w:rsid w:val="00B17236"/>
    <w:rsid w:val="00B17C76"/>
    <w:rsid w:val="00B2122B"/>
    <w:rsid w:val="00B21818"/>
    <w:rsid w:val="00B220B7"/>
    <w:rsid w:val="00B224B4"/>
    <w:rsid w:val="00B23B8F"/>
    <w:rsid w:val="00B24B69"/>
    <w:rsid w:val="00B24E24"/>
    <w:rsid w:val="00B25226"/>
    <w:rsid w:val="00B2695A"/>
    <w:rsid w:val="00B27057"/>
    <w:rsid w:val="00B274B4"/>
    <w:rsid w:val="00B279B2"/>
    <w:rsid w:val="00B27E0C"/>
    <w:rsid w:val="00B3099D"/>
    <w:rsid w:val="00B30ADF"/>
    <w:rsid w:val="00B31763"/>
    <w:rsid w:val="00B32C12"/>
    <w:rsid w:val="00B3306B"/>
    <w:rsid w:val="00B33782"/>
    <w:rsid w:val="00B3511C"/>
    <w:rsid w:val="00B355F2"/>
    <w:rsid w:val="00B3638C"/>
    <w:rsid w:val="00B3668E"/>
    <w:rsid w:val="00B369F6"/>
    <w:rsid w:val="00B4104A"/>
    <w:rsid w:val="00B410E7"/>
    <w:rsid w:val="00B41424"/>
    <w:rsid w:val="00B4182F"/>
    <w:rsid w:val="00B41D50"/>
    <w:rsid w:val="00B42D13"/>
    <w:rsid w:val="00B4306C"/>
    <w:rsid w:val="00B4417A"/>
    <w:rsid w:val="00B465E3"/>
    <w:rsid w:val="00B4739B"/>
    <w:rsid w:val="00B47874"/>
    <w:rsid w:val="00B50966"/>
    <w:rsid w:val="00B50CAA"/>
    <w:rsid w:val="00B5106A"/>
    <w:rsid w:val="00B5170F"/>
    <w:rsid w:val="00B51C2C"/>
    <w:rsid w:val="00B5253F"/>
    <w:rsid w:val="00B527AA"/>
    <w:rsid w:val="00B53252"/>
    <w:rsid w:val="00B54988"/>
    <w:rsid w:val="00B55D98"/>
    <w:rsid w:val="00B56E46"/>
    <w:rsid w:val="00B5743D"/>
    <w:rsid w:val="00B57857"/>
    <w:rsid w:val="00B57D68"/>
    <w:rsid w:val="00B60E78"/>
    <w:rsid w:val="00B61A91"/>
    <w:rsid w:val="00B62859"/>
    <w:rsid w:val="00B6339B"/>
    <w:rsid w:val="00B64B1E"/>
    <w:rsid w:val="00B65468"/>
    <w:rsid w:val="00B669E2"/>
    <w:rsid w:val="00B6710C"/>
    <w:rsid w:val="00B700B9"/>
    <w:rsid w:val="00B7076F"/>
    <w:rsid w:val="00B708A7"/>
    <w:rsid w:val="00B70A78"/>
    <w:rsid w:val="00B71ABA"/>
    <w:rsid w:val="00B7203D"/>
    <w:rsid w:val="00B72246"/>
    <w:rsid w:val="00B72949"/>
    <w:rsid w:val="00B738EB"/>
    <w:rsid w:val="00B74A2A"/>
    <w:rsid w:val="00B759D8"/>
    <w:rsid w:val="00B76641"/>
    <w:rsid w:val="00B77170"/>
    <w:rsid w:val="00B773B3"/>
    <w:rsid w:val="00B80358"/>
    <w:rsid w:val="00B8127B"/>
    <w:rsid w:val="00B81844"/>
    <w:rsid w:val="00B823A4"/>
    <w:rsid w:val="00B829BF"/>
    <w:rsid w:val="00B82C37"/>
    <w:rsid w:val="00B82EE9"/>
    <w:rsid w:val="00B832FA"/>
    <w:rsid w:val="00B834DC"/>
    <w:rsid w:val="00B83824"/>
    <w:rsid w:val="00B83894"/>
    <w:rsid w:val="00B83905"/>
    <w:rsid w:val="00B8585F"/>
    <w:rsid w:val="00B90185"/>
    <w:rsid w:val="00B90446"/>
    <w:rsid w:val="00B90AD6"/>
    <w:rsid w:val="00B922CB"/>
    <w:rsid w:val="00B92F0B"/>
    <w:rsid w:val="00B95C03"/>
    <w:rsid w:val="00B965D3"/>
    <w:rsid w:val="00B96880"/>
    <w:rsid w:val="00BA1A2C"/>
    <w:rsid w:val="00BA27D0"/>
    <w:rsid w:val="00BA324F"/>
    <w:rsid w:val="00BA4116"/>
    <w:rsid w:val="00BA4DC0"/>
    <w:rsid w:val="00BA6FC3"/>
    <w:rsid w:val="00BA72BE"/>
    <w:rsid w:val="00BA7E7C"/>
    <w:rsid w:val="00BB0EB9"/>
    <w:rsid w:val="00BB40D5"/>
    <w:rsid w:val="00BB46FF"/>
    <w:rsid w:val="00BB5495"/>
    <w:rsid w:val="00BB582B"/>
    <w:rsid w:val="00BB5D7D"/>
    <w:rsid w:val="00BB7091"/>
    <w:rsid w:val="00BB7FA7"/>
    <w:rsid w:val="00BC0991"/>
    <w:rsid w:val="00BC13FF"/>
    <w:rsid w:val="00BC252C"/>
    <w:rsid w:val="00BC37DA"/>
    <w:rsid w:val="00BC3B8C"/>
    <w:rsid w:val="00BC41C1"/>
    <w:rsid w:val="00BC42EC"/>
    <w:rsid w:val="00BC4E37"/>
    <w:rsid w:val="00BC51D8"/>
    <w:rsid w:val="00BC6029"/>
    <w:rsid w:val="00BC6D18"/>
    <w:rsid w:val="00BC6D27"/>
    <w:rsid w:val="00BC7736"/>
    <w:rsid w:val="00BD0413"/>
    <w:rsid w:val="00BD115B"/>
    <w:rsid w:val="00BD1188"/>
    <w:rsid w:val="00BD1C73"/>
    <w:rsid w:val="00BD2B36"/>
    <w:rsid w:val="00BD34A8"/>
    <w:rsid w:val="00BD3E40"/>
    <w:rsid w:val="00BD49A1"/>
    <w:rsid w:val="00BD4FA8"/>
    <w:rsid w:val="00BD5790"/>
    <w:rsid w:val="00BD738F"/>
    <w:rsid w:val="00BD7F2C"/>
    <w:rsid w:val="00BE2311"/>
    <w:rsid w:val="00BE59BF"/>
    <w:rsid w:val="00BE69C6"/>
    <w:rsid w:val="00BE715B"/>
    <w:rsid w:val="00BE727A"/>
    <w:rsid w:val="00BF037A"/>
    <w:rsid w:val="00BF06A6"/>
    <w:rsid w:val="00BF1F23"/>
    <w:rsid w:val="00BF3560"/>
    <w:rsid w:val="00BF40E2"/>
    <w:rsid w:val="00BF497C"/>
    <w:rsid w:val="00BF4C4C"/>
    <w:rsid w:val="00BF4F64"/>
    <w:rsid w:val="00BF509D"/>
    <w:rsid w:val="00BF6933"/>
    <w:rsid w:val="00BF7FF6"/>
    <w:rsid w:val="00C00B3C"/>
    <w:rsid w:val="00C01297"/>
    <w:rsid w:val="00C031D9"/>
    <w:rsid w:val="00C045C2"/>
    <w:rsid w:val="00C04716"/>
    <w:rsid w:val="00C050DC"/>
    <w:rsid w:val="00C0568E"/>
    <w:rsid w:val="00C07652"/>
    <w:rsid w:val="00C106A3"/>
    <w:rsid w:val="00C124A2"/>
    <w:rsid w:val="00C12764"/>
    <w:rsid w:val="00C146B8"/>
    <w:rsid w:val="00C14F2B"/>
    <w:rsid w:val="00C154B6"/>
    <w:rsid w:val="00C17C96"/>
    <w:rsid w:val="00C207D8"/>
    <w:rsid w:val="00C217D5"/>
    <w:rsid w:val="00C23796"/>
    <w:rsid w:val="00C23AAC"/>
    <w:rsid w:val="00C24775"/>
    <w:rsid w:val="00C261B8"/>
    <w:rsid w:val="00C2686E"/>
    <w:rsid w:val="00C27962"/>
    <w:rsid w:val="00C27B43"/>
    <w:rsid w:val="00C30137"/>
    <w:rsid w:val="00C3013D"/>
    <w:rsid w:val="00C310D7"/>
    <w:rsid w:val="00C31260"/>
    <w:rsid w:val="00C316A5"/>
    <w:rsid w:val="00C319F8"/>
    <w:rsid w:val="00C32B5E"/>
    <w:rsid w:val="00C33BE7"/>
    <w:rsid w:val="00C370F5"/>
    <w:rsid w:val="00C40CC5"/>
    <w:rsid w:val="00C41AA1"/>
    <w:rsid w:val="00C41D1E"/>
    <w:rsid w:val="00C4208A"/>
    <w:rsid w:val="00C42CA2"/>
    <w:rsid w:val="00C4367B"/>
    <w:rsid w:val="00C464E2"/>
    <w:rsid w:val="00C46DDA"/>
    <w:rsid w:val="00C53EC0"/>
    <w:rsid w:val="00C53F92"/>
    <w:rsid w:val="00C56032"/>
    <w:rsid w:val="00C5674E"/>
    <w:rsid w:val="00C607A2"/>
    <w:rsid w:val="00C61113"/>
    <w:rsid w:val="00C62069"/>
    <w:rsid w:val="00C633F4"/>
    <w:rsid w:val="00C63C16"/>
    <w:rsid w:val="00C63C4A"/>
    <w:rsid w:val="00C64AAC"/>
    <w:rsid w:val="00C6513F"/>
    <w:rsid w:val="00C67B2C"/>
    <w:rsid w:val="00C714E6"/>
    <w:rsid w:val="00C73464"/>
    <w:rsid w:val="00C7380E"/>
    <w:rsid w:val="00C73DEE"/>
    <w:rsid w:val="00C748A9"/>
    <w:rsid w:val="00C75119"/>
    <w:rsid w:val="00C751B0"/>
    <w:rsid w:val="00C7529E"/>
    <w:rsid w:val="00C754A9"/>
    <w:rsid w:val="00C7558A"/>
    <w:rsid w:val="00C76010"/>
    <w:rsid w:val="00C7603D"/>
    <w:rsid w:val="00C7624F"/>
    <w:rsid w:val="00C77010"/>
    <w:rsid w:val="00C771D8"/>
    <w:rsid w:val="00C80BE4"/>
    <w:rsid w:val="00C8121A"/>
    <w:rsid w:val="00C8285E"/>
    <w:rsid w:val="00C84A2A"/>
    <w:rsid w:val="00C913EA"/>
    <w:rsid w:val="00C91CEC"/>
    <w:rsid w:val="00C9437B"/>
    <w:rsid w:val="00C94815"/>
    <w:rsid w:val="00C95327"/>
    <w:rsid w:val="00C956CD"/>
    <w:rsid w:val="00C95A3A"/>
    <w:rsid w:val="00C95EF1"/>
    <w:rsid w:val="00CA0022"/>
    <w:rsid w:val="00CA02DA"/>
    <w:rsid w:val="00CA0B3B"/>
    <w:rsid w:val="00CA0CA6"/>
    <w:rsid w:val="00CA13F6"/>
    <w:rsid w:val="00CA1CD5"/>
    <w:rsid w:val="00CA1D1D"/>
    <w:rsid w:val="00CA2448"/>
    <w:rsid w:val="00CA31BC"/>
    <w:rsid w:val="00CA6539"/>
    <w:rsid w:val="00CA6E22"/>
    <w:rsid w:val="00CA724C"/>
    <w:rsid w:val="00CA75F1"/>
    <w:rsid w:val="00CA7BCA"/>
    <w:rsid w:val="00CB35DF"/>
    <w:rsid w:val="00CB4925"/>
    <w:rsid w:val="00CB4AD7"/>
    <w:rsid w:val="00CB688D"/>
    <w:rsid w:val="00CB7C12"/>
    <w:rsid w:val="00CB7E3F"/>
    <w:rsid w:val="00CB7F9F"/>
    <w:rsid w:val="00CC14BD"/>
    <w:rsid w:val="00CC14C3"/>
    <w:rsid w:val="00CC153E"/>
    <w:rsid w:val="00CC2118"/>
    <w:rsid w:val="00CC2E5C"/>
    <w:rsid w:val="00CC52F9"/>
    <w:rsid w:val="00CC5422"/>
    <w:rsid w:val="00CC5C22"/>
    <w:rsid w:val="00CC5D3A"/>
    <w:rsid w:val="00CC5DC8"/>
    <w:rsid w:val="00CC657C"/>
    <w:rsid w:val="00CD071C"/>
    <w:rsid w:val="00CD0D3E"/>
    <w:rsid w:val="00CD0EBF"/>
    <w:rsid w:val="00CD18D4"/>
    <w:rsid w:val="00CD20E4"/>
    <w:rsid w:val="00CD26F5"/>
    <w:rsid w:val="00CD3142"/>
    <w:rsid w:val="00CD38CC"/>
    <w:rsid w:val="00CD418B"/>
    <w:rsid w:val="00CD429E"/>
    <w:rsid w:val="00CD4686"/>
    <w:rsid w:val="00CD5222"/>
    <w:rsid w:val="00CD6D1F"/>
    <w:rsid w:val="00CE0129"/>
    <w:rsid w:val="00CE023A"/>
    <w:rsid w:val="00CE036E"/>
    <w:rsid w:val="00CE1FE3"/>
    <w:rsid w:val="00CE28EB"/>
    <w:rsid w:val="00CE3759"/>
    <w:rsid w:val="00CE4448"/>
    <w:rsid w:val="00CE53CD"/>
    <w:rsid w:val="00CE5B71"/>
    <w:rsid w:val="00CE6591"/>
    <w:rsid w:val="00CE79EF"/>
    <w:rsid w:val="00CF3D07"/>
    <w:rsid w:val="00CF40A4"/>
    <w:rsid w:val="00CF7F76"/>
    <w:rsid w:val="00D00535"/>
    <w:rsid w:val="00D00D5B"/>
    <w:rsid w:val="00D01547"/>
    <w:rsid w:val="00D01666"/>
    <w:rsid w:val="00D01CC0"/>
    <w:rsid w:val="00D01CC6"/>
    <w:rsid w:val="00D028A6"/>
    <w:rsid w:val="00D029B1"/>
    <w:rsid w:val="00D03A5E"/>
    <w:rsid w:val="00D04481"/>
    <w:rsid w:val="00D07335"/>
    <w:rsid w:val="00D075CD"/>
    <w:rsid w:val="00D10264"/>
    <w:rsid w:val="00D10D68"/>
    <w:rsid w:val="00D1228E"/>
    <w:rsid w:val="00D12346"/>
    <w:rsid w:val="00D125B5"/>
    <w:rsid w:val="00D125D3"/>
    <w:rsid w:val="00D137F2"/>
    <w:rsid w:val="00D13D87"/>
    <w:rsid w:val="00D1443A"/>
    <w:rsid w:val="00D14D96"/>
    <w:rsid w:val="00D14FD3"/>
    <w:rsid w:val="00D15105"/>
    <w:rsid w:val="00D15A3C"/>
    <w:rsid w:val="00D1632F"/>
    <w:rsid w:val="00D20072"/>
    <w:rsid w:val="00D200F8"/>
    <w:rsid w:val="00D2029F"/>
    <w:rsid w:val="00D2285B"/>
    <w:rsid w:val="00D22B3E"/>
    <w:rsid w:val="00D23758"/>
    <w:rsid w:val="00D23BFC"/>
    <w:rsid w:val="00D24FA7"/>
    <w:rsid w:val="00D27211"/>
    <w:rsid w:val="00D27455"/>
    <w:rsid w:val="00D274E0"/>
    <w:rsid w:val="00D2769B"/>
    <w:rsid w:val="00D3012F"/>
    <w:rsid w:val="00D3161D"/>
    <w:rsid w:val="00D318E0"/>
    <w:rsid w:val="00D3198E"/>
    <w:rsid w:val="00D32AD2"/>
    <w:rsid w:val="00D32D0B"/>
    <w:rsid w:val="00D3420C"/>
    <w:rsid w:val="00D34E30"/>
    <w:rsid w:val="00D36533"/>
    <w:rsid w:val="00D369D6"/>
    <w:rsid w:val="00D373F6"/>
    <w:rsid w:val="00D377C9"/>
    <w:rsid w:val="00D37DE0"/>
    <w:rsid w:val="00D37EC8"/>
    <w:rsid w:val="00D40B02"/>
    <w:rsid w:val="00D40FA0"/>
    <w:rsid w:val="00D418BF"/>
    <w:rsid w:val="00D4288F"/>
    <w:rsid w:val="00D429F2"/>
    <w:rsid w:val="00D43076"/>
    <w:rsid w:val="00D447C2"/>
    <w:rsid w:val="00D454B0"/>
    <w:rsid w:val="00D45DD3"/>
    <w:rsid w:val="00D4607C"/>
    <w:rsid w:val="00D47035"/>
    <w:rsid w:val="00D5019C"/>
    <w:rsid w:val="00D514D4"/>
    <w:rsid w:val="00D51EC9"/>
    <w:rsid w:val="00D52BA9"/>
    <w:rsid w:val="00D53504"/>
    <w:rsid w:val="00D53E50"/>
    <w:rsid w:val="00D53F5A"/>
    <w:rsid w:val="00D546D5"/>
    <w:rsid w:val="00D5567B"/>
    <w:rsid w:val="00D560E6"/>
    <w:rsid w:val="00D565FB"/>
    <w:rsid w:val="00D56FEA"/>
    <w:rsid w:val="00D57F9B"/>
    <w:rsid w:val="00D60001"/>
    <w:rsid w:val="00D60B3B"/>
    <w:rsid w:val="00D60D8C"/>
    <w:rsid w:val="00D6107B"/>
    <w:rsid w:val="00D6174E"/>
    <w:rsid w:val="00D620A8"/>
    <w:rsid w:val="00D62511"/>
    <w:rsid w:val="00D6316E"/>
    <w:rsid w:val="00D63DE1"/>
    <w:rsid w:val="00D652D7"/>
    <w:rsid w:val="00D65482"/>
    <w:rsid w:val="00D67AB0"/>
    <w:rsid w:val="00D67D99"/>
    <w:rsid w:val="00D725E2"/>
    <w:rsid w:val="00D73223"/>
    <w:rsid w:val="00D740F8"/>
    <w:rsid w:val="00D755D6"/>
    <w:rsid w:val="00D756D4"/>
    <w:rsid w:val="00D7658E"/>
    <w:rsid w:val="00D76A0E"/>
    <w:rsid w:val="00D76DC2"/>
    <w:rsid w:val="00D77939"/>
    <w:rsid w:val="00D80C70"/>
    <w:rsid w:val="00D80ECA"/>
    <w:rsid w:val="00D810B3"/>
    <w:rsid w:val="00D81502"/>
    <w:rsid w:val="00D81927"/>
    <w:rsid w:val="00D827D3"/>
    <w:rsid w:val="00D82885"/>
    <w:rsid w:val="00D83F64"/>
    <w:rsid w:val="00D87194"/>
    <w:rsid w:val="00D872D4"/>
    <w:rsid w:val="00D90A0E"/>
    <w:rsid w:val="00D92D4B"/>
    <w:rsid w:val="00D92FF1"/>
    <w:rsid w:val="00D93E5A"/>
    <w:rsid w:val="00D9483F"/>
    <w:rsid w:val="00D94999"/>
    <w:rsid w:val="00D95E2C"/>
    <w:rsid w:val="00D96A14"/>
    <w:rsid w:val="00D97122"/>
    <w:rsid w:val="00D9730C"/>
    <w:rsid w:val="00D973F2"/>
    <w:rsid w:val="00D97C33"/>
    <w:rsid w:val="00DA0969"/>
    <w:rsid w:val="00DA548B"/>
    <w:rsid w:val="00DA5AE4"/>
    <w:rsid w:val="00DA6DFF"/>
    <w:rsid w:val="00DA7E8C"/>
    <w:rsid w:val="00DB01C7"/>
    <w:rsid w:val="00DB1335"/>
    <w:rsid w:val="00DB233F"/>
    <w:rsid w:val="00DB3585"/>
    <w:rsid w:val="00DB366F"/>
    <w:rsid w:val="00DB3833"/>
    <w:rsid w:val="00DB3BAA"/>
    <w:rsid w:val="00DB5D10"/>
    <w:rsid w:val="00DB5E2C"/>
    <w:rsid w:val="00DB659F"/>
    <w:rsid w:val="00DC00D6"/>
    <w:rsid w:val="00DC11AC"/>
    <w:rsid w:val="00DC2693"/>
    <w:rsid w:val="00DC308F"/>
    <w:rsid w:val="00DC36D8"/>
    <w:rsid w:val="00DC441E"/>
    <w:rsid w:val="00DC57A0"/>
    <w:rsid w:val="00DC5E54"/>
    <w:rsid w:val="00DD01A2"/>
    <w:rsid w:val="00DD2091"/>
    <w:rsid w:val="00DD2306"/>
    <w:rsid w:val="00DD4627"/>
    <w:rsid w:val="00DD4D5F"/>
    <w:rsid w:val="00DD4E1F"/>
    <w:rsid w:val="00DD6A23"/>
    <w:rsid w:val="00DD6A58"/>
    <w:rsid w:val="00DD6E27"/>
    <w:rsid w:val="00DD7E40"/>
    <w:rsid w:val="00DE1726"/>
    <w:rsid w:val="00DE2CCB"/>
    <w:rsid w:val="00DE2F20"/>
    <w:rsid w:val="00DE36E8"/>
    <w:rsid w:val="00DE390B"/>
    <w:rsid w:val="00DE584A"/>
    <w:rsid w:val="00DE58DF"/>
    <w:rsid w:val="00DE789B"/>
    <w:rsid w:val="00DE7B0A"/>
    <w:rsid w:val="00DF0B21"/>
    <w:rsid w:val="00DF157C"/>
    <w:rsid w:val="00DF1636"/>
    <w:rsid w:val="00DF1F6C"/>
    <w:rsid w:val="00DF3E1F"/>
    <w:rsid w:val="00DF54CB"/>
    <w:rsid w:val="00DF6F29"/>
    <w:rsid w:val="00E009B5"/>
    <w:rsid w:val="00E01668"/>
    <w:rsid w:val="00E02237"/>
    <w:rsid w:val="00E02D7C"/>
    <w:rsid w:val="00E02DE4"/>
    <w:rsid w:val="00E034A4"/>
    <w:rsid w:val="00E03AC2"/>
    <w:rsid w:val="00E03AEC"/>
    <w:rsid w:val="00E043D1"/>
    <w:rsid w:val="00E05804"/>
    <w:rsid w:val="00E07316"/>
    <w:rsid w:val="00E07EE4"/>
    <w:rsid w:val="00E12D96"/>
    <w:rsid w:val="00E14025"/>
    <w:rsid w:val="00E16500"/>
    <w:rsid w:val="00E171E6"/>
    <w:rsid w:val="00E17F7A"/>
    <w:rsid w:val="00E20117"/>
    <w:rsid w:val="00E2039E"/>
    <w:rsid w:val="00E20536"/>
    <w:rsid w:val="00E210CA"/>
    <w:rsid w:val="00E22515"/>
    <w:rsid w:val="00E2392F"/>
    <w:rsid w:val="00E24619"/>
    <w:rsid w:val="00E24D7C"/>
    <w:rsid w:val="00E2537D"/>
    <w:rsid w:val="00E27C55"/>
    <w:rsid w:val="00E30465"/>
    <w:rsid w:val="00E30B07"/>
    <w:rsid w:val="00E33135"/>
    <w:rsid w:val="00E3397A"/>
    <w:rsid w:val="00E33F06"/>
    <w:rsid w:val="00E34271"/>
    <w:rsid w:val="00E3449C"/>
    <w:rsid w:val="00E355EC"/>
    <w:rsid w:val="00E35D31"/>
    <w:rsid w:val="00E3721A"/>
    <w:rsid w:val="00E37C0C"/>
    <w:rsid w:val="00E37FB0"/>
    <w:rsid w:val="00E40961"/>
    <w:rsid w:val="00E42083"/>
    <w:rsid w:val="00E42151"/>
    <w:rsid w:val="00E42BED"/>
    <w:rsid w:val="00E42CCD"/>
    <w:rsid w:val="00E42D8C"/>
    <w:rsid w:val="00E42F0D"/>
    <w:rsid w:val="00E43A94"/>
    <w:rsid w:val="00E43EDB"/>
    <w:rsid w:val="00E4461A"/>
    <w:rsid w:val="00E46588"/>
    <w:rsid w:val="00E4702A"/>
    <w:rsid w:val="00E470C7"/>
    <w:rsid w:val="00E47A01"/>
    <w:rsid w:val="00E47EC9"/>
    <w:rsid w:val="00E507F5"/>
    <w:rsid w:val="00E51D7A"/>
    <w:rsid w:val="00E53B49"/>
    <w:rsid w:val="00E53B67"/>
    <w:rsid w:val="00E53FA4"/>
    <w:rsid w:val="00E541C1"/>
    <w:rsid w:val="00E54DF7"/>
    <w:rsid w:val="00E56566"/>
    <w:rsid w:val="00E614EE"/>
    <w:rsid w:val="00E62939"/>
    <w:rsid w:val="00E62B6D"/>
    <w:rsid w:val="00E62F90"/>
    <w:rsid w:val="00E637B9"/>
    <w:rsid w:val="00E63F91"/>
    <w:rsid w:val="00E640B8"/>
    <w:rsid w:val="00E65129"/>
    <w:rsid w:val="00E65FDF"/>
    <w:rsid w:val="00E662D3"/>
    <w:rsid w:val="00E70ECE"/>
    <w:rsid w:val="00E70ED5"/>
    <w:rsid w:val="00E70FAB"/>
    <w:rsid w:val="00E71310"/>
    <w:rsid w:val="00E71371"/>
    <w:rsid w:val="00E7198B"/>
    <w:rsid w:val="00E71B03"/>
    <w:rsid w:val="00E7270C"/>
    <w:rsid w:val="00E72801"/>
    <w:rsid w:val="00E751AD"/>
    <w:rsid w:val="00E754E0"/>
    <w:rsid w:val="00E7560D"/>
    <w:rsid w:val="00E756D4"/>
    <w:rsid w:val="00E7661F"/>
    <w:rsid w:val="00E801AB"/>
    <w:rsid w:val="00E81554"/>
    <w:rsid w:val="00E835D4"/>
    <w:rsid w:val="00E8385C"/>
    <w:rsid w:val="00E83E21"/>
    <w:rsid w:val="00E847CB"/>
    <w:rsid w:val="00E848F2"/>
    <w:rsid w:val="00E84F56"/>
    <w:rsid w:val="00E85DAE"/>
    <w:rsid w:val="00E86A0C"/>
    <w:rsid w:val="00E877B2"/>
    <w:rsid w:val="00E90BDB"/>
    <w:rsid w:val="00E90C54"/>
    <w:rsid w:val="00E91003"/>
    <w:rsid w:val="00E9202E"/>
    <w:rsid w:val="00E9252E"/>
    <w:rsid w:val="00E948B3"/>
    <w:rsid w:val="00E94D8B"/>
    <w:rsid w:val="00E977DA"/>
    <w:rsid w:val="00E97B1A"/>
    <w:rsid w:val="00E97D55"/>
    <w:rsid w:val="00EA197E"/>
    <w:rsid w:val="00EA1BD5"/>
    <w:rsid w:val="00EA3919"/>
    <w:rsid w:val="00EA3E2A"/>
    <w:rsid w:val="00EA49E7"/>
    <w:rsid w:val="00EA5AC3"/>
    <w:rsid w:val="00EA6A86"/>
    <w:rsid w:val="00EB2DFA"/>
    <w:rsid w:val="00EB3057"/>
    <w:rsid w:val="00EB3E78"/>
    <w:rsid w:val="00EB5069"/>
    <w:rsid w:val="00EB5770"/>
    <w:rsid w:val="00EB595F"/>
    <w:rsid w:val="00EB6087"/>
    <w:rsid w:val="00EB7E57"/>
    <w:rsid w:val="00EC1767"/>
    <w:rsid w:val="00EC191F"/>
    <w:rsid w:val="00EC20DF"/>
    <w:rsid w:val="00EC2BDB"/>
    <w:rsid w:val="00EC3306"/>
    <w:rsid w:val="00EC39BE"/>
    <w:rsid w:val="00EC5FD1"/>
    <w:rsid w:val="00EC6FDE"/>
    <w:rsid w:val="00EC7E55"/>
    <w:rsid w:val="00EC7F54"/>
    <w:rsid w:val="00ED1A4B"/>
    <w:rsid w:val="00ED1E29"/>
    <w:rsid w:val="00ED29F4"/>
    <w:rsid w:val="00ED35C4"/>
    <w:rsid w:val="00ED417D"/>
    <w:rsid w:val="00ED46EC"/>
    <w:rsid w:val="00ED4852"/>
    <w:rsid w:val="00ED490E"/>
    <w:rsid w:val="00ED5629"/>
    <w:rsid w:val="00ED5CA4"/>
    <w:rsid w:val="00ED6400"/>
    <w:rsid w:val="00ED69CD"/>
    <w:rsid w:val="00ED6BB9"/>
    <w:rsid w:val="00ED6F2F"/>
    <w:rsid w:val="00ED705C"/>
    <w:rsid w:val="00ED74A5"/>
    <w:rsid w:val="00ED7623"/>
    <w:rsid w:val="00EE117E"/>
    <w:rsid w:val="00EE1A1F"/>
    <w:rsid w:val="00EE2264"/>
    <w:rsid w:val="00EE2EF6"/>
    <w:rsid w:val="00EE38BB"/>
    <w:rsid w:val="00EE4218"/>
    <w:rsid w:val="00EE4B5C"/>
    <w:rsid w:val="00EE4BAA"/>
    <w:rsid w:val="00EE50FB"/>
    <w:rsid w:val="00EE55D2"/>
    <w:rsid w:val="00EE567D"/>
    <w:rsid w:val="00EE5C1D"/>
    <w:rsid w:val="00EE5F30"/>
    <w:rsid w:val="00EF1A32"/>
    <w:rsid w:val="00EF1DF5"/>
    <w:rsid w:val="00EF2325"/>
    <w:rsid w:val="00EF2AD1"/>
    <w:rsid w:val="00EF3656"/>
    <w:rsid w:val="00EF562B"/>
    <w:rsid w:val="00EF7BB9"/>
    <w:rsid w:val="00EF7EAA"/>
    <w:rsid w:val="00F00E02"/>
    <w:rsid w:val="00F00EAF"/>
    <w:rsid w:val="00F01804"/>
    <w:rsid w:val="00F01D31"/>
    <w:rsid w:val="00F02974"/>
    <w:rsid w:val="00F036E0"/>
    <w:rsid w:val="00F04CE7"/>
    <w:rsid w:val="00F050F9"/>
    <w:rsid w:val="00F055FB"/>
    <w:rsid w:val="00F05702"/>
    <w:rsid w:val="00F07093"/>
    <w:rsid w:val="00F07EB8"/>
    <w:rsid w:val="00F12D0D"/>
    <w:rsid w:val="00F12DCA"/>
    <w:rsid w:val="00F135D7"/>
    <w:rsid w:val="00F138F3"/>
    <w:rsid w:val="00F15D2D"/>
    <w:rsid w:val="00F15F7F"/>
    <w:rsid w:val="00F1656F"/>
    <w:rsid w:val="00F206D0"/>
    <w:rsid w:val="00F20E86"/>
    <w:rsid w:val="00F215A5"/>
    <w:rsid w:val="00F246A2"/>
    <w:rsid w:val="00F247F4"/>
    <w:rsid w:val="00F24A33"/>
    <w:rsid w:val="00F24E11"/>
    <w:rsid w:val="00F2537D"/>
    <w:rsid w:val="00F258EF"/>
    <w:rsid w:val="00F25BF6"/>
    <w:rsid w:val="00F25F3C"/>
    <w:rsid w:val="00F26D2A"/>
    <w:rsid w:val="00F27724"/>
    <w:rsid w:val="00F27C58"/>
    <w:rsid w:val="00F31640"/>
    <w:rsid w:val="00F3264F"/>
    <w:rsid w:val="00F32B1A"/>
    <w:rsid w:val="00F339AE"/>
    <w:rsid w:val="00F34292"/>
    <w:rsid w:val="00F34D70"/>
    <w:rsid w:val="00F35D77"/>
    <w:rsid w:val="00F36266"/>
    <w:rsid w:val="00F367A4"/>
    <w:rsid w:val="00F378F4"/>
    <w:rsid w:val="00F40ACC"/>
    <w:rsid w:val="00F42B79"/>
    <w:rsid w:val="00F461CD"/>
    <w:rsid w:val="00F501CF"/>
    <w:rsid w:val="00F50389"/>
    <w:rsid w:val="00F50A85"/>
    <w:rsid w:val="00F5191C"/>
    <w:rsid w:val="00F529AD"/>
    <w:rsid w:val="00F553EF"/>
    <w:rsid w:val="00F56038"/>
    <w:rsid w:val="00F573EE"/>
    <w:rsid w:val="00F60DFD"/>
    <w:rsid w:val="00F60E7F"/>
    <w:rsid w:val="00F62B21"/>
    <w:rsid w:val="00F636D7"/>
    <w:rsid w:val="00F67A06"/>
    <w:rsid w:val="00F67A34"/>
    <w:rsid w:val="00F72520"/>
    <w:rsid w:val="00F72729"/>
    <w:rsid w:val="00F72886"/>
    <w:rsid w:val="00F7328D"/>
    <w:rsid w:val="00F7458A"/>
    <w:rsid w:val="00F75A90"/>
    <w:rsid w:val="00F77724"/>
    <w:rsid w:val="00F8013B"/>
    <w:rsid w:val="00F839EC"/>
    <w:rsid w:val="00F8450F"/>
    <w:rsid w:val="00F852B6"/>
    <w:rsid w:val="00F85D59"/>
    <w:rsid w:val="00F86922"/>
    <w:rsid w:val="00F87467"/>
    <w:rsid w:val="00F87D62"/>
    <w:rsid w:val="00F87F4A"/>
    <w:rsid w:val="00F90742"/>
    <w:rsid w:val="00F90DA4"/>
    <w:rsid w:val="00F94661"/>
    <w:rsid w:val="00F94E89"/>
    <w:rsid w:val="00F94F21"/>
    <w:rsid w:val="00F96F03"/>
    <w:rsid w:val="00F97118"/>
    <w:rsid w:val="00FA2DEB"/>
    <w:rsid w:val="00FA338A"/>
    <w:rsid w:val="00FA35F4"/>
    <w:rsid w:val="00FA3EC6"/>
    <w:rsid w:val="00FA5419"/>
    <w:rsid w:val="00FA5526"/>
    <w:rsid w:val="00FA5950"/>
    <w:rsid w:val="00FA5A74"/>
    <w:rsid w:val="00FA5B6E"/>
    <w:rsid w:val="00FB07EB"/>
    <w:rsid w:val="00FB0F7E"/>
    <w:rsid w:val="00FB12E3"/>
    <w:rsid w:val="00FB15B0"/>
    <w:rsid w:val="00FB241A"/>
    <w:rsid w:val="00FB25EA"/>
    <w:rsid w:val="00FB279A"/>
    <w:rsid w:val="00FB29A6"/>
    <w:rsid w:val="00FB2AEC"/>
    <w:rsid w:val="00FB2C52"/>
    <w:rsid w:val="00FB30FA"/>
    <w:rsid w:val="00FB34E5"/>
    <w:rsid w:val="00FB34E8"/>
    <w:rsid w:val="00FB4272"/>
    <w:rsid w:val="00FB42DF"/>
    <w:rsid w:val="00FB62E7"/>
    <w:rsid w:val="00FB7586"/>
    <w:rsid w:val="00FB7C9A"/>
    <w:rsid w:val="00FC0BD1"/>
    <w:rsid w:val="00FC1D65"/>
    <w:rsid w:val="00FC2CBE"/>
    <w:rsid w:val="00FC3955"/>
    <w:rsid w:val="00FC454A"/>
    <w:rsid w:val="00FC4837"/>
    <w:rsid w:val="00FC4A60"/>
    <w:rsid w:val="00FC4C5E"/>
    <w:rsid w:val="00FC4D5A"/>
    <w:rsid w:val="00FC51D8"/>
    <w:rsid w:val="00FC6510"/>
    <w:rsid w:val="00FC7C36"/>
    <w:rsid w:val="00FC7D70"/>
    <w:rsid w:val="00FD19D2"/>
    <w:rsid w:val="00FD1C47"/>
    <w:rsid w:val="00FD2232"/>
    <w:rsid w:val="00FD2E15"/>
    <w:rsid w:val="00FD3842"/>
    <w:rsid w:val="00FD3FF4"/>
    <w:rsid w:val="00FD44E4"/>
    <w:rsid w:val="00FD4B1F"/>
    <w:rsid w:val="00FD51BD"/>
    <w:rsid w:val="00FD55B2"/>
    <w:rsid w:val="00FD67DE"/>
    <w:rsid w:val="00FD6906"/>
    <w:rsid w:val="00FD6BF9"/>
    <w:rsid w:val="00FE373E"/>
    <w:rsid w:val="00FE3796"/>
    <w:rsid w:val="00FE44F4"/>
    <w:rsid w:val="00FE4786"/>
    <w:rsid w:val="00FE488A"/>
    <w:rsid w:val="00FE5874"/>
    <w:rsid w:val="00FE65B5"/>
    <w:rsid w:val="00FE65F9"/>
    <w:rsid w:val="00FE772E"/>
    <w:rsid w:val="00FE7ACF"/>
    <w:rsid w:val="00FF09A1"/>
    <w:rsid w:val="00FF0EC7"/>
    <w:rsid w:val="00FF0EF6"/>
    <w:rsid w:val="00FF1493"/>
    <w:rsid w:val="00FF2245"/>
    <w:rsid w:val="00FF3E70"/>
    <w:rsid w:val="00FF42F1"/>
    <w:rsid w:val="00FF6360"/>
    <w:rsid w:val="00FF7C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C504870"/>
  <w15:chartTrackingRefBased/>
  <w15:docId w15:val="{1726E71D-6AB8-4DA2-96B1-D1BEE5CDF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toc 4" w:uiPriority="39"/>
    <w:lsdException w:name="caption" w:uiPriority="35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Definition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680626"/>
    <w:pPr>
      <w:keepNext/>
      <w:pageBreakBefore/>
      <w:numPr>
        <w:numId w:val="2"/>
      </w:numPr>
      <w:spacing w:before="360" w:after="480"/>
      <w:ind w:left="0"/>
      <w:jc w:val="left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rsid w:val="00680626"/>
    <w:pPr>
      <w:keepNext/>
      <w:numPr>
        <w:ilvl w:val="1"/>
        <w:numId w:val="2"/>
      </w:numPr>
      <w:spacing w:before="240" w:after="360"/>
      <w:ind w:left="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B72246"/>
    <w:pPr>
      <w:keepNext/>
      <w:numPr>
        <w:ilvl w:val="2"/>
        <w:numId w:val="2"/>
      </w:numPr>
      <w:spacing w:before="240" w:after="60"/>
      <w:ind w:left="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rsid w:val="00B72246"/>
    <w:pPr>
      <w:keepNext/>
      <w:spacing w:before="240" w:after="60"/>
      <w:ind w:firstLine="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E22515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E22515"/>
    <w:pPr>
      <w:tabs>
        <w:tab w:val="right" w:leader="dot" w:pos="8494"/>
      </w:tabs>
      <w:spacing w:after="0"/>
      <w:ind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rsid w:val="00ED6F2F"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4A44CB"/>
    <w:pPr>
      <w:tabs>
        <w:tab w:val="right" w:leader="dot" w:pos="8505"/>
      </w:tabs>
      <w:spacing w:after="0"/>
      <w:ind w:left="482" w:firstLine="0"/>
    </w:pPr>
  </w:style>
  <w:style w:type="paragraph" w:styleId="TJ4">
    <w:name w:val="toc 4"/>
    <w:basedOn w:val="Norml"/>
    <w:next w:val="Norml"/>
    <w:autoRedefine/>
    <w:uiPriority w:val="39"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E22515"/>
    <w:pPr>
      <w:spacing w:before="120" w:after="240"/>
      <w:ind w:firstLine="0"/>
      <w:jc w:val="center"/>
    </w:pPr>
    <w:rPr>
      <w:b/>
      <w:bCs/>
      <w:noProof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uiPriority w:val="22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Jegyzethivatkozs">
    <w:name w:val="annotation reference"/>
    <w:basedOn w:val="Bekezdsalapbettpusa"/>
    <w:rsid w:val="00630A92"/>
    <w:rPr>
      <w:sz w:val="16"/>
      <w:szCs w:val="16"/>
    </w:rPr>
  </w:style>
  <w:style w:type="paragraph" w:styleId="Jegyzetszveg">
    <w:name w:val="annotation text"/>
    <w:basedOn w:val="Norml"/>
    <w:link w:val="JegyzetszvegChar"/>
    <w:rsid w:val="00630A92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rsid w:val="00630A92"/>
    <w:rPr>
      <w:lang w:eastAsia="en-US"/>
    </w:rPr>
  </w:style>
  <w:style w:type="paragraph" w:styleId="Megjegyzstrgya">
    <w:name w:val="annotation subject"/>
    <w:basedOn w:val="Jegyzetszveg"/>
    <w:next w:val="Jegyzetszveg"/>
    <w:link w:val="MegjegyzstrgyaChar"/>
    <w:rsid w:val="00630A92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rsid w:val="00630A92"/>
    <w:rPr>
      <w:b/>
      <w:bCs/>
      <w:lang w:eastAsia="en-US"/>
    </w:rPr>
  </w:style>
  <w:style w:type="character" w:customStyle="1" w:styleId="Cmsor1Char">
    <w:name w:val="Címsor 1 Char"/>
    <w:basedOn w:val="Bekezdsalapbettpusa"/>
    <w:link w:val="Cmsor1"/>
    <w:uiPriority w:val="9"/>
    <w:rsid w:val="00680626"/>
    <w:rPr>
      <w:rFonts w:cs="Arial"/>
      <w:b/>
      <w:bCs/>
      <w:kern w:val="32"/>
      <w:sz w:val="36"/>
      <w:szCs w:val="32"/>
      <w:lang w:eastAsia="en-US"/>
    </w:rPr>
  </w:style>
  <w:style w:type="paragraph" w:styleId="Irodalomjegyzk">
    <w:name w:val="Bibliography"/>
    <w:basedOn w:val="Norml"/>
    <w:next w:val="Norml"/>
    <w:uiPriority w:val="37"/>
    <w:unhideWhenUsed/>
    <w:rsid w:val="009B2EED"/>
    <w:pPr>
      <w:ind w:firstLine="0"/>
    </w:pPr>
    <w:rPr>
      <w:noProof/>
    </w:rPr>
  </w:style>
  <w:style w:type="character" w:styleId="Mrltotthiperhivatkozs">
    <w:name w:val="FollowedHyperlink"/>
    <w:basedOn w:val="Bekezdsalapbettpusa"/>
    <w:rsid w:val="003C040F"/>
    <w:rPr>
      <w:color w:val="954F72" w:themeColor="followed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05552"/>
    <w:rPr>
      <w:color w:val="605E5C"/>
      <w:shd w:val="clear" w:color="auto" w:fill="E1DFDD"/>
    </w:rPr>
  </w:style>
  <w:style w:type="paragraph" w:styleId="Vgjegyzetszvege">
    <w:name w:val="endnote text"/>
    <w:basedOn w:val="Norml"/>
    <w:link w:val="VgjegyzetszvegeChar"/>
    <w:rsid w:val="003E50C2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rsid w:val="003E50C2"/>
    <w:rPr>
      <w:lang w:eastAsia="en-US"/>
    </w:rPr>
  </w:style>
  <w:style w:type="character" w:styleId="Vgjegyzet-hivatkozs">
    <w:name w:val="endnote reference"/>
    <w:basedOn w:val="Bekezdsalapbettpusa"/>
    <w:rsid w:val="003E50C2"/>
    <w:rPr>
      <w:vertAlign w:val="superscript"/>
    </w:rPr>
  </w:style>
  <w:style w:type="paragraph" w:styleId="NormlWeb">
    <w:name w:val="Normal (Web)"/>
    <w:basedOn w:val="Norml"/>
    <w:uiPriority w:val="99"/>
    <w:unhideWhenUsed/>
    <w:rsid w:val="000C6919"/>
    <w:pPr>
      <w:spacing w:before="100" w:beforeAutospacing="1" w:after="100" w:afterAutospacing="1" w:line="240" w:lineRule="auto"/>
      <w:ind w:firstLine="0"/>
      <w:jc w:val="left"/>
    </w:pPr>
    <w:rPr>
      <w:lang w:eastAsia="hu-HU"/>
    </w:rPr>
  </w:style>
  <w:style w:type="paragraph" w:styleId="Vltozat">
    <w:name w:val="Revision"/>
    <w:hidden/>
    <w:uiPriority w:val="99"/>
    <w:semiHidden/>
    <w:rsid w:val="00063EC7"/>
    <w:rPr>
      <w:sz w:val="24"/>
      <w:szCs w:val="24"/>
      <w:lang w:eastAsia="en-US"/>
    </w:rPr>
  </w:style>
  <w:style w:type="paragraph" w:styleId="brajegyzk">
    <w:name w:val="table of figures"/>
    <w:basedOn w:val="Norml"/>
    <w:next w:val="Norml"/>
    <w:rsid w:val="00017D01"/>
    <w:pPr>
      <w:spacing w:after="0"/>
      <w:ind w:left="480" w:hanging="480"/>
      <w:jc w:val="left"/>
    </w:pPr>
    <w:rPr>
      <w:rFonts w:asciiTheme="minorHAnsi" w:hAnsiTheme="minorHAnsi" w:cstheme="minorHAnsi"/>
      <w:smallCaps/>
      <w:sz w:val="20"/>
      <w:szCs w:val="20"/>
    </w:rPr>
  </w:style>
  <w:style w:type="character" w:styleId="Helyrzszveg">
    <w:name w:val="Placeholder Text"/>
    <w:basedOn w:val="Bekezdsalapbettpusa"/>
    <w:uiPriority w:val="99"/>
    <w:semiHidden/>
    <w:rsid w:val="00FB15B0"/>
    <w:rPr>
      <w:color w:val="808080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B130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B130D1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6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6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6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7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1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6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0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5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7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4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8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7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9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95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3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33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8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2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5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5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9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06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7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9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6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6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4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9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9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2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7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9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7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0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5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3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2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1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2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3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2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0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8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9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3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0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7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1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3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3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5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9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9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6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3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9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6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6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0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1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0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98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0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1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23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3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6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5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84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2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6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0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5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8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3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5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2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8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3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2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6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2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7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4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hyperlink" Target="https://apps.automeris.io/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hyperlink" Target="https://github.com/szabel001/szakdolgoza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hyperlink" Target="https://plot.ly/" TargetMode="External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2</b:Tag>
    <b:SourceType>InternetSite</b:SourceType>
    <b:Guid>{460ED553-781C-4C82-8344-BD0C7B882E2C}</b:Guid>
    <b:Title>Csökken a mezőgazdasággal foglalkozók száma</b:Title>
    <b:YearAccessed>2023.</b:YearAccessed>
    <b:MonthAccessed>11.</b:MonthAccessed>
    <b:DayAccessed>13.</b:DayAccessed>
    <b:URL>https://agraragazat.hu/hir/ksh-csokkent-a-mezogazdasaggal-foglalkozok-szama-az-elmult-harom-evben/</b:URL>
    <b:RefOrder>2</b:RefOrder>
  </b:Source>
  <b:Source>
    <b:Tag>7</b:Tag>
    <b:SourceType>InternetSite</b:SourceType>
    <b:Guid>{4082F983-BC8A-4C2D-AD2B-0136030975C3}</b:Guid>
    <b:Title>Advance in electronic nose technology developed for the detection and discrimination of ethanol, ammonia, and hydrogen sulfide gases</b:Title>
    <b:YearAccessed>2023.</b:YearAccessed>
    <b:MonthAccessed>03.</b:MonthAccessed>
    <b:DayAccessed>13.</b:DayAccessed>
    <b:URL>https://ieeexplore.ieee.org/document/9789636</b:URL>
    <b:RefOrder>8</b:RefOrder>
  </b:Source>
  <b:Source>
    <b:Tag>6</b:Tag>
    <b:SourceType>InternetSite</b:SourceType>
    <b:Guid>{C86F9C26-0A85-46A4-B7B1-D6C0CD3135D4}</b:Guid>
    <b:Title>Incorporating Smart Sensing Technologies into the Poultry Industry</b:Title>
    <b:YearAccessed>2023.</b:YearAccessed>
    <b:MonthAccessed>03.</b:MonthAccessed>
    <b:DayAccessed>13.</b:DayAccessed>
    <b:URL>https://core.ac.uk/download/pdf/35316433.pdf</b:URL>
    <b:RefOrder>4</b:RefOrder>
  </b:Source>
  <b:Source>
    <b:Tag>Python</b:Tag>
    <b:SourceType>InternetSite</b:SourceType>
    <b:Guid>{A15CF5D8-08C5-464E-A794-435B5E12E9F5}</b:Guid>
    <b:Title>What Is Python Used For?</b:Title>
    <b:YearAccessed>2023.</b:YearAccessed>
    <b:MonthAccessed>11.</b:MonthAccessed>
    <b:DayAccessed>30.</b:DayAccessed>
    <b:URL>https://www.coursera.org/articles/what-is-python-used-for-a-beginners-guide-to-using-python</b:URL>
    <b:RefOrder>25</b:RefOrder>
  </b:Source>
  <b:Source>
    <b:Tag>PIP23</b:Tag>
    <b:SourceType>InternetSite</b:SourceType>
    <b:Guid>{444DACEF-1880-48DB-86CF-D0D59881003B}</b:Guid>
    <b:Title>PIP install</b:Title>
    <b:YearAccessed>2023.</b:YearAccessed>
    <b:MonthAccessed>11.</b:MonthAccessed>
    <b:DayAccessed>30.</b:DayAccessed>
    <b:URL>https://pypi.org/project/pip/</b:URL>
    <b:RefOrder>26</b:RefOrder>
  </b:Source>
  <b:Source>
    <b:Tag>ESPpinouts</b:Tag>
    <b:SourceType>InternetSite</b:SourceType>
    <b:Guid>{D60F381D-D51D-4A8E-AC5C-35D5F1940155}</b:Guid>
    <b:Title>ESP32 pinouts</b:Title>
    <b:YearAccessed>2023.</b:YearAccessed>
    <b:MonthAccessed>10.</b:MonthAccessed>
    <b:DayAccessed>12.</b:DayAccessed>
    <b:URL>https://www.alibaba.com/product-detail/LILYGO-T8-V1-8-ESP32-WROVER_1600649715077</b:URL>
    <b:RefOrder>13</b:RefOrder>
  </b:Source>
  <b:Source>
    <b:Tag>Gáz23</b:Tag>
    <b:SourceType>InternetSite</b:SourceType>
    <b:Guid>{A84ABD13-AE93-429C-B790-D7DA6D588A9D}</b:Guid>
    <b:Title>Gázérzékelő SMART-R-NH3</b:Title>
    <b:YearAccessed>2023.</b:YearAccessed>
    <b:MonthAccessed>10.</b:MonthAccessed>
    <b:DayAccessed>02.</b:DayAccessed>
    <b:URL>https://www.vagyonvill.hu/Gazerzekelo-SMART-R-NH3-4-20mA-0-100ppm</b:URL>
    <b:RefOrder>7</b:RefOrder>
  </b:Source>
  <b:Source>
    <b:Tag>corr</b:Tag>
    <b:SourceType>InternetSite</b:SourceType>
    <b:Guid>{DE4FB0D9-857E-4419-A825-1094559F456C}</b:Guid>
    <b:YearAccessed>2023.</b:YearAccessed>
    <b:URL>https://hu.wikipedia.org/wiki/Korreláció</b:URL>
    <b:Title>Korreláció</b:Title>
    <b:MonthAccessed>10.</b:MonthAccessed>
    <b:DayAccessed>02.</b:DayAccessed>
    <b:RefOrder>10</b:RefOrder>
  </b:Source>
  <b:Source>
    <b:Tag>3</b:Tag>
    <b:SourceType>InternetSite</b:SourceType>
    <b:Guid>{5302E2CE-4F1C-4D5C-9B53-10520712CD3F}</b:Guid>
    <b:Title>Elektronikus orr</b:Title>
    <b:YearAccessed>2023.</b:YearAccessed>
    <b:MonthAccessed>10.</b:MonthAccessed>
    <b:DayAccessed>20.</b:DayAccessed>
    <b:URL>https://hu.wikipedia.org/wiki/Elektronikus_orr</b:URL>
    <b:RefOrder>3</b:RefOrder>
  </b:Source>
  <b:Source>
    <b:Tag>ESP</b:Tag>
    <b:SourceType>InternetSite</b:SourceType>
    <b:Guid>{893591E7-6C8A-4A17-B596-4F33DCFCDE89}</b:Guid>
    <b:Title>ESP32 ADC karakterisztikája</b:Title>
    <b:URL>https://lastminuteengineers.com/esp32-basics-adc/</b:URL>
    <b:YearAccessed>2023.</b:YearAccessed>
    <b:MonthAccessed>10.</b:MonthAccessed>
    <b:DayAccessed>02.</b:DayAccessed>
    <b:RefOrder>12</b:RefOrder>
  </b:Source>
  <b:Source>
    <b:Tag>Nod</b:Tag>
    <b:SourceType>InternetSite</b:SourceType>
    <b:Guid>{364A4019-EC1F-4A67-A6D2-7C16E6FFC131}</b:Guid>
    <b:Title>Node-RED</b:Title>
    <b:URL>https://nodered.org/about/</b:URL>
    <b:YearAccessed>2023.</b:YearAccessed>
    <b:MonthAccessed>10.</b:MonthAccessed>
    <b:DayAccessed>12.</b:DayAccessed>
    <b:RefOrder>23</b:RefOrder>
  </b:Source>
  <b:Source>
    <b:Tag>8</b:Tag>
    <b:SourceType>Misc</b:SourceType>
    <b:Guid>{519916D3-8246-4586-9AFA-CE54BA3B296F}</b:Guid>
    <b:Title>mérési eredmények - Kamerakép-alapú súlybecslés a precíziós baromfitartásban - Szabó Sándor előadásában</b:Title>
    <b:Author>
      <b:Writer>
        <b:NameList>
          <b:Person>
            <b:Last>Sándor</b:Last>
            <b:First>Szabó</b:First>
          </b:Person>
        </b:NameList>
      </b:Writer>
      <b:Author>
        <b:NameList>
          <b:Person>
            <b:Last>Marcell</b:Last>
            <b:First>Molnál</b:First>
          </b:Person>
        </b:NameList>
      </b:Author>
    </b:Author>
    <b:Year>2023.</b:Year>
    <b:RefOrder>9</b:RefOrder>
  </b:Source>
  <b:Source>
    <b:Tag>Ard23</b:Tag>
    <b:SourceType>InternetSite</b:SourceType>
    <b:Guid>{9ADCD278-1A77-43EC-8010-7EC6FA240325}</b:Guid>
    <b:Title>What are the Key Pros and Cons of the Arduino Programming Language?</b:Title>
    <b:YearAccessed>2023.</b:YearAccessed>
    <b:MonthAccessed>11.</b:MonthAccessed>
    <b:DayAccessed>30.</b:DayAccessed>
    <b:URL>https://emeritus.org/blog/coding-arduino-programming-language/</b:URL>
    <b:RefOrder>24</b:RefOrder>
  </b:Source>
  <b:Source>
    <b:Tag>1</b:Tag>
    <b:SourceType>InternetSite</b:SourceType>
    <b:Guid>{6B53B25A-335B-4D27-9545-B590862805C6}</b:Guid>
    <b:Title>Negyedik ipari forradalom</b:Title>
    <b:YearAccessed>2023.</b:YearAccessed>
    <b:MonthAccessed>10.</b:MonthAccessed>
    <b:DayAccessed>20.</b:DayAccessed>
    <b:URL>https://hu.wikipedia.org/wiki/Negyedik_ipari_forradalom</b:URL>
    <b:RefOrder>1</b:RefOrder>
  </b:Source>
  <b:Source>
    <b:Tag>5</b:Tag>
    <b:SourceType>InternetSite</b:SourceType>
    <b:Guid>{562B8101-7440-4F8E-ADA6-3A1CD3697C8E}</b:Guid>
    <b:Title>Klímavédelmi szempontrendszer integrálása a mezőgazdasági szaktanácsadásba III.</b:Title>
    <b:YearAccessed>2023</b:YearAccessed>
    <b:MonthAccessed>03.</b:MonthAccessed>
    <b:DayAccessed>10.</b:DayAccessed>
    <b:URL>https://www.nak.hu/kiadvanyok/kiadvanyok/3705-az-allattenyesztes-es-a-klimavaltozas/file</b:URL>
    <b:RefOrder>6</b:RefOrder>
  </b:Source>
  <b:Source>
    <b:Tag>4</b:Tag>
    <b:SourceType>InternetSite</b:SourceType>
    <b:Guid>{37C96AE1-8F1C-46C5-85D9-BEABD3239238}</b:Guid>
    <b:YearAccessed>2023</b:YearAccessed>
    <b:MonthAccessed>03.</b:MonthAccessed>
    <b:DayAccessed>10.</b:DayAccessed>
    <b:URL>https://net.jogtar.hu/jogszabaly?docid=a1900011.am</b:URL>
    <b:Title>11/2019. (IV. 1.) AM rendelet a baromfi ágazatban igénybe vehető állatjóléti támogatások feltételeiről</b:Title>
    <b:RefOrder>5</b:RefOrder>
  </b:Source>
  <b:Source>
    <b:Tag>Mos</b:Tag>
    <b:SourceType>InternetSite</b:SourceType>
    <b:Guid>{1E18BF33-292F-44CF-87B5-0E8EBD2D76E5}</b:Guid>
    <b:Title>How to Install Mosquitto MQTT Broker on Windows</b:Title>
    <b:URL>https://cedalo.com/blog/how-to-install-mosquitto-mqtt-broker-on-windows/</b:URL>
    <b:YearAccessed>2023.</b:YearAccessed>
    <b:MonthAccessed>10.</b:MonthAccessed>
    <b:DayAccessed>11.</b:DayAccessed>
    <b:RefOrder>22</b:RefOrder>
  </b:Source>
  <b:Source>
    <b:Tag>MQá23</b:Tag>
    <b:SourceType>InternetSite</b:SourceType>
    <b:Guid>{C9BC3F47-8B55-422B-BBC3-67ABE09071D9}</b:Guid>
    <b:Title>How Does MQ-2 Flammable Gas and Smoke Sensor Work with Arduino? (MQ áramköri rajz)</b:Title>
    <b:YearAccessed>2023.</b:YearAccessed>
    <b:MonthAccessed>11.</b:MonthAccessed>
    <b:DayAccessed>20.</b:DayAccessed>
    <b:URL>https://circuitdigest.com/microcontroller-projects/interfacing-mq2-gas-sensor-with-arduino</b:URL>
    <b:RefOrder>16</b:RefOrder>
  </b:Source>
  <b:Source>
    <b:Tag>MQs23</b:Tag>
    <b:SourceType>InternetSite</b:SourceType>
    <b:Guid>{0934A3CF-4A41-4A22-BB79-0D3D611B4ACF}</b:Guid>
    <b:Title>How MQ2 Gas/Smoke Sensor Works?</b:Title>
    <b:YearAccessed>2023.</b:YearAccessed>
    <b:MonthAccessed>11.</b:MonthAccessed>
    <b:DayAccessed>19.</b:DayAccessed>
    <b:URL>https://lastminuteengineers.com/mq2-gas-senser-arduino-tutorial/</b:URL>
    <b:RefOrder>14</b:RefOrder>
  </b:Source>
  <b:Source>
    <b:Tag>MQTT</b:Tag>
    <b:SourceType>InternetSite</b:SourceType>
    <b:Guid>{B32FC238-8393-427D-9C0C-0F372257EE1D}</b:Guid>
    <b:Title>What Is MQTT and Why Is It the Best Protocol for IoT?</b:Title>
    <b:URL>https://www.emqx.com/en/blog/what-is-the-mqtt-protocol</b:URL>
    <b:YearAccessed>2023.</b:YearAccessed>
    <b:MonthAccessed>10.</b:MonthAccessed>
    <b:DayAccessed>12.</b:DayAccessed>
    <b:RefOrder>19</b:RefOrder>
  </b:Source>
  <b:Source>
    <b:Tag>MQ137</b:Tag>
    <b:SourceType>InternetSite</b:SourceType>
    <b:Guid>{A676FA9A-7C75-4F15-AB9B-8535EF63C09F}</b:Guid>
    <b:Title>MQ137 datasheet</b:Title>
    <b:URL>https://cdn.sparkfun.com/assets/b/6/7/5/8/MQ137_datasheet.pdf</b:URL>
    <b:YearAccessed>2023.</b:YearAccessed>
    <b:MonthAccessed>11.</b:MonthAccessed>
    <b:DayAccessed>12.</b:DayAccessed>
    <b:RefOrder>17</b:RefOrder>
  </b:Source>
  <b:Source>
    <b:Tag>MQtemp</b:Tag>
    <b:SourceType>InternetSite</b:SourceType>
    <b:Guid>{A26D8B91-7E87-408D-B404-8CF0F4192D6B}</b:Guid>
    <b:Title>MQ szenzor üzemi hőmérséklete: An overview on room-temperature chemiresistor gas sensors based on 2D materials: Research status and challenge</b:Title>
    <b:URL>https://www.sciencedirect.com/science/article/pii/S135983682200751X</b:URL>
    <b:YearAccessed>2023.</b:YearAccessed>
    <b:MonthAccessed>10.</b:MonthAccessed>
    <b:DayAccessed>11.</b:DayAccessed>
    <b:RefOrder>15</b:RefOrder>
  </b:Source>
  <b:Source>
    <b:Tag>MQT</b:Tag>
    <b:SourceType>InternetSite</b:SourceType>
    <b:Guid>{7892C7CC-7485-45FE-BB39-B0E916B647A2}</b:Guid>
    <b:Title>Sensors, interfaces and bus systems (SENIN, BUSSY) MQTT</b:Title>
    <b:URL>https://www.weigu.lu/tutorials/sensors2bus/06_mqtt/index.html</b:URL>
    <b:YearAccessed>2023.</b:YearAccessed>
    <b:MonthAccessed>10.</b:MonthAccessed>
    <b:DayAccessed>12.</b:DayAccessed>
    <b:RefOrder>21</b:RefOrder>
  </b:Source>
  <b:Source>
    <b:Tag>nh3</b:Tag>
    <b:SourceType>InternetSite</b:SourceType>
    <b:Guid>{B2A6ADBD-0D71-4665-B5FC-0ADB83771241}</b:Guid>
    <b:Title>Measuring PPM from MQ Gas Sensors using Arduino (MQ-137 Ammonia)</b:Title>
    <b:URL>https://duino4projects.com/measuring-ppm-mq-gas-sensors-using-arduino-mq-137-ammonia/</b:URL>
    <b:YearAccessed>2023.</b:YearAccessed>
    <b:MonthAccessed>10.</b:MonthAccessed>
    <b:DayAccessed>02.</b:DayAccessed>
    <b:RefOrder>18</b:RefOrder>
  </b:Source>
  <b:Source>
    <b:Tag>Wik23</b:Tag>
    <b:SourceType>InternetSite</b:SourceType>
    <b:Guid>{B9B6531E-CED1-4E6B-8F73-7BF3B6469CB1}</b:Guid>
    <b:Title>Mikrovezérlők</b:Title>
    <b:YearAccessed>2023.</b:YearAccessed>
    <b:MonthAccessed>11.</b:MonthAccessed>
    <b:DayAccessed>19.</b:DayAccessed>
    <b:URL>https://hu.wikipedia.org/wiki/Mikrovezérlő</b:URL>
    <b:Author>
      <b:Author>
        <b:NameList>
          <b:Person>
            <b:Last>Wikipédia</b:Last>
          </b:Person>
        </b:NameList>
      </b:Author>
    </b:Author>
    <b:RefOrder>11</b:RefOrder>
  </b:Source>
  <b:Source>
    <b:Tag>MQTTrajz</b:Tag>
    <b:SourceType>InternetSite</b:SourceType>
    <b:Guid>{F19AE1D9-EE47-4DF1-AA51-ECBDC7F06D81}</b:Guid>
    <b:Title>What is MQTT?</b:Title>
    <b:URL>Forrás: https://www.paessler.com/it-explained/mqtt</b:URL>
    <b:YearAccessed>2023.</b:YearAccessed>
    <b:MonthAccessed>10.</b:MonthAccessed>
    <b:DayAccessed>12.</b:DayAccessed>
    <b:RefOrder>20</b:RefOrder>
  </b:Source>
</b:Sources>
</file>

<file path=customXml/itemProps1.xml><?xml version="1.0" encoding="utf-8"?>
<ds:datastoreItem xmlns:ds="http://schemas.openxmlformats.org/officeDocument/2006/customXml" ds:itemID="{F56F2D53-7FC4-4B92-B2EF-D6C5F947E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149</TotalTime>
  <Pages>57</Pages>
  <Words>10885</Words>
  <Characters>75114</Characters>
  <Application>Microsoft Office Word</Application>
  <DocSecurity>0</DocSecurity>
  <Lines>625</Lines>
  <Paragraphs>171</Paragraphs>
  <ScaleCrop>false</ScaleCrop>
  <HeadingPairs>
    <vt:vector size="6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3" baseType="lpstr">
      <vt:lpstr>Elektronikus orr felhasználása precíziós mezőgazdasában</vt:lpstr>
      <vt:lpstr>Elektronikus terelők</vt:lpstr>
      <vt:lpstr>Összefoglaló</vt:lpstr>
      <vt:lpstr>Abstract</vt:lpstr>
      <vt:lpstr>Bevezetés</vt:lpstr>
      <vt:lpstr>    Formázási tudnivalók</vt:lpstr>
      <vt:lpstr>        Címsorok</vt:lpstr>
      <vt:lpstr>        Képek</vt:lpstr>
      <vt:lpstr>        Kódrészletek</vt:lpstr>
      <vt:lpstr>        Irodalomjegyzék</vt:lpstr>
      <vt:lpstr>Utolsó simítások</vt:lpstr>
      <vt:lpstr>Irodalomjegyzék</vt:lpstr>
      <vt:lpstr>Függelék</vt:lpstr>
    </vt:vector>
  </TitlesOfParts>
  <Manager/>
  <Company/>
  <LinksUpToDate>false</LinksUpToDate>
  <CharactersWithSpaces>85828</CharactersWithSpaces>
  <SharedDoc>false</SharedDoc>
  <HLinks>
    <vt:vector size="18" baseType="variant">
      <vt:variant>
        <vt:i4>1966144</vt:i4>
      </vt:variant>
      <vt:variant>
        <vt:i4>341</vt:i4>
      </vt:variant>
      <vt:variant>
        <vt:i4>0</vt:i4>
      </vt:variant>
      <vt:variant>
        <vt:i4>5</vt:i4>
      </vt:variant>
      <vt:variant>
        <vt:lpwstr>https://github.com/szabel001/szakdolgozat</vt:lpwstr>
      </vt:variant>
      <vt:variant>
        <vt:lpwstr/>
      </vt:variant>
      <vt:variant>
        <vt:i4>4849672</vt:i4>
      </vt:variant>
      <vt:variant>
        <vt:i4>227</vt:i4>
      </vt:variant>
      <vt:variant>
        <vt:i4>0</vt:i4>
      </vt:variant>
      <vt:variant>
        <vt:i4>5</vt:i4>
      </vt:variant>
      <vt:variant>
        <vt:lpwstr>https://plot.ly/</vt:lpwstr>
      </vt:variant>
      <vt:variant>
        <vt:lpwstr/>
      </vt:variant>
      <vt:variant>
        <vt:i4>2949160</vt:i4>
      </vt:variant>
      <vt:variant>
        <vt:i4>224</vt:i4>
      </vt:variant>
      <vt:variant>
        <vt:i4>0</vt:i4>
      </vt:variant>
      <vt:variant>
        <vt:i4>5</vt:i4>
      </vt:variant>
      <vt:variant>
        <vt:lpwstr>https://apps.automeris.io/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Elektronikus orr felhasználása precíziós mezőgazdasában</dc:title>
  <dc:subject/>
  <dc:creator>Szentgyörgyi Ábel</dc:creator>
  <cp:keywords/>
  <dc:description/>
  <cp:lastModifiedBy>Ábel Szentgyörgyi</cp:lastModifiedBy>
  <cp:revision>10</cp:revision>
  <cp:lastPrinted>2023-12-07T00:13:00Z</cp:lastPrinted>
  <dcterms:created xsi:type="dcterms:W3CDTF">2023-12-07T07:25:00Z</dcterms:created>
  <dcterms:modified xsi:type="dcterms:W3CDTF">2023-12-08T00:15:00Z</dcterms:modified>
</cp:coreProperties>
</file>